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535" w:rsidRDefault="00CF6D67" w:rsidP="00A05532">
      <w:pPr>
        <w:pBdr>
          <w:bottom w:val="single" w:sz="6" w:space="1" w:color="auto"/>
        </w:pBd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App Amazigh</w:t>
      </w:r>
    </w:p>
    <w:p w:rsidR="00A05532" w:rsidRPr="00A05532" w:rsidRDefault="00485569" w:rsidP="00A0553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Ontwikkel omgeving</w:t>
      </w:r>
    </w:p>
    <w:p w:rsidR="00377535" w:rsidRPr="00377535" w:rsidRDefault="00377535" w:rsidP="00377535">
      <w:pPr>
        <w:rPr>
          <w:sz w:val="48"/>
          <w:szCs w:val="48"/>
          <w:lang w:val="en-GB"/>
        </w:rPr>
      </w:pPr>
      <w:r>
        <w:rPr>
          <w:noProof/>
        </w:rPr>
        <w:drawing>
          <wp:inline distT="0" distB="0" distL="0" distR="0" wp14:anchorId="6CC7BAC9" wp14:editId="4555938D">
            <wp:extent cx="5731510" cy="3820795"/>
            <wp:effectExtent l="0" t="0" r="2540" b="8255"/>
            <wp:docPr id="4" name="Picture 4" descr="bol.com | Amazigh vlag 90x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l.com | Amazigh vlag 90x1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7535" w:rsidRPr="00377535" w:rsidTr="00377535">
        <w:tc>
          <w:tcPr>
            <w:tcW w:w="4508" w:type="dxa"/>
          </w:tcPr>
          <w:p w:rsidR="00377535" w:rsidRDefault="00377535">
            <w:pPr>
              <w:rPr>
                <w:lang w:val="en-GB"/>
              </w:rPr>
            </w:pPr>
            <w:r>
              <w:rPr>
                <w:lang w:val="en-GB"/>
              </w:rPr>
              <w:t>Namen</w:t>
            </w:r>
          </w:p>
        </w:tc>
        <w:tc>
          <w:tcPr>
            <w:tcW w:w="4508" w:type="dxa"/>
          </w:tcPr>
          <w:p w:rsidR="00A05532" w:rsidRDefault="00377535">
            <w:r w:rsidRPr="00377535">
              <w:t xml:space="preserve">Fabian van Lierop, </w:t>
            </w:r>
          </w:p>
          <w:p w:rsidR="00A05532" w:rsidRDefault="00377535">
            <w:r w:rsidRPr="00377535">
              <w:t xml:space="preserve">Sephr Abdoli, </w:t>
            </w:r>
          </w:p>
          <w:p w:rsidR="00377535" w:rsidRPr="00377535" w:rsidRDefault="00377535">
            <w:r w:rsidRPr="00F70B4B">
              <w:rPr>
                <w:highlight w:val="yellow"/>
              </w:rPr>
              <w:t>Sander Grimmelikhuizen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Studiejaar</w:t>
            </w:r>
          </w:p>
        </w:tc>
        <w:tc>
          <w:tcPr>
            <w:tcW w:w="4508" w:type="dxa"/>
          </w:tcPr>
          <w:p w:rsidR="00377535" w:rsidRPr="00377535" w:rsidRDefault="00377535">
            <w:r>
              <w:t>2020-2021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Groep</w:t>
            </w:r>
          </w:p>
        </w:tc>
        <w:tc>
          <w:tcPr>
            <w:tcW w:w="4508" w:type="dxa"/>
          </w:tcPr>
          <w:p w:rsidR="00377535" w:rsidRPr="00377535" w:rsidRDefault="00E26FF7">
            <w:r>
              <w:t>8</w:t>
            </w:r>
            <w:r w:rsidR="00377535">
              <w:t>AMO1</w:t>
            </w:r>
            <w:r>
              <w:t>_5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 xml:space="preserve">Projectleider </w:t>
            </w:r>
          </w:p>
        </w:tc>
        <w:tc>
          <w:tcPr>
            <w:tcW w:w="4508" w:type="dxa"/>
          </w:tcPr>
          <w:p w:rsidR="00377535" w:rsidRPr="00377535" w:rsidRDefault="00377535">
            <w:r>
              <w:t xml:space="preserve">M. Boukiour 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Inleverdatum</w:t>
            </w:r>
          </w:p>
        </w:tc>
        <w:tc>
          <w:tcPr>
            <w:tcW w:w="4508" w:type="dxa"/>
          </w:tcPr>
          <w:p w:rsidR="00377535" w:rsidRPr="00377535" w:rsidRDefault="00F955AD">
            <w:r>
              <w:t>08</w:t>
            </w:r>
            <w:r w:rsidR="00377535">
              <w:t>/</w:t>
            </w:r>
            <w:r>
              <w:t>10</w:t>
            </w:r>
            <w:r w:rsidR="00377535">
              <w:t>/</w:t>
            </w:r>
            <w:r w:rsidR="008E7111">
              <w:t>2020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Versie</w:t>
            </w:r>
          </w:p>
        </w:tc>
        <w:tc>
          <w:tcPr>
            <w:tcW w:w="4508" w:type="dxa"/>
          </w:tcPr>
          <w:p w:rsidR="00377535" w:rsidRPr="00377535" w:rsidRDefault="008E7111">
            <w:r>
              <w:t>1.0</w:t>
            </w:r>
          </w:p>
        </w:tc>
      </w:tr>
    </w:tbl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7160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3E70" w:rsidRDefault="002E3E70">
          <w:pPr>
            <w:pStyle w:val="Kopvaninhoudsopgave"/>
          </w:pPr>
          <w:r>
            <w:t>Inhoud</w:t>
          </w:r>
        </w:p>
        <w:p w:rsidR="00452042" w:rsidRDefault="002E3E7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38545" w:history="1">
            <w:r w:rsidR="00452042" w:rsidRPr="0038003A">
              <w:rPr>
                <w:rStyle w:val="Hyperlink"/>
                <w:noProof/>
              </w:rPr>
              <w:t>Ontwikkelomgeving</w:t>
            </w:r>
            <w:r w:rsidR="00452042">
              <w:rPr>
                <w:noProof/>
                <w:webHidden/>
              </w:rPr>
              <w:tab/>
            </w:r>
            <w:r w:rsidR="00452042">
              <w:rPr>
                <w:noProof/>
                <w:webHidden/>
              </w:rPr>
              <w:fldChar w:fldCharType="begin"/>
            </w:r>
            <w:r w:rsidR="00452042">
              <w:rPr>
                <w:noProof/>
                <w:webHidden/>
              </w:rPr>
              <w:instrText xml:space="preserve"> PAGEREF _Toc53038545 \h </w:instrText>
            </w:r>
            <w:r w:rsidR="00452042">
              <w:rPr>
                <w:noProof/>
                <w:webHidden/>
              </w:rPr>
            </w:r>
            <w:r w:rsidR="00452042">
              <w:rPr>
                <w:noProof/>
                <w:webHidden/>
              </w:rPr>
              <w:fldChar w:fldCharType="separate"/>
            </w:r>
            <w:r w:rsidR="00452042">
              <w:rPr>
                <w:noProof/>
                <w:webHidden/>
              </w:rPr>
              <w:t>2</w:t>
            </w:r>
            <w:r w:rsidR="00452042">
              <w:rPr>
                <w:noProof/>
                <w:webHidden/>
              </w:rPr>
              <w:fldChar w:fldCharType="end"/>
            </w:r>
          </w:hyperlink>
        </w:p>
        <w:p w:rsidR="002E3E70" w:rsidRDefault="002E3E70">
          <w:r>
            <w:rPr>
              <w:b/>
              <w:bCs/>
            </w:rPr>
            <w:fldChar w:fldCharType="end"/>
          </w:r>
        </w:p>
      </w:sdtContent>
    </w:sdt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62556C" w:rsidRDefault="0062556C" w:rsidP="00A05532">
      <w:pPr>
        <w:rPr>
          <w:sz w:val="28"/>
          <w:szCs w:val="28"/>
        </w:rPr>
      </w:pPr>
    </w:p>
    <w:p w:rsidR="00452042" w:rsidRDefault="00452042" w:rsidP="00A05532">
      <w:pPr>
        <w:rPr>
          <w:sz w:val="28"/>
          <w:szCs w:val="28"/>
        </w:rPr>
      </w:pPr>
    </w:p>
    <w:p w:rsidR="00452042" w:rsidRDefault="00452042" w:rsidP="00A05532">
      <w:pPr>
        <w:rPr>
          <w:sz w:val="28"/>
          <w:szCs w:val="28"/>
        </w:rPr>
      </w:pPr>
    </w:p>
    <w:p w:rsidR="007A0E17" w:rsidRDefault="007A0E17" w:rsidP="00A05532">
      <w:pPr>
        <w:rPr>
          <w:sz w:val="28"/>
          <w:szCs w:val="28"/>
        </w:rPr>
      </w:pPr>
    </w:p>
    <w:p w:rsidR="007A0E17" w:rsidRDefault="007A0E17" w:rsidP="00A05532">
      <w:pPr>
        <w:rPr>
          <w:sz w:val="28"/>
          <w:szCs w:val="28"/>
        </w:rPr>
      </w:pPr>
    </w:p>
    <w:p w:rsidR="007A0E17" w:rsidRDefault="007A0E17" w:rsidP="00A05532">
      <w:pPr>
        <w:rPr>
          <w:sz w:val="28"/>
          <w:szCs w:val="28"/>
        </w:rPr>
      </w:pPr>
    </w:p>
    <w:p w:rsidR="007A0E17" w:rsidRDefault="007A0E17" w:rsidP="00A05532">
      <w:pPr>
        <w:rPr>
          <w:sz w:val="28"/>
          <w:szCs w:val="28"/>
        </w:rPr>
      </w:pPr>
    </w:p>
    <w:p w:rsidR="00452042" w:rsidRDefault="00452042" w:rsidP="00452042">
      <w:pPr>
        <w:pStyle w:val="Kop1"/>
      </w:pPr>
      <w:bookmarkStart w:id="0" w:name="_Toc53038545"/>
      <w:r>
        <w:lastRenderedPageBreak/>
        <w:t>Ontwikkelomgeving</w:t>
      </w:r>
      <w:bookmarkEnd w:id="0"/>
      <w:r>
        <w:t xml:space="preserve"> </w:t>
      </w:r>
    </w:p>
    <w:p w:rsidR="0023317F" w:rsidRDefault="0023317F" w:rsidP="0023317F"/>
    <w:p w:rsidR="0023317F" w:rsidRDefault="0023317F" w:rsidP="002331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Hardware: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54"/>
        <w:gridCol w:w="4454"/>
      </w:tblGrid>
      <w:tr w:rsidR="0023317F" w:rsidTr="002A43EE">
        <w:trPr>
          <w:trHeight w:val="480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b/>
                <w:bCs/>
                <w:lang/>
              </w:rPr>
            </w:pPr>
            <w:r>
              <w:rPr>
                <w:b/>
                <w:bCs/>
                <w:lang/>
              </w:rPr>
              <w:t>Onderdeel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EF0A58">
            <w:pPr>
              <w:rPr>
                <w:b/>
                <w:bCs/>
                <w:lang/>
              </w:rPr>
            </w:pPr>
            <w:r>
              <w:rPr>
                <w:b/>
                <w:bCs/>
              </w:rPr>
              <w:t>Asus</w:t>
            </w:r>
            <w:r>
              <w:rPr>
                <w:b/>
                <w:bCs/>
                <w:lang/>
              </w:rPr>
              <w:t xml:space="preserve"> </w:t>
            </w:r>
            <w:r w:rsidR="0023317F">
              <w:rPr>
                <w:b/>
                <w:bCs/>
                <w:lang/>
              </w:rPr>
              <w:t>/</w:t>
            </w:r>
            <w:r>
              <w:rPr>
                <w:b/>
                <w:bCs/>
              </w:rPr>
              <w:t xml:space="preserve"> Zenbook pro</w:t>
            </w:r>
            <w:r>
              <w:rPr>
                <w:b/>
                <w:bCs/>
              </w:rPr>
              <w:t xml:space="preserve"> 2019</w:t>
            </w:r>
            <w:bookmarkStart w:id="1" w:name="_GoBack"/>
            <w:bookmarkEnd w:id="1"/>
          </w:p>
        </w:tc>
      </w:tr>
      <w:tr w:rsidR="0023317F" w:rsidTr="002A43EE">
        <w:trPr>
          <w:trHeight w:val="480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tabs>
                <w:tab w:val="center" w:pos="2146"/>
              </w:tabs>
              <w:rPr>
                <w:lang/>
              </w:rPr>
            </w:pPr>
            <w:r>
              <w:rPr>
                <w:lang/>
              </w:rPr>
              <w:t>CPU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lang/>
              </w:rPr>
            </w:pPr>
            <w:r>
              <w:rPr>
                <w:lang/>
              </w:rPr>
              <w:t>Intel Core i7-8565U</w:t>
            </w:r>
          </w:p>
        </w:tc>
      </w:tr>
      <w:tr w:rsidR="0023317F" w:rsidTr="002A43EE">
        <w:trPr>
          <w:trHeight w:val="502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lang/>
              </w:rPr>
            </w:pPr>
            <w:r>
              <w:rPr>
                <w:lang/>
              </w:rPr>
              <w:t>GPU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lang/>
              </w:rPr>
            </w:pPr>
            <w:r>
              <w:rPr>
                <w:lang/>
              </w:rPr>
              <w:t>NVIDEA GeForce 1050 Max Q</w:t>
            </w:r>
          </w:p>
        </w:tc>
      </w:tr>
      <w:tr w:rsidR="0023317F" w:rsidTr="002A43EE">
        <w:trPr>
          <w:trHeight w:val="480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lang/>
              </w:rPr>
            </w:pPr>
            <w:r>
              <w:rPr>
                <w:lang/>
              </w:rPr>
              <w:t>RAM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lang/>
              </w:rPr>
            </w:pPr>
            <w:r>
              <w:rPr>
                <w:lang/>
              </w:rPr>
              <w:t>8GB</w:t>
            </w:r>
          </w:p>
        </w:tc>
      </w:tr>
      <w:tr w:rsidR="0023317F" w:rsidTr="002A43EE">
        <w:trPr>
          <w:trHeight w:val="480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lang/>
              </w:rPr>
            </w:pPr>
            <w:r>
              <w:rPr>
                <w:lang/>
              </w:rPr>
              <w:t>Disk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lang w:val="en-GB"/>
              </w:rPr>
            </w:pPr>
            <w:r>
              <w:rPr>
                <w:lang w:val="en-GB"/>
              </w:rPr>
              <w:t>512 GB SSD M.2</w:t>
            </w:r>
          </w:p>
        </w:tc>
      </w:tr>
      <w:tr w:rsidR="0023317F" w:rsidTr="002A43EE">
        <w:trPr>
          <w:trHeight w:val="480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lang/>
              </w:rPr>
            </w:pPr>
            <w:r>
              <w:rPr>
                <w:lang/>
              </w:rPr>
              <w:t>Monitor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lang w:val="en-GB"/>
              </w:rPr>
            </w:pPr>
            <w:r>
              <w:rPr>
                <w:lang w:val="en-GB"/>
              </w:rPr>
              <w:t>14inch 1920x 1</w:t>
            </w:r>
            <w:r>
              <w:rPr>
                <w:lang w:val="en-GB"/>
              </w:rPr>
              <w:t>080</w:t>
            </w:r>
          </w:p>
        </w:tc>
      </w:tr>
      <w:tr w:rsidR="0023317F" w:rsidTr="002A43EE">
        <w:trPr>
          <w:trHeight w:val="480"/>
        </w:trPr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lang/>
              </w:rPr>
            </w:pPr>
            <w:r>
              <w:rPr>
                <w:lang/>
              </w:rPr>
              <w:t>Internet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lang w:val="en-GB"/>
              </w:rPr>
            </w:pPr>
            <w:r>
              <w:rPr>
                <w:lang w:val="en-GB"/>
              </w:rPr>
              <w:t>WIFI</w:t>
            </w:r>
            <w:r>
              <w:rPr>
                <w:lang w:val="en-GB"/>
              </w:rPr>
              <w:t xml:space="preserve"> 5.1</w:t>
            </w:r>
          </w:p>
        </w:tc>
      </w:tr>
    </w:tbl>
    <w:p w:rsidR="0023317F" w:rsidRDefault="0023317F" w:rsidP="0023317F"/>
    <w:p w:rsidR="0023317F" w:rsidRDefault="0023317F" w:rsidP="0023317F"/>
    <w:p w:rsidR="0023317F" w:rsidRDefault="0023317F" w:rsidP="0023317F">
      <w:pPr>
        <w:tabs>
          <w:tab w:val="left" w:pos="5832"/>
        </w:tabs>
      </w:pPr>
      <w:r>
        <w:tab/>
      </w:r>
    </w:p>
    <w:p w:rsidR="002A43EE" w:rsidRPr="002A43EE" w:rsidRDefault="002A43EE" w:rsidP="0023317F">
      <w:pPr>
        <w:tabs>
          <w:tab w:val="left" w:pos="5832"/>
        </w:tabs>
        <w:rPr>
          <w:b/>
          <w:bCs/>
        </w:rPr>
      </w:pPr>
      <w:r w:rsidRPr="002A43EE">
        <w:rPr>
          <w:b/>
          <w:bCs/>
        </w:rPr>
        <w:t>Software</w:t>
      </w:r>
      <w:r>
        <w:rPr>
          <w:b/>
          <w:bCs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66"/>
        <w:gridCol w:w="4466"/>
      </w:tblGrid>
      <w:tr w:rsidR="0023317F" w:rsidTr="002A43EE">
        <w:trPr>
          <w:trHeight w:val="483"/>
        </w:trPr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b/>
                <w:bCs/>
                <w:lang/>
              </w:rPr>
            </w:pPr>
            <w:r>
              <w:rPr>
                <w:b/>
                <w:bCs/>
                <w:lang/>
              </w:rPr>
              <w:t>Naam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b/>
                <w:bCs/>
                <w:lang/>
              </w:rPr>
            </w:pPr>
            <w:r>
              <w:rPr>
                <w:b/>
                <w:bCs/>
                <w:lang/>
              </w:rPr>
              <w:t>Versie</w:t>
            </w:r>
          </w:p>
        </w:tc>
      </w:tr>
      <w:tr w:rsidR="0023317F" w:rsidTr="002A43EE">
        <w:trPr>
          <w:trHeight w:val="483"/>
        </w:trPr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lang/>
              </w:rPr>
            </w:pPr>
            <w:r>
              <w:rPr>
                <w:lang/>
              </w:rPr>
              <w:t>Windows OS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lang/>
              </w:rPr>
            </w:pPr>
            <w:r>
              <w:rPr>
                <w:lang/>
              </w:rPr>
              <w:t>10.0.18362</w:t>
            </w:r>
          </w:p>
        </w:tc>
      </w:tr>
      <w:tr w:rsidR="0023317F" w:rsidTr="002A43EE">
        <w:trPr>
          <w:trHeight w:val="505"/>
        </w:trPr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lang/>
              </w:rPr>
            </w:pPr>
            <w:r>
              <w:rPr>
                <w:lang/>
              </w:rPr>
              <w:t>Android Studio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lang/>
              </w:rPr>
            </w:pPr>
            <w:r>
              <w:rPr>
                <w:lang/>
              </w:rPr>
              <w:t>4.0.1</w:t>
            </w:r>
          </w:p>
        </w:tc>
      </w:tr>
      <w:tr w:rsidR="0023317F" w:rsidTr="002A43EE">
        <w:trPr>
          <w:trHeight w:val="483"/>
        </w:trPr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lang/>
              </w:rPr>
            </w:pPr>
            <w:r>
              <w:rPr>
                <w:lang/>
              </w:rPr>
              <w:t>Visual Paradigm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lang/>
              </w:rPr>
            </w:pPr>
            <w:r>
              <w:rPr>
                <w:lang/>
              </w:rPr>
              <w:t>16.1</w:t>
            </w:r>
          </w:p>
        </w:tc>
      </w:tr>
      <w:tr w:rsidR="0023317F" w:rsidTr="002A43EE">
        <w:trPr>
          <w:trHeight w:val="483"/>
        </w:trPr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lang/>
              </w:rPr>
            </w:pPr>
            <w:r>
              <w:rPr>
                <w:lang/>
              </w:rPr>
              <w:t>Office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tabs>
                <w:tab w:val="left" w:pos="828"/>
              </w:tabs>
              <w:rPr>
                <w:lang/>
              </w:rPr>
            </w:pPr>
            <w:r>
              <w:rPr>
                <w:lang/>
              </w:rPr>
              <w:t>2020</w:t>
            </w:r>
          </w:p>
        </w:tc>
      </w:tr>
      <w:tr w:rsidR="0023317F" w:rsidTr="002A43EE">
        <w:trPr>
          <w:trHeight w:val="483"/>
        </w:trPr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lang/>
              </w:rPr>
            </w:pPr>
            <w:r>
              <w:rPr>
                <w:lang/>
              </w:rPr>
              <w:t>Github Desktop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lang/>
              </w:rPr>
            </w:pPr>
            <w:r>
              <w:rPr>
                <w:lang/>
              </w:rPr>
              <w:t>2.5.5</w:t>
            </w:r>
          </w:p>
        </w:tc>
      </w:tr>
      <w:tr w:rsidR="0023317F" w:rsidTr="002A43EE">
        <w:trPr>
          <w:trHeight w:val="483"/>
        </w:trPr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lang/>
              </w:rPr>
            </w:pPr>
            <w:r>
              <w:rPr>
                <w:lang/>
              </w:rPr>
              <w:t>Microsoft Teams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17F" w:rsidRDefault="0023317F">
            <w:pPr>
              <w:rPr>
                <w:lang/>
              </w:rPr>
            </w:pPr>
            <w:r>
              <w:rPr>
                <w:lang/>
              </w:rPr>
              <w:t>1.3.00.21759(64-bits)</w:t>
            </w:r>
          </w:p>
        </w:tc>
      </w:tr>
    </w:tbl>
    <w:p w:rsidR="0023317F" w:rsidRPr="0023317F" w:rsidRDefault="0023317F" w:rsidP="0023317F">
      <w:pPr>
        <w:tabs>
          <w:tab w:val="left" w:pos="5832"/>
        </w:tabs>
      </w:pPr>
    </w:p>
    <w:sectPr w:rsidR="0023317F" w:rsidRPr="0023317F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430" w:rsidRDefault="002E0430" w:rsidP="00377535">
      <w:pPr>
        <w:spacing w:after="0" w:line="240" w:lineRule="auto"/>
      </w:pPr>
      <w:r>
        <w:separator/>
      </w:r>
    </w:p>
  </w:endnote>
  <w:endnote w:type="continuationSeparator" w:id="0">
    <w:p w:rsidR="002E0430" w:rsidRDefault="002E0430" w:rsidP="0037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532" w:rsidRDefault="00A05532">
    <w:pPr>
      <w:pStyle w:val="Voettekst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430" w:rsidRDefault="002E0430" w:rsidP="00377535">
      <w:pPr>
        <w:spacing w:after="0" w:line="240" w:lineRule="auto"/>
      </w:pPr>
      <w:r>
        <w:separator/>
      </w:r>
    </w:p>
  </w:footnote>
  <w:footnote w:type="continuationSeparator" w:id="0">
    <w:p w:rsidR="002E0430" w:rsidRDefault="002E0430" w:rsidP="00377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5D58"/>
    <w:multiLevelType w:val="hybridMultilevel"/>
    <w:tmpl w:val="A60EDE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71BD4"/>
    <w:multiLevelType w:val="hybridMultilevel"/>
    <w:tmpl w:val="AAFE49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A26E9"/>
    <w:multiLevelType w:val="hybridMultilevel"/>
    <w:tmpl w:val="4068241C"/>
    <w:lvl w:ilvl="0" w:tplc="E5EC22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36498"/>
    <w:multiLevelType w:val="hybridMultilevel"/>
    <w:tmpl w:val="583418F8"/>
    <w:lvl w:ilvl="0" w:tplc="9C8E5D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14C25"/>
    <w:multiLevelType w:val="hybridMultilevel"/>
    <w:tmpl w:val="CE30BBBA"/>
    <w:lvl w:ilvl="0" w:tplc="0413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DF572D9"/>
    <w:multiLevelType w:val="hybridMultilevel"/>
    <w:tmpl w:val="583418F8"/>
    <w:lvl w:ilvl="0" w:tplc="9C8E5D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E1279"/>
    <w:multiLevelType w:val="hybridMultilevel"/>
    <w:tmpl w:val="A8A4223E"/>
    <w:lvl w:ilvl="0" w:tplc="0413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266E789A"/>
    <w:multiLevelType w:val="hybridMultilevel"/>
    <w:tmpl w:val="583418F8"/>
    <w:lvl w:ilvl="0" w:tplc="9C8E5D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E0597"/>
    <w:multiLevelType w:val="hybridMultilevel"/>
    <w:tmpl w:val="2B5CDDAC"/>
    <w:lvl w:ilvl="0" w:tplc="F4224F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D193A"/>
    <w:multiLevelType w:val="hybridMultilevel"/>
    <w:tmpl w:val="127EE678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C86770C"/>
    <w:multiLevelType w:val="hybridMultilevel"/>
    <w:tmpl w:val="F544BD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95750"/>
    <w:multiLevelType w:val="hybridMultilevel"/>
    <w:tmpl w:val="CFCE9B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33D98"/>
    <w:multiLevelType w:val="hybridMultilevel"/>
    <w:tmpl w:val="4268FCCC"/>
    <w:lvl w:ilvl="0" w:tplc="0413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7FA248BB"/>
    <w:multiLevelType w:val="hybridMultilevel"/>
    <w:tmpl w:val="F1F84514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3"/>
  </w:num>
  <w:num w:numId="5">
    <w:abstractNumId w:val="6"/>
  </w:num>
  <w:num w:numId="6">
    <w:abstractNumId w:val="9"/>
  </w:num>
  <w:num w:numId="7">
    <w:abstractNumId w:val="11"/>
  </w:num>
  <w:num w:numId="8">
    <w:abstractNumId w:val="12"/>
  </w:num>
  <w:num w:numId="9">
    <w:abstractNumId w:val="4"/>
  </w:num>
  <w:num w:numId="10">
    <w:abstractNumId w:val="0"/>
  </w:num>
  <w:num w:numId="11">
    <w:abstractNumId w:val="1"/>
  </w:num>
  <w:num w:numId="12">
    <w:abstractNumId w:val="7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D3"/>
    <w:rsid w:val="000A6671"/>
    <w:rsid w:val="001B67D3"/>
    <w:rsid w:val="001D669D"/>
    <w:rsid w:val="0023317F"/>
    <w:rsid w:val="002958F8"/>
    <w:rsid w:val="00296AC0"/>
    <w:rsid w:val="002A43EE"/>
    <w:rsid w:val="002C4D02"/>
    <w:rsid w:val="002E0430"/>
    <w:rsid w:val="002E3E70"/>
    <w:rsid w:val="002F4EC5"/>
    <w:rsid w:val="00310927"/>
    <w:rsid w:val="003648CB"/>
    <w:rsid w:val="00377535"/>
    <w:rsid w:val="003A1BA4"/>
    <w:rsid w:val="003A7EF5"/>
    <w:rsid w:val="003C4A86"/>
    <w:rsid w:val="003F5D17"/>
    <w:rsid w:val="00411D30"/>
    <w:rsid w:val="00452042"/>
    <w:rsid w:val="00485569"/>
    <w:rsid w:val="0049350C"/>
    <w:rsid w:val="005A01D7"/>
    <w:rsid w:val="00611C54"/>
    <w:rsid w:val="00616660"/>
    <w:rsid w:val="0062556C"/>
    <w:rsid w:val="006C022D"/>
    <w:rsid w:val="006D01C6"/>
    <w:rsid w:val="0072713C"/>
    <w:rsid w:val="00741852"/>
    <w:rsid w:val="00796CC7"/>
    <w:rsid w:val="007A0E17"/>
    <w:rsid w:val="007A72F1"/>
    <w:rsid w:val="007E765F"/>
    <w:rsid w:val="007F4EE1"/>
    <w:rsid w:val="008B4AE7"/>
    <w:rsid w:val="008E7111"/>
    <w:rsid w:val="00915D96"/>
    <w:rsid w:val="009324AC"/>
    <w:rsid w:val="009B7956"/>
    <w:rsid w:val="00A05532"/>
    <w:rsid w:val="00A65315"/>
    <w:rsid w:val="00A72927"/>
    <w:rsid w:val="00AA45FD"/>
    <w:rsid w:val="00AA4D7A"/>
    <w:rsid w:val="00AB09AC"/>
    <w:rsid w:val="00AE1E9F"/>
    <w:rsid w:val="00B3783C"/>
    <w:rsid w:val="00B81068"/>
    <w:rsid w:val="00BB5D4C"/>
    <w:rsid w:val="00BD6E47"/>
    <w:rsid w:val="00C5611C"/>
    <w:rsid w:val="00CD665A"/>
    <w:rsid w:val="00CE5B31"/>
    <w:rsid w:val="00CF6D67"/>
    <w:rsid w:val="00D0138E"/>
    <w:rsid w:val="00D51CB4"/>
    <w:rsid w:val="00D805CE"/>
    <w:rsid w:val="00DA2484"/>
    <w:rsid w:val="00E07D00"/>
    <w:rsid w:val="00E107D1"/>
    <w:rsid w:val="00E26FF7"/>
    <w:rsid w:val="00E43F32"/>
    <w:rsid w:val="00EB5027"/>
    <w:rsid w:val="00EF0A58"/>
    <w:rsid w:val="00F179CB"/>
    <w:rsid w:val="00F30A3D"/>
    <w:rsid w:val="00F41319"/>
    <w:rsid w:val="00F70B4B"/>
    <w:rsid w:val="00F955AD"/>
    <w:rsid w:val="00FD67EB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CB902"/>
  <w15:chartTrackingRefBased/>
  <w15:docId w15:val="{4394B31B-2641-4597-89B0-8E036DFB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3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535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535"/>
    <w:rPr>
      <w:lang w:val="nl-NL"/>
    </w:rPr>
  </w:style>
  <w:style w:type="table" w:styleId="Tabelraster">
    <w:name w:val="Table Grid"/>
    <w:basedOn w:val="Standaardtabel"/>
    <w:uiPriority w:val="39"/>
    <w:rsid w:val="0037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7753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E3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3E7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E3E7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E3E70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D0138E"/>
    <w:pPr>
      <w:spacing w:after="0" w:line="240" w:lineRule="auto"/>
    </w:pPr>
  </w:style>
  <w:style w:type="table" w:customStyle="1" w:styleId="TableGrid">
    <w:name w:val="TableGrid"/>
    <w:rsid w:val="007E765F"/>
    <w:pPr>
      <w:spacing w:after="0" w:line="240" w:lineRule="auto"/>
    </w:pPr>
    <w:rPr>
      <w:rFonts w:eastAsiaTheme="minorEastAsia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Bestanden%20School\Leerjaar%203\ICT\Projecten\Standaard_Sjabloon\Sjabloon%20Monkey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057D1388AD044BB1865C22155467B" ma:contentTypeVersion="2" ma:contentTypeDescription="Een nieuw document maken." ma:contentTypeScope="" ma:versionID="8f4996c5d12f0148b885e34f324b9419">
  <xsd:schema xmlns:xsd="http://www.w3.org/2001/XMLSchema" xmlns:xs="http://www.w3.org/2001/XMLSchema" xmlns:p="http://schemas.microsoft.com/office/2006/metadata/properties" xmlns:ns2="f59349c2-78bc-4ae6-9041-605a549377d8" targetNamespace="http://schemas.microsoft.com/office/2006/metadata/properties" ma:root="true" ma:fieldsID="2cb621f555c90b11fdf060dde3d15c1c" ns2:_="">
    <xsd:import namespace="f59349c2-78bc-4ae6-9041-605a54937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349c2-78bc-4ae6-9041-605a5493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7C4C7-BB42-4C9E-A827-8FAF45551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9349c2-78bc-4ae6-9041-605a54937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17ADFB-9E7B-4838-9F04-5D7F84190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2888D-DD93-4212-B922-E1CF7CF4A6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47FC02-DF47-40C4-8C4A-273F9F54F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Monkeybusiness</Template>
  <TotalTime>137</TotalTime>
  <Pages>3</Pages>
  <Words>110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 Grimmelikhuizen</cp:lastModifiedBy>
  <cp:revision>50</cp:revision>
  <dcterms:created xsi:type="dcterms:W3CDTF">2020-09-01T06:55:00Z</dcterms:created>
  <dcterms:modified xsi:type="dcterms:W3CDTF">2020-10-08T06:45:00Z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0x010100BBE057D1388AD044BB1865C22155467B</vt:lpwstr>
  </property>
</Properties>
</file>