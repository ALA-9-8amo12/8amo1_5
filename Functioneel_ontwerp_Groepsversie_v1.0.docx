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CA7E" w14:textId="2A2A85ED" w:rsidR="00377535" w:rsidRDefault="00D7666B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30B61200" w14:textId="3B420927" w:rsidR="00A05532" w:rsidRPr="00A05532" w:rsidRDefault="00D7666B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Functioneel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ontwerp</w:t>
      </w:r>
      <w:proofErr w:type="spellEnd"/>
    </w:p>
    <w:p w14:paraId="53DD55C0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0056D422" wp14:editId="1E14D66C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4CF28E87" w14:textId="77777777" w:rsidTr="00377535">
        <w:tc>
          <w:tcPr>
            <w:tcW w:w="4508" w:type="dxa"/>
          </w:tcPr>
          <w:p w14:paraId="6D2F9917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5610E83D" w14:textId="77777777" w:rsidR="00A05532" w:rsidRDefault="00377535">
            <w:r w:rsidRPr="00377535">
              <w:t xml:space="preserve">Fabian van Lierop, </w:t>
            </w:r>
          </w:p>
          <w:p w14:paraId="61AA40C1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5B8308B9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1B70778E" w14:textId="77777777" w:rsidTr="00377535">
        <w:tc>
          <w:tcPr>
            <w:tcW w:w="4508" w:type="dxa"/>
          </w:tcPr>
          <w:p w14:paraId="1052AB69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4E8690DE" w14:textId="77777777" w:rsidR="00377535" w:rsidRPr="00377535" w:rsidRDefault="00377535">
            <w:r>
              <w:t>2020-2021</w:t>
            </w:r>
          </w:p>
        </w:tc>
      </w:tr>
      <w:tr w:rsidR="00377535" w:rsidRPr="00377535" w14:paraId="31C9F494" w14:textId="77777777" w:rsidTr="00377535">
        <w:tc>
          <w:tcPr>
            <w:tcW w:w="4508" w:type="dxa"/>
          </w:tcPr>
          <w:p w14:paraId="44A7536F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6238A2C9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3533524" w14:textId="77777777" w:rsidTr="00377535">
        <w:tc>
          <w:tcPr>
            <w:tcW w:w="4508" w:type="dxa"/>
          </w:tcPr>
          <w:p w14:paraId="2BB89966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3E1AA68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3AA1253C" w14:textId="77777777" w:rsidTr="00377535">
        <w:tc>
          <w:tcPr>
            <w:tcW w:w="4508" w:type="dxa"/>
          </w:tcPr>
          <w:p w14:paraId="0A2A8C5C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1D575694" w14:textId="19A8E71C" w:rsidR="00377535" w:rsidRPr="00377535" w:rsidRDefault="00E1772D">
            <w:r>
              <w:t>24</w:t>
            </w:r>
            <w:r w:rsidR="00377535">
              <w:t>/</w:t>
            </w:r>
            <w:r>
              <w:t>09/2020</w:t>
            </w:r>
          </w:p>
        </w:tc>
      </w:tr>
      <w:tr w:rsidR="00377535" w:rsidRPr="00377535" w14:paraId="0BAE5809" w14:textId="77777777" w:rsidTr="00377535">
        <w:tc>
          <w:tcPr>
            <w:tcW w:w="4508" w:type="dxa"/>
          </w:tcPr>
          <w:p w14:paraId="531E54D9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4DA9F1CE" w14:textId="24E2114C" w:rsidR="00377535" w:rsidRPr="00377535" w:rsidRDefault="00E1772D">
            <w:r>
              <w:t>1</w:t>
            </w:r>
          </w:p>
        </w:tc>
      </w:tr>
    </w:tbl>
    <w:p w14:paraId="3A740FD6" w14:textId="77777777" w:rsidR="00377535" w:rsidRDefault="00377535"/>
    <w:p w14:paraId="119051EC" w14:textId="77777777" w:rsidR="00377535" w:rsidRDefault="00377535"/>
    <w:p w14:paraId="68A381A8" w14:textId="77777777" w:rsidR="00377535" w:rsidRDefault="00377535"/>
    <w:p w14:paraId="63B1E957" w14:textId="77777777" w:rsidR="00377535" w:rsidRDefault="00377535"/>
    <w:p w14:paraId="3B518A3E" w14:textId="77777777" w:rsidR="00377535" w:rsidRDefault="00377535"/>
    <w:p w14:paraId="42314BFB" w14:textId="77777777" w:rsidR="00377535" w:rsidRDefault="00377535"/>
    <w:p w14:paraId="783CC5C1" w14:textId="77777777" w:rsidR="00377535" w:rsidRDefault="00377535"/>
    <w:p w14:paraId="4E7B7AB1" w14:textId="77777777" w:rsidR="00377535" w:rsidRDefault="00377535"/>
    <w:p w14:paraId="721EC29F" w14:textId="77777777" w:rsidR="00377535" w:rsidRDefault="00377535"/>
    <w:p w14:paraId="211D444D" w14:textId="77777777" w:rsidR="00377535" w:rsidRPr="00377535" w:rsidRDefault="00377535">
      <w:pPr>
        <w:rPr>
          <w:sz w:val="48"/>
          <w:szCs w:val="48"/>
        </w:rPr>
      </w:pPr>
      <w:r w:rsidRPr="00377535">
        <w:rPr>
          <w:sz w:val="48"/>
          <w:szCs w:val="48"/>
        </w:rPr>
        <w:lastRenderedPageBreak/>
        <w:t>Inhoud</w:t>
      </w:r>
    </w:p>
    <w:p w14:paraId="7AD1FF3B" w14:textId="0F630D5E" w:rsidR="00377535" w:rsidRPr="00377535" w:rsidRDefault="00E1772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</w:t>
      </w:r>
    </w:p>
    <w:p w14:paraId="653982A7" w14:textId="4A31D92E" w:rsidR="00377535" w:rsidRDefault="00E1772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722975">
        <w:rPr>
          <w:sz w:val="28"/>
          <w:szCs w:val="28"/>
        </w:rPr>
        <w:t>avigatiediagram</w:t>
      </w:r>
    </w:p>
    <w:p w14:paraId="756597F8" w14:textId="455ECAFB" w:rsidR="00722975" w:rsidRDefault="00722975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Lijst van schermen</w:t>
      </w:r>
    </w:p>
    <w:p w14:paraId="609DD87F" w14:textId="76769A01" w:rsidR="00722975" w:rsidRDefault="00722975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Schermontwerp</w:t>
      </w:r>
    </w:p>
    <w:p w14:paraId="6A562332" w14:textId="77777777" w:rsidR="00A05532" w:rsidRDefault="00A05532" w:rsidP="00A05532">
      <w:pPr>
        <w:rPr>
          <w:sz w:val="28"/>
          <w:szCs w:val="28"/>
        </w:rPr>
      </w:pPr>
    </w:p>
    <w:p w14:paraId="05912FE7" w14:textId="77777777" w:rsidR="00A05532" w:rsidRDefault="00A05532" w:rsidP="00A05532">
      <w:pPr>
        <w:rPr>
          <w:sz w:val="28"/>
          <w:szCs w:val="28"/>
        </w:rPr>
      </w:pPr>
    </w:p>
    <w:p w14:paraId="2DE75243" w14:textId="77777777" w:rsidR="00A05532" w:rsidRDefault="00A05532" w:rsidP="00A05532">
      <w:pPr>
        <w:rPr>
          <w:sz w:val="28"/>
          <w:szCs w:val="28"/>
        </w:rPr>
      </w:pPr>
    </w:p>
    <w:p w14:paraId="1E4BA7AA" w14:textId="77777777" w:rsidR="00A05532" w:rsidRDefault="00A05532" w:rsidP="00A05532">
      <w:pPr>
        <w:rPr>
          <w:sz w:val="28"/>
          <w:szCs w:val="28"/>
        </w:rPr>
      </w:pPr>
    </w:p>
    <w:p w14:paraId="576BD7A2" w14:textId="77777777" w:rsidR="00A05532" w:rsidRDefault="00A05532" w:rsidP="00A05532">
      <w:pPr>
        <w:rPr>
          <w:sz w:val="28"/>
          <w:szCs w:val="28"/>
        </w:rPr>
      </w:pPr>
    </w:p>
    <w:p w14:paraId="5F3C4880" w14:textId="77777777" w:rsidR="00A05532" w:rsidRDefault="00A05532" w:rsidP="00A05532">
      <w:pPr>
        <w:rPr>
          <w:sz w:val="28"/>
          <w:szCs w:val="28"/>
        </w:rPr>
      </w:pPr>
    </w:p>
    <w:p w14:paraId="26B650DC" w14:textId="77777777" w:rsidR="00A05532" w:rsidRDefault="00A05532" w:rsidP="00A05532">
      <w:pPr>
        <w:rPr>
          <w:sz w:val="28"/>
          <w:szCs w:val="28"/>
        </w:rPr>
      </w:pPr>
    </w:p>
    <w:p w14:paraId="3B48D327" w14:textId="77777777" w:rsidR="00A05532" w:rsidRDefault="00A05532" w:rsidP="00A05532">
      <w:pPr>
        <w:rPr>
          <w:sz w:val="28"/>
          <w:szCs w:val="28"/>
        </w:rPr>
      </w:pPr>
    </w:p>
    <w:p w14:paraId="73D940BA" w14:textId="77777777" w:rsidR="00A05532" w:rsidRDefault="00A05532" w:rsidP="00A05532">
      <w:pPr>
        <w:rPr>
          <w:sz w:val="28"/>
          <w:szCs w:val="28"/>
        </w:rPr>
      </w:pPr>
    </w:p>
    <w:p w14:paraId="70951D4C" w14:textId="77777777" w:rsidR="00A05532" w:rsidRDefault="00A05532" w:rsidP="00A05532">
      <w:pPr>
        <w:rPr>
          <w:sz w:val="28"/>
          <w:szCs w:val="28"/>
        </w:rPr>
      </w:pPr>
    </w:p>
    <w:p w14:paraId="2391E505" w14:textId="77777777" w:rsidR="00A05532" w:rsidRDefault="00A05532" w:rsidP="00A05532">
      <w:pPr>
        <w:rPr>
          <w:sz w:val="28"/>
          <w:szCs w:val="28"/>
        </w:rPr>
      </w:pPr>
    </w:p>
    <w:p w14:paraId="2F0BC6C3" w14:textId="77777777" w:rsidR="00A05532" w:rsidRDefault="00A05532" w:rsidP="00A05532">
      <w:pPr>
        <w:rPr>
          <w:sz w:val="28"/>
          <w:szCs w:val="28"/>
        </w:rPr>
      </w:pPr>
    </w:p>
    <w:p w14:paraId="71D4E76D" w14:textId="77777777" w:rsidR="00A05532" w:rsidRDefault="00A05532" w:rsidP="00A05532">
      <w:pPr>
        <w:rPr>
          <w:sz w:val="28"/>
          <w:szCs w:val="28"/>
        </w:rPr>
      </w:pPr>
    </w:p>
    <w:p w14:paraId="0FBF3078" w14:textId="77777777" w:rsidR="00A05532" w:rsidRDefault="00A05532" w:rsidP="00A05532">
      <w:pPr>
        <w:rPr>
          <w:sz w:val="28"/>
          <w:szCs w:val="28"/>
        </w:rPr>
      </w:pPr>
    </w:p>
    <w:p w14:paraId="34B3266A" w14:textId="77777777" w:rsidR="00A05532" w:rsidRDefault="00A05532" w:rsidP="00A05532">
      <w:pPr>
        <w:rPr>
          <w:sz w:val="28"/>
          <w:szCs w:val="28"/>
        </w:rPr>
      </w:pPr>
    </w:p>
    <w:p w14:paraId="57D57A89" w14:textId="77777777" w:rsidR="00A05532" w:rsidRDefault="00A05532" w:rsidP="00A05532">
      <w:pPr>
        <w:rPr>
          <w:sz w:val="28"/>
          <w:szCs w:val="28"/>
        </w:rPr>
      </w:pPr>
    </w:p>
    <w:p w14:paraId="33CAC54B" w14:textId="77777777" w:rsidR="00A05532" w:rsidRDefault="00A05532" w:rsidP="00A05532">
      <w:pPr>
        <w:rPr>
          <w:sz w:val="28"/>
          <w:szCs w:val="28"/>
        </w:rPr>
      </w:pPr>
    </w:p>
    <w:p w14:paraId="04FF9AD4" w14:textId="77777777" w:rsidR="00A05532" w:rsidRDefault="00A05532" w:rsidP="00A05532">
      <w:pPr>
        <w:rPr>
          <w:sz w:val="28"/>
          <w:szCs w:val="28"/>
        </w:rPr>
      </w:pPr>
    </w:p>
    <w:p w14:paraId="5CE35C8E" w14:textId="77777777" w:rsidR="00A05532" w:rsidRDefault="00A05532" w:rsidP="00A05532">
      <w:pPr>
        <w:rPr>
          <w:sz w:val="28"/>
          <w:szCs w:val="28"/>
        </w:rPr>
      </w:pPr>
    </w:p>
    <w:p w14:paraId="19628D81" w14:textId="77777777" w:rsidR="00A05532" w:rsidRDefault="00A05532" w:rsidP="00A05532">
      <w:pPr>
        <w:rPr>
          <w:sz w:val="28"/>
          <w:szCs w:val="28"/>
        </w:rPr>
      </w:pPr>
    </w:p>
    <w:p w14:paraId="43D709E3" w14:textId="77777777" w:rsidR="00AB6ACF" w:rsidRDefault="00AB6ACF" w:rsidP="00A05532">
      <w:pPr>
        <w:rPr>
          <w:sz w:val="28"/>
          <w:szCs w:val="28"/>
        </w:rPr>
      </w:pPr>
    </w:p>
    <w:p w14:paraId="237736CC" w14:textId="4B1D7324" w:rsidR="00A05532" w:rsidRDefault="00722975" w:rsidP="00A0553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</w:t>
      </w:r>
    </w:p>
    <w:tbl>
      <w:tblPr>
        <w:tblStyle w:val="TableGrid0"/>
        <w:tblpPr w:leftFromText="141" w:rightFromText="141" w:vertAnchor="page" w:horzAnchor="margin" w:tblpY="9037"/>
        <w:tblW w:w="7648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737"/>
        <w:gridCol w:w="5911"/>
      </w:tblGrid>
      <w:tr w:rsidR="00AB6ACF" w14:paraId="30E68E3F" w14:textId="77777777" w:rsidTr="00AB6ACF">
        <w:trPr>
          <w:trHeight w:val="458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3458B536" w14:textId="77777777" w:rsidR="00AB6ACF" w:rsidRDefault="00AB6ACF" w:rsidP="00AB6ACF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t>UseCase</w:t>
            </w:r>
            <w:proofErr w:type="spellEnd"/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4A2CB9F3" w14:textId="77777777" w:rsidR="00AB6ACF" w:rsidRDefault="00AB6ACF" w:rsidP="00AB6ACF">
            <w:pPr>
              <w:ind w:right="87"/>
              <w:jc w:val="right"/>
            </w:pPr>
            <w:r>
              <w:t>Spelen klikken</w:t>
            </w:r>
          </w:p>
        </w:tc>
      </w:tr>
      <w:tr w:rsidR="00AB6ACF" w14:paraId="3717625E" w14:textId="77777777" w:rsidTr="00AB6ACF">
        <w:trPr>
          <w:trHeight w:val="458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17EBE11A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4F277098" w14:textId="77777777" w:rsidR="00AB6ACF" w:rsidRDefault="00AB6ACF" w:rsidP="00AB6ACF">
            <w:pPr>
              <w:ind w:right="87"/>
              <w:jc w:val="right"/>
            </w:pPr>
            <w:r>
              <w:rPr>
                <w:color w:val="000000"/>
              </w:rPr>
              <w:t>1</w:t>
            </w:r>
          </w:p>
        </w:tc>
      </w:tr>
      <w:tr w:rsidR="00AB6ACF" w14:paraId="1E2EE7BC" w14:textId="77777777" w:rsidTr="00AB6ACF">
        <w:trPr>
          <w:trHeight w:val="458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17258040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14B5D166" w14:textId="77777777" w:rsidR="00AB6ACF" w:rsidRDefault="00AB6ACF" w:rsidP="00AB6ACF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AB6ACF" w14:paraId="1F7A8664" w14:textId="77777777" w:rsidTr="00AB6ACF">
        <w:trPr>
          <w:trHeight w:val="949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87CDB30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38F16348" w14:textId="77777777" w:rsidR="00AB6ACF" w:rsidRDefault="00AB6ACF" w:rsidP="00AB6ACF">
            <w:pPr>
              <w:ind w:right="89"/>
              <w:jc w:val="right"/>
            </w:pPr>
            <w:r>
              <w:rPr>
                <w:color w:val="000000"/>
              </w:rPr>
              <w:t>Gebruiker moet de nieuwste versie van de app hebben</w:t>
            </w:r>
          </w:p>
        </w:tc>
      </w:tr>
      <w:tr w:rsidR="00AB6ACF" w14:paraId="5E28D7CE" w14:textId="77777777" w:rsidTr="00AB6ACF">
        <w:trPr>
          <w:trHeight w:val="949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3A827DE0" w14:textId="77777777" w:rsidR="00AB6ACF" w:rsidRDefault="00AB6ACF" w:rsidP="00AB6ACF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14:paraId="3B23C228" w14:textId="77777777" w:rsidR="00AB6ACF" w:rsidRPr="007C10DE" w:rsidRDefault="00AB6ACF" w:rsidP="00AB6ACF">
            <w:pPr>
              <w:pStyle w:val="ListParagraph"/>
              <w:numPr>
                <w:ilvl w:val="0"/>
                <w:numId w:val="3"/>
              </w:numPr>
              <w:ind w:right="87"/>
            </w:pPr>
            <w:r>
              <w:t>App openen</w:t>
            </w:r>
          </w:p>
          <w:p w14:paraId="65DC52D1" w14:textId="77777777" w:rsidR="00AB6ACF" w:rsidRPr="007C10DE" w:rsidRDefault="00AB6ACF" w:rsidP="00AB6ACF">
            <w:pPr>
              <w:pStyle w:val="ListParagraph"/>
              <w:numPr>
                <w:ilvl w:val="0"/>
                <w:numId w:val="3"/>
              </w:numPr>
              <w:ind w:right="87"/>
            </w:pPr>
            <w:r>
              <w:t>Klik op spelen</w:t>
            </w:r>
          </w:p>
          <w:p w14:paraId="50621768" w14:textId="77777777" w:rsidR="00AB6ACF" w:rsidRPr="00163828" w:rsidRDefault="00AB6ACF" w:rsidP="00AB6ACF">
            <w:pPr>
              <w:pStyle w:val="ListParagraph"/>
              <w:numPr>
                <w:ilvl w:val="0"/>
                <w:numId w:val="3"/>
              </w:numPr>
              <w:ind w:right="87"/>
            </w:pPr>
            <w:r>
              <w:t xml:space="preserve">Je krijgt een aparte menu voor categorieën </w:t>
            </w:r>
            <w:r>
              <w:br/>
            </w:r>
          </w:p>
        </w:tc>
      </w:tr>
      <w:tr w:rsidR="00AB6ACF" w14:paraId="031BC474" w14:textId="77777777" w:rsidTr="00AB6ACF">
        <w:trPr>
          <w:trHeight w:val="949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5FEBF0AC" w14:textId="77777777" w:rsidR="00AB6ACF" w:rsidRDefault="00AB6ACF" w:rsidP="00AB6ACF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14:paraId="797CD378" w14:textId="77777777" w:rsidR="00AB6ACF" w:rsidRDefault="00AB6ACF" w:rsidP="00AB6ACF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>De gebruiker heeft de app afgesloten</w:t>
            </w:r>
          </w:p>
          <w:p w14:paraId="44C98C64" w14:textId="77777777" w:rsidR="00AB6ACF" w:rsidRDefault="00AB6ACF" w:rsidP="00AB6ACF">
            <w:pPr>
              <w:ind w:right="87"/>
              <w:jc w:val="right"/>
            </w:pPr>
            <w:r>
              <w:t>De gebruiker heeft geen kennis van apps en weet net hoe hij of zij spelen moet aanklikken</w:t>
            </w:r>
          </w:p>
        </w:tc>
      </w:tr>
      <w:tr w:rsidR="00AB6ACF" w14:paraId="0B16D6EC" w14:textId="77777777" w:rsidTr="00AB6ACF">
        <w:trPr>
          <w:trHeight w:val="949"/>
        </w:trPr>
        <w:tc>
          <w:tcPr>
            <w:tcW w:w="1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5B4C4DBC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5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194F1CF6" w14:textId="77777777" w:rsidR="00AB6ACF" w:rsidRDefault="00AB6ACF" w:rsidP="00AB6ACF">
            <w:pPr>
              <w:ind w:right="88"/>
              <w:jc w:val="right"/>
            </w:pPr>
            <w:r>
              <w:rPr>
                <w:color w:val="000000"/>
              </w:rPr>
              <w:t>De gebruiker kan op spelen klikken en gaat naar de categorie menu</w:t>
            </w:r>
          </w:p>
        </w:tc>
      </w:tr>
    </w:tbl>
    <w:p w14:paraId="336DF794" w14:textId="1CBFAD7A" w:rsidR="00AB6ACF" w:rsidRDefault="00AB6ACF" w:rsidP="00A0553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06EEA74" wp14:editId="4871A6EB">
            <wp:extent cx="4653964" cy="4091940"/>
            <wp:effectExtent l="0" t="0" r="0" b="3810"/>
            <wp:docPr id="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622" cy="41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2BC" w14:textId="487C22C6" w:rsidR="00AB6ACF" w:rsidRDefault="00AB6ACF" w:rsidP="00AB6ACF"/>
    <w:p w14:paraId="279CC3E4" w14:textId="77777777" w:rsidR="00AB6ACF" w:rsidRDefault="00AB6ACF" w:rsidP="00A05532"/>
    <w:p w14:paraId="10A9C874" w14:textId="77777777" w:rsidR="00A05532" w:rsidRDefault="00A05532" w:rsidP="00A05532"/>
    <w:p w14:paraId="0225DDD9" w14:textId="77777777" w:rsidR="00A05532" w:rsidRDefault="00A05532" w:rsidP="00A05532"/>
    <w:p w14:paraId="103F8324" w14:textId="24E84774" w:rsidR="00722975" w:rsidRDefault="00722975" w:rsidP="00A05532"/>
    <w:p w14:paraId="7E0A05A1" w14:textId="6186DF2E" w:rsidR="00AB6ACF" w:rsidRDefault="00AB6ACF" w:rsidP="00A05532"/>
    <w:p w14:paraId="0E2CE4EB" w14:textId="6B56D2DA" w:rsidR="00AB6ACF" w:rsidRDefault="00AB6ACF" w:rsidP="00A05532"/>
    <w:p w14:paraId="7CE3D9F8" w14:textId="4C2E0B22" w:rsidR="00AB6ACF" w:rsidRDefault="00AB6ACF" w:rsidP="00A05532"/>
    <w:p w14:paraId="1D6E03ED" w14:textId="20995625" w:rsidR="00AB6ACF" w:rsidRDefault="00AB6ACF" w:rsidP="00A05532"/>
    <w:p w14:paraId="358A8203" w14:textId="1DAA8C40" w:rsidR="00AB6ACF" w:rsidRDefault="00AB6ACF" w:rsidP="00A05532"/>
    <w:p w14:paraId="32D340F4" w14:textId="6D6F91FA" w:rsidR="00AB6ACF" w:rsidRDefault="00AB6ACF" w:rsidP="00A05532"/>
    <w:p w14:paraId="6C400CA5" w14:textId="7031F446" w:rsidR="00AB6ACF" w:rsidRDefault="00AB6ACF" w:rsidP="00A05532"/>
    <w:p w14:paraId="477515A5" w14:textId="71CC2A4A" w:rsidR="00AB6ACF" w:rsidRDefault="00AB6ACF" w:rsidP="00A05532"/>
    <w:p w14:paraId="407F406F" w14:textId="6CD7BD5C" w:rsidR="00AB6ACF" w:rsidRDefault="00AB6ACF" w:rsidP="00A05532"/>
    <w:p w14:paraId="2B8866DD" w14:textId="2ADEEA41" w:rsidR="00AB6ACF" w:rsidRDefault="00AB6ACF" w:rsidP="00A05532"/>
    <w:tbl>
      <w:tblPr>
        <w:tblStyle w:val="TableGrid0"/>
        <w:tblpPr w:leftFromText="141" w:rightFromText="141" w:vertAnchor="page" w:horzAnchor="margin" w:tblpY="1429"/>
        <w:tblW w:w="7659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739"/>
        <w:gridCol w:w="5920"/>
      </w:tblGrid>
      <w:tr w:rsidR="00AB6ACF" w14:paraId="563D1C9A" w14:textId="77777777" w:rsidTr="00AB6ACF">
        <w:trPr>
          <w:trHeight w:val="404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516BB064" w14:textId="77777777" w:rsidR="00AB6ACF" w:rsidRDefault="00AB6ACF" w:rsidP="006D7408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lastRenderedPageBreak/>
              <w:t>UseCase</w:t>
            </w:r>
            <w:proofErr w:type="spellEnd"/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2B5AD228" w14:textId="77777777" w:rsidR="00AB6ACF" w:rsidRDefault="00AB6ACF" w:rsidP="006D7408">
            <w:pPr>
              <w:ind w:right="87"/>
              <w:jc w:val="right"/>
            </w:pPr>
            <w:r>
              <w:t>Score bekijken</w:t>
            </w:r>
          </w:p>
        </w:tc>
      </w:tr>
      <w:tr w:rsidR="00AB6ACF" w14:paraId="1291FFD9" w14:textId="77777777" w:rsidTr="00AB6ACF">
        <w:trPr>
          <w:trHeight w:val="404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017F1225" w14:textId="77777777" w:rsidR="00AB6ACF" w:rsidRDefault="00AB6ACF" w:rsidP="006D7408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02E7D2E3" w14:textId="77777777" w:rsidR="00AB6ACF" w:rsidRDefault="00AB6ACF" w:rsidP="006D7408">
            <w:pPr>
              <w:ind w:right="87"/>
              <w:jc w:val="right"/>
            </w:pPr>
            <w:r>
              <w:t>2</w:t>
            </w:r>
          </w:p>
        </w:tc>
      </w:tr>
      <w:tr w:rsidR="00AB6ACF" w14:paraId="699BCD8C" w14:textId="77777777" w:rsidTr="00AB6ACF">
        <w:trPr>
          <w:trHeight w:val="404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0610DB59" w14:textId="77777777" w:rsidR="00AB6ACF" w:rsidRDefault="00AB6ACF" w:rsidP="006D7408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4FBB904E" w14:textId="77777777" w:rsidR="00AB6ACF" w:rsidRDefault="00AB6ACF" w:rsidP="006D7408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AB6ACF" w14:paraId="632B1142" w14:textId="77777777" w:rsidTr="00AB6ACF">
        <w:trPr>
          <w:trHeight w:val="838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192967DA" w14:textId="77777777" w:rsidR="00AB6ACF" w:rsidRDefault="00AB6ACF" w:rsidP="006D7408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6481D090" w14:textId="77777777" w:rsidR="00AB6ACF" w:rsidRDefault="00AB6ACF" w:rsidP="006D7408">
            <w:pPr>
              <w:ind w:right="89"/>
              <w:jc w:val="right"/>
            </w:pPr>
            <w:r>
              <w:rPr>
                <w:color w:val="000000"/>
              </w:rPr>
              <w:t>De gebruiker moet eerder een spel hebben gestart en moet tenminste 1 vraag goed hebben</w:t>
            </w:r>
          </w:p>
        </w:tc>
      </w:tr>
      <w:tr w:rsidR="00AB6ACF" w14:paraId="022C8868" w14:textId="77777777" w:rsidTr="00AB6ACF">
        <w:trPr>
          <w:trHeight w:val="838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641EEDE" w14:textId="77777777" w:rsidR="00AB6ACF" w:rsidRDefault="00AB6ACF" w:rsidP="006D7408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14:paraId="2A755E9E" w14:textId="77777777" w:rsidR="00AB6ACF" w:rsidRPr="007C10DE" w:rsidRDefault="00AB6ACF" w:rsidP="00AB6ACF">
            <w:pPr>
              <w:pStyle w:val="ListParagraph"/>
              <w:numPr>
                <w:ilvl w:val="0"/>
                <w:numId w:val="4"/>
              </w:numPr>
              <w:ind w:right="87"/>
            </w:pPr>
            <w:r>
              <w:t>De app opstarten</w:t>
            </w:r>
          </w:p>
          <w:p w14:paraId="73BB8E11" w14:textId="77777777" w:rsidR="00AB6ACF" w:rsidRPr="007C10DE" w:rsidRDefault="00AB6ACF" w:rsidP="00AB6ACF">
            <w:pPr>
              <w:pStyle w:val="ListParagraph"/>
              <w:numPr>
                <w:ilvl w:val="0"/>
                <w:numId w:val="4"/>
              </w:numPr>
              <w:ind w:right="87"/>
            </w:pPr>
            <w:r>
              <w:t>Score bekijken aanklikken</w:t>
            </w:r>
          </w:p>
          <w:p w14:paraId="7D4604A1" w14:textId="77777777" w:rsidR="00AB6ACF" w:rsidRPr="00163828" w:rsidRDefault="00AB6ACF" w:rsidP="00AB6ACF">
            <w:pPr>
              <w:pStyle w:val="ListParagraph"/>
              <w:numPr>
                <w:ilvl w:val="0"/>
                <w:numId w:val="4"/>
              </w:numPr>
              <w:ind w:right="87"/>
            </w:pPr>
            <w:r>
              <w:t>Zie de score dat je tot nu hebt behaald</w:t>
            </w:r>
            <w:r>
              <w:br/>
            </w:r>
          </w:p>
        </w:tc>
      </w:tr>
      <w:tr w:rsidR="00AB6ACF" w14:paraId="24E180AE" w14:textId="77777777" w:rsidTr="00AB6ACF">
        <w:trPr>
          <w:trHeight w:val="838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0179B143" w14:textId="77777777" w:rsidR="00AB6ACF" w:rsidRDefault="00AB6ACF" w:rsidP="006D7408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14:paraId="349202A7" w14:textId="77777777" w:rsidR="00AB6ACF" w:rsidRDefault="00AB6ACF" w:rsidP="006D7408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>De gebruiker heeft nooit een spel opgestart</w:t>
            </w:r>
          </w:p>
          <w:p w14:paraId="607C8AB1" w14:textId="77777777" w:rsidR="00AB6ACF" w:rsidRDefault="00AB6ACF" w:rsidP="006D7408">
            <w:pPr>
              <w:ind w:right="87"/>
              <w:jc w:val="right"/>
            </w:pPr>
            <w:r>
              <w:t>De gebruiker heeft nog 0x een vraag goed gehad.</w:t>
            </w:r>
          </w:p>
        </w:tc>
      </w:tr>
      <w:tr w:rsidR="00AB6ACF" w14:paraId="7879957A" w14:textId="77777777" w:rsidTr="00AB6ACF">
        <w:trPr>
          <w:trHeight w:val="838"/>
        </w:trPr>
        <w:tc>
          <w:tcPr>
            <w:tcW w:w="1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7A12633B" w14:textId="77777777" w:rsidR="00AB6ACF" w:rsidRDefault="00AB6ACF" w:rsidP="006D7408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5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2E75CE56" w14:textId="77777777" w:rsidR="00AB6ACF" w:rsidRDefault="00AB6ACF" w:rsidP="006D7408">
            <w:pPr>
              <w:ind w:right="88"/>
              <w:jc w:val="right"/>
            </w:pPr>
            <w:r>
              <w:rPr>
                <w:color w:val="000000"/>
              </w:rPr>
              <w:t>De gebruiker ziet de score staan dat hij of zij heeft behaald</w:t>
            </w:r>
          </w:p>
        </w:tc>
      </w:tr>
    </w:tbl>
    <w:p w14:paraId="44CD7B68" w14:textId="7E130FDD" w:rsidR="00AB6ACF" w:rsidRDefault="00AB6ACF" w:rsidP="00A05532"/>
    <w:p w14:paraId="3C549622" w14:textId="14107224" w:rsidR="00AB6ACF" w:rsidRDefault="00AB6ACF" w:rsidP="00A05532"/>
    <w:p w14:paraId="55F7961C" w14:textId="16469182" w:rsidR="00AB6ACF" w:rsidRDefault="00AB6ACF" w:rsidP="00A05532"/>
    <w:p w14:paraId="2C48D9D5" w14:textId="01D97D4D" w:rsidR="00AB6ACF" w:rsidRDefault="00AB6ACF" w:rsidP="00A05532"/>
    <w:p w14:paraId="0FA899F0" w14:textId="5226510C" w:rsidR="00AB6ACF" w:rsidRDefault="00AB6ACF" w:rsidP="00A05532"/>
    <w:p w14:paraId="2300276E" w14:textId="57F57A48" w:rsidR="00AB6ACF" w:rsidRDefault="00AB6ACF" w:rsidP="00A05532"/>
    <w:p w14:paraId="7F60F564" w14:textId="45B30A58" w:rsidR="00AB6ACF" w:rsidRDefault="00AB6ACF" w:rsidP="00A05532"/>
    <w:p w14:paraId="00A0A61E" w14:textId="2E117FB4" w:rsidR="00AB6ACF" w:rsidRDefault="00AB6ACF" w:rsidP="00A05532"/>
    <w:p w14:paraId="705CD5B6" w14:textId="347F8ABC" w:rsidR="00AB6ACF" w:rsidRDefault="00AB6ACF" w:rsidP="00A05532"/>
    <w:p w14:paraId="1BFA27D7" w14:textId="66D718E7" w:rsidR="00AB6ACF" w:rsidRDefault="00AB6ACF" w:rsidP="00A05532"/>
    <w:p w14:paraId="64E33FCA" w14:textId="7D131B78" w:rsidR="00AB6ACF" w:rsidRDefault="00AB6ACF" w:rsidP="00A05532"/>
    <w:p w14:paraId="6111CACB" w14:textId="029DC5DC" w:rsidR="00AB6ACF" w:rsidRDefault="00AB6ACF" w:rsidP="00A05532"/>
    <w:p w14:paraId="79BC42EA" w14:textId="465FFB7A" w:rsidR="00AB6ACF" w:rsidRDefault="00AB6ACF" w:rsidP="00A05532"/>
    <w:p w14:paraId="6B3F5A73" w14:textId="06947F5B" w:rsidR="00AB6ACF" w:rsidRDefault="00AB6ACF" w:rsidP="00A05532"/>
    <w:tbl>
      <w:tblPr>
        <w:tblStyle w:val="TableGrid0"/>
        <w:tblpPr w:leftFromText="141" w:rightFromText="141" w:vertAnchor="page" w:horzAnchor="margin" w:tblpY="7477"/>
        <w:tblW w:w="7673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743"/>
        <w:gridCol w:w="5930"/>
      </w:tblGrid>
      <w:tr w:rsidR="00AB6ACF" w14:paraId="052682F7" w14:textId="77777777" w:rsidTr="00AB6ACF">
        <w:trPr>
          <w:trHeight w:val="452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660E98D8" w14:textId="77777777" w:rsidR="00AB6ACF" w:rsidRDefault="00AB6ACF" w:rsidP="00AB6ACF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t>UseCase</w:t>
            </w:r>
            <w:proofErr w:type="spellEnd"/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590A8F40" w14:textId="77777777" w:rsidR="00AB6ACF" w:rsidRDefault="00AB6ACF" w:rsidP="00AB6ACF">
            <w:pPr>
              <w:ind w:right="87"/>
              <w:jc w:val="right"/>
            </w:pPr>
            <w:r>
              <w:t>Plaatjes zien van plaatje</w:t>
            </w:r>
          </w:p>
        </w:tc>
      </w:tr>
      <w:tr w:rsidR="00AB6ACF" w14:paraId="4FE53B97" w14:textId="77777777" w:rsidTr="00AB6ACF">
        <w:trPr>
          <w:trHeight w:val="452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317AE2BF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525988E3" w14:textId="77777777" w:rsidR="00AB6ACF" w:rsidRDefault="00AB6ACF" w:rsidP="00AB6ACF">
            <w:pPr>
              <w:ind w:right="87"/>
              <w:jc w:val="right"/>
            </w:pPr>
            <w:r>
              <w:t>3</w:t>
            </w:r>
          </w:p>
        </w:tc>
      </w:tr>
      <w:tr w:rsidR="00AB6ACF" w14:paraId="473DBE21" w14:textId="77777777" w:rsidTr="00AB6ACF">
        <w:trPr>
          <w:trHeight w:val="452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14:paraId="282BE281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369D2FC1" w14:textId="77777777" w:rsidR="00AB6ACF" w:rsidRDefault="00AB6ACF" w:rsidP="00AB6ACF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AB6ACF" w14:paraId="3044EFC7" w14:textId="77777777" w:rsidTr="00AB6ACF">
        <w:trPr>
          <w:trHeight w:val="936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26B3C89D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14:paraId="5A23F398" w14:textId="77777777" w:rsidR="00AB6ACF" w:rsidRDefault="00AB6ACF" w:rsidP="00AB6ACF">
            <w:pPr>
              <w:ind w:right="89"/>
              <w:jc w:val="right"/>
            </w:pPr>
            <w:r>
              <w:rPr>
                <w:color w:val="000000"/>
              </w:rPr>
              <w:t>De gebruiker moet een telefoon hebben die plaatjes aankan</w:t>
            </w:r>
          </w:p>
        </w:tc>
      </w:tr>
      <w:tr w:rsidR="00AB6ACF" w14:paraId="51E8BA41" w14:textId="77777777" w:rsidTr="00AB6ACF">
        <w:trPr>
          <w:trHeight w:val="936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5FAF6BCD" w14:textId="77777777" w:rsidR="00AB6ACF" w:rsidRDefault="00AB6ACF" w:rsidP="00AB6ACF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14:paraId="67C76E63" w14:textId="77777777" w:rsidR="00AB6ACF" w:rsidRPr="007C10DE" w:rsidRDefault="00AB6ACF" w:rsidP="00AB6ACF">
            <w:pPr>
              <w:pStyle w:val="ListParagraph"/>
              <w:numPr>
                <w:ilvl w:val="0"/>
                <w:numId w:val="5"/>
              </w:numPr>
              <w:ind w:right="87"/>
            </w:pPr>
            <w:r>
              <w:t xml:space="preserve">Speelt de </w:t>
            </w:r>
            <w:proofErr w:type="spellStart"/>
            <w:r>
              <w:t>quizz</w:t>
            </w:r>
            <w:proofErr w:type="spellEnd"/>
          </w:p>
          <w:p w14:paraId="68E2C0C7" w14:textId="77777777" w:rsidR="00AB6ACF" w:rsidRPr="007C10DE" w:rsidRDefault="00AB6ACF" w:rsidP="00AB6ACF">
            <w:pPr>
              <w:pStyle w:val="ListParagraph"/>
              <w:numPr>
                <w:ilvl w:val="0"/>
                <w:numId w:val="5"/>
              </w:numPr>
              <w:ind w:right="87"/>
            </w:pPr>
            <w:r>
              <w:t>Klikt op de woord</w:t>
            </w:r>
          </w:p>
          <w:p w14:paraId="5E0A72F3" w14:textId="77777777" w:rsidR="00AB6ACF" w:rsidRPr="00163828" w:rsidRDefault="00AB6ACF" w:rsidP="00AB6ACF">
            <w:pPr>
              <w:pStyle w:val="ListParagraph"/>
              <w:numPr>
                <w:ilvl w:val="0"/>
                <w:numId w:val="5"/>
              </w:numPr>
              <w:ind w:right="87"/>
            </w:pPr>
            <w:r>
              <w:t>Ziet de plaatje</w:t>
            </w:r>
            <w:r>
              <w:br/>
            </w:r>
          </w:p>
        </w:tc>
      </w:tr>
      <w:tr w:rsidR="00AB6ACF" w14:paraId="71E0D0F7" w14:textId="77777777" w:rsidTr="00AB6ACF">
        <w:trPr>
          <w:trHeight w:val="936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683E319E" w14:textId="77777777" w:rsidR="00AB6ACF" w:rsidRDefault="00AB6ACF" w:rsidP="00AB6ACF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14:paraId="35026AB8" w14:textId="77777777" w:rsidR="00AB6ACF" w:rsidRDefault="00AB6ACF" w:rsidP="00AB6ACF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>De gebruiker weet niet dat het een plaatje is van het woord</w:t>
            </w:r>
          </w:p>
          <w:p w14:paraId="38C4D309" w14:textId="77777777" w:rsidR="00AB6ACF" w:rsidRDefault="00AB6ACF" w:rsidP="00AB6ACF">
            <w:pPr>
              <w:ind w:right="87"/>
              <w:jc w:val="right"/>
            </w:pPr>
            <w:r>
              <w:t>De gebruiker heeft een te oude telefoon</w:t>
            </w:r>
          </w:p>
        </w:tc>
      </w:tr>
      <w:tr w:rsidR="00AB6ACF" w14:paraId="3CAD2569" w14:textId="77777777" w:rsidTr="00AB6ACF">
        <w:trPr>
          <w:trHeight w:val="936"/>
        </w:trPr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14:paraId="58BD859F" w14:textId="77777777" w:rsidR="00AB6ACF" w:rsidRDefault="00AB6ACF" w:rsidP="00AB6AC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14:paraId="79BC0232" w14:textId="77777777" w:rsidR="00AB6ACF" w:rsidRDefault="00AB6ACF" w:rsidP="00AB6ACF">
            <w:pPr>
              <w:ind w:right="88"/>
              <w:jc w:val="right"/>
            </w:pPr>
            <w:r>
              <w:rPr>
                <w:color w:val="000000"/>
              </w:rPr>
              <w:t>De gebruiker gebruikt de quiz en bekijkt de plaatje dat bij het woord past.</w:t>
            </w:r>
          </w:p>
        </w:tc>
      </w:tr>
    </w:tbl>
    <w:p w14:paraId="598100B0" w14:textId="77777777" w:rsidR="00AB6ACF" w:rsidRDefault="00AB6ACF" w:rsidP="00AB6ACF"/>
    <w:p w14:paraId="45044E15" w14:textId="77777777" w:rsidR="00AB6ACF" w:rsidRDefault="00AB6ACF" w:rsidP="00AB6ACF">
      <w:pPr>
        <w:pStyle w:val="Heading1"/>
      </w:pPr>
    </w:p>
    <w:p w14:paraId="513455EB" w14:textId="77777777" w:rsidR="00AB6ACF" w:rsidRDefault="00AB6ACF" w:rsidP="00AB6ACF"/>
    <w:p w14:paraId="5FD0ED7D" w14:textId="77777777" w:rsidR="00AB6ACF" w:rsidRDefault="00AB6ACF" w:rsidP="00AB6ACF"/>
    <w:p w14:paraId="6D33BB6F" w14:textId="77777777" w:rsidR="00AB6ACF" w:rsidRDefault="00AB6ACF" w:rsidP="00AB6ACF"/>
    <w:p w14:paraId="09E671D2" w14:textId="77777777" w:rsidR="00AB6ACF" w:rsidRDefault="00AB6ACF" w:rsidP="00A05532"/>
    <w:p w14:paraId="4E16FED8" w14:textId="77777777" w:rsidR="00AB6ACF" w:rsidRDefault="00AB6ACF" w:rsidP="00A05532">
      <w:pPr>
        <w:rPr>
          <w:sz w:val="44"/>
          <w:szCs w:val="44"/>
        </w:rPr>
      </w:pPr>
    </w:p>
    <w:p w14:paraId="7CB9EABF" w14:textId="77777777" w:rsidR="00AB6ACF" w:rsidRDefault="00AB6ACF" w:rsidP="00A05532">
      <w:pPr>
        <w:rPr>
          <w:sz w:val="44"/>
          <w:szCs w:val="44"/>
        </w:rPr>
      </w:pPr>
    </w:p>
    <w:p w14:paraId="6C7A30E5" w14:textId="77777777" w:rsidR="00AB6ACF" w:rsidRDefault="00AB6ACF" w:rsidP="00A05532">
      <w:pPr>
        <w:rPr>
          <w:sz w:val="44"/>
          <w:szCs w:val="44"/>
        </w:rPr>
      </w:pPr>
    </w:p>
    <w:p w14:paraId="2E59A36A" w14:textId="77777777" w:rsidR="00AB6ACF" w:rsidRDefault="00AB6ACF" w:rsidP="00A05532">
      <w:pPr>
        <w:rPr>
          <w:sz w:val="44"/>
          <w:szCs w:val="44"/>
        </w:rPr>
      </w:pPr>
    </w:p>
    <w:p w14:paraId="64A3AC1A" w14:textId="77777777" w:rsidR="00AB6ACF" w:rsidRDefault="00AB6ACF" w:rsidP="00A05532">
      <w:pPr>
        <w:rPr>
          <w:sz w:val="44"/>
          <w:szCs w:val="44"/>
        </w:rPr>
      </w:pPr>
    </w:p>
    <w:p w14:paraId="1BEE06B8" w14:textId="77777777" w:rsidR="00AB6ACF" w:rsidRDefault="00AB6ACF" w:rsidP="00A05532">
      <w:pPr>
        <w:rPr>
          <w:sz w:val="44"/>
          <w:szCs w:val="44"/>
        </w:rPr>
      </w:pPr>
    </w:p>
    <w:p w14:paraId="552ED2B9" w14:textId="760E415A" w:rsidR="00A05532" w:rsidRDefault="00722975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Navigatiediagram</w:t>
      </w:r>
    </w:p>
    <w:p w14:paraId="4408576A" w14:textId="08B5E995" w:rsidR="00722975" w:rsidRDefault="00AB6ACF" w:rsidP="00A0553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53745FA" wp14:editId="4DF48164">
            <wp:extent cx="5173980" cy="4472940"/>
            <wp:effectExtent l="0" t="0" r="762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B1C6" w14:textId="13ADABC8" w:rsidR="00722975" w:rsidRDefault="00722975" w:rsidP="00A05532">
      <w:pPr>
        <w:rPr>
          <w:sz w:val="44"/>
          <w:szCs w:val="44"/>
        </w:rPr>
      </w:pPr>
      <w:r>
        <w:rPr>
          <w:sz w:val="44"/>
          <w:szCs w:val="44"/>
        </w:rPr>
        <w:t>Lijst van schermen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2975" w14:paraId="4F2F706A" w14:textId="77777777" w:rsidTr="00722975">
        <w:tc>
          <w:tcPr>
            <w:tcW w:w="2254" w:type="dxa"/>
          </w:tcPr>
          <w:p w14:paraId="74F5E8B7" w14:textId="7C8354C0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Naam pagina</w:t>
            </w:r>
          </w:p>
        </w:tc>
        <w:tc>
          <w:tcPr>
            <w:tcW w:w="2254" w:type="dxa"/>
          </w:tcPr>
          <w:p w14:paraId="18EDB8E2" w14:textId="602F61A6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Formulier</w:t>
            </w:r>
          </w:p>
        </w:tc>
        <w:tc>
          <w:tcPr>
            <w:tcW w:w="2254" w:type="dxa"/>
          </w:tcPr>
          <w:p w14:paraId="72DA6813" w14:textId="411E8B68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Functie</w:t>
            </w:r>
          </w:p>
        </w:tc>
        <w:tc>
          <w:tcPr>
            <w:tcW w:w="2254" w:type="dxa"/>
          </w:tcPr>
          <w:p w14:paraId="3FD7A706" w14:textId="4193E770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Afwijkend ontwerp</w:t>
            </w:r>
          </w:p>
        </w:tc>
      </w:tr>
      <w:tr w:rsidR="00722975" w14:paraId="5E0285E5" w14:textId="77777777" w:rsidTr="00722975">
        <w:tc>
          <w:tcPr>
            <w:tcW w:w="2254" w:type="dxa"/>
          </w:tcPr>
          <w:p w14:paraId="69F8672D" w14:textId="767B020B" w:rsidR="00722975" w:rsidRDefault="00722975" w:rsidP="00A05532">
            <w:proofErr w:type="spellStart"/>
            <w:r>
              <w:t>Splash</w:t>
            </w:r>
            <w:proofErr w:type="spellEnd"/>
          </w:p>
        </w:tc>
        <w:tc>
          <w:tcPr>
            <w:tcW w:w="2254" w:type="dxa"/>
          </w:tcPr>
          <w:p w14:paraId="799B0CED" w14:textId="11B34AB5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4C4BC94C" w14:textId="049FF715" w:rsidR="00722975" w:rsidRDefault="00722975" w:rsidP="00A05532">
            <w:r>
              <w:t>Dit is het opstart scherm dat je ziet met het logo en de naam</w:t>
            </w:r>
          </w:p>
        </w:tc>
        <w:tc>
          <w:tcPr>
            <w:tcW w:w="2254" w:type="dxa"/>
          </w:tcPr>
          <w:p w14:paraId="1276435A" w14:textId="48D6024D" w:rsidR="00722975" w:rsidRDefault="00722975" w:rsidP="00A05532">
            <w:r>
              <w:t>Nee</w:t>
            </w:r>
          </w:p>
        </w:tc>
      </w:tr>
      <w:tr w:rsidR="00722975" w14:paraId="7E14F753" w14:textId="77777777" w:rsidTr="00722975">
        <w:tc>
          <w:tcPr>
            <w:tcW w:w="2254" w:type="dxa"/>
          </w:tcPr>
          <w:p w14:paraId="21D796DB" w14:textId="1FEF1CBB" w:rsidR="00722975" w:rsidRDefault="00722975" w:rsidP="00A05532">
            <w:r>
              <w:t xml:space="preserve">Oefenen </w:t>
            </w:r>
          </w:p>
        </w:tc>
        <w:tc>
          <w:tcPr>
            <w:tcW w:w="2254" w:type="dxa"/>
          </w:tcPr>
          <w:p w14:paraId="66C32247" w14:textId="07EEBFDC" w:rsidR="00722975" w:rsidRDefault="00722975" w:rsidP="00A05532">
            <w:r>
              <w:t xml:space="preserve">Nee </w:t>
            </w:r>
          </w:p>
        </w:tc>
        <w:tc>
          <w:tcPr>
            <w:tcW w:w="2254" w:type="dxa"/>
          </w:tcPr>
          <w:p w14:paraId="6706EC03" w14:textId="76FE1841" w:rsidR="00722975" w:rsidRDefault="00722975" w:rsidP="00A05532">
            <w:r>
              <w:t xml:space="preserve">Oefen scherm is een scherm waar je een plaatje krijgt met een aantal woorden en een uitspraak, je kan verder </w:t>
            </w:r>
            <w:proofErr w:type="spellStart"/>
            <w:r>
              <w:t>swipen</w:t>
            </w:r>
            <w:proofErr w:type="spellEnd"/>
            <w:r>
              <w:t xml:space="preserve"> voor meer plaatjes</w:t>
            </w:r>
          </w:p>
        </w:tc>
        <w:tc>
          <w:tcPr>
            <w:tcW w:w="2254" w:type="dxa"/>
          </w:tcPr>
          <w:p w14:paraId="0F99105A" w14:textId="25973DDC" w:rsidR="00722975" w:rsidRDefault="00722975" w:rsidP="00A05532">
            <w:r>
              <w:t>Nee</w:t>
            </w:r>
          </w:p>
        </w:tc>
      </w:tr>
      <w:tr w:rsidR="00722975" w14:paraId="6DB85685" w14:textId="77777777" w:rsidTr="00722975">
        <w:tc>
          <w:tcPr>
            <w:tcW w:w="2254" w:type="dxa"/>
          </w:tcPr>
          <w:p w14:paraId="056138EC" w14:textId="1518A2A0" w:rsidR="00722975" w:rsidRDefault="00722975" w:rsidP="00A05532">
            <w:r>
              <w:t>Spelen</w:t>
            </w:r>
          </w:p>
        </w:tc>
        <w:tc>
          <w:tcPr>
            <w:tcW w:w="2254" w:type="dxa"/>
          </w:tcPr>
          <w:p w14:paraId="7DD15C52" w14:textId="3858F26F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63CFA488" w14:textId="0B2FC0E7" w:rsidR="00722975" w:rsidRDefault="00722975" w:rsidP="00A05532">
            <w:r>
              <w:t>Het speel scherm is een scherm waar je een uitspraak van een woord krijgt met daarbij 6 plaatjes, je kan 3 keer kiezen en bij de 3</w:t>
            </w:r>
            <w:r w:rsidRPr="00722975">
              <w:rPr>
                <w:vertAlign w:val="superscript"/>
              </w:rPr>
              <w:t>de</w:t>
            </w:r>
            <w:r>
              <w:t xml:space="preserve"> keer  fout krijg je het antwoord</w:t>
            </w:r>
          </w:p>
        </w:tc>
        <w:tc>
          <w:tcPr>
            <w:tcW w:w="2254" w:type="dxa"/>
          </w:tcPr>
          <w:p w14:paraId="2FE7E13B" w14:textId="10293DD5" w:rsidR="00722975" w:rsidRDefault="00722975" w:rsidP="00A05532">
            <w:r>
              <w:t>Nee</w:t>
            </w:r>
          </w:p>
        </w:tc>
      </w:tr>
      <w:tr w:rsidR="00722975" w14:paraId="7854EAAB" w14:textId="77777777" w:rsidTr="00722975">
        <w:tc>
          <w:tcPr>
            <w:tcW w:w="2254" w:type="dxa"/>
          </w:tcPr>
          <w:p w14:paraId="53DC0E19" w14:textId="2E44E58A" w:rsidR="00722975" w:rsidRDefault="00722975" w:rsidP="00A05532">
            <w:r>
              <w:lastRenderedPageBreak/>
              <w:t>Menu</w:t>
            </w:r>
          </w:p>
        </w:tc>
        <w:tc>
          <w:tcPr>
            <w:tcW w:w="2254" w:type="dxa"/>
          </w:tcPr>
          <w:p w14:paraId="3C15B092" w14:textId="2459FDAA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2723A290" w14:textId="5F4143E9" w:rsidR="00722975" w:rsidRDefault="00722975" w:rsidP="00A05532">
            <w:r>
              <w:t>Menu scherm is een scherm waar je kan kiezen uit: Spelen, oefenen, over, score</w:t>
            </w:r>
          </w:p>
        </w:tc>
        <w:tc>
          <w:tcPr>
            <w:tcW w:w="2254" w:type="dxa"/>
          </w:tcPr>
          <w:p w14:paraId="1D2039C5" w14:textId="14C54F69" w:rsidR="00722975" w:rsidRDefault="00722975" w:rsidP="00A05532">
            <w:r>
              <w:t>Nee</w:t>
            </w:r>
          </w:p>
        </w:tc>
      </w:tr>
      <w:tr w:rsidR="00722975" w14:paraId="70E2405C" w14:textId="77777777" w:rsidTr="00722975">
        <w:tc>
          <w:tcPr>
            <w:tcW w:w="2254" w:type="dxa"/>
          </w:tcPr>
          <w:p w14:paraId="6CBB937C" w14:textId="1FFC89AE" w:rsidR="00722975" w:rsidRDefault="00722975" w:rsidP="00A05532">
            <w:r>
              <w:t>Categorieën</w:t>
            </w:r>
          </w:p>
        </w:tc>
        <w:tc>
          <w:tcPr>
            <w:tcW w:w="2254" w:type="dxa"/>
          </w:tcPr>
          <w:p w14:paraId="7315F581" w14:textId="16DFEE41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2C7840A3" w14:textId="5A365EC2" w:rsidR="00722975" w:rsidRDefault="00722975" w:rsidP="00A05532">
            <w:r>
              <w:t>Het scherm waar je een categorie kiest om te oefenen/spelen</w:t>
            </w:r>
          </w:p>
        </w:tc>
        <w:tc>
          <w:tcPr>
            <w:tcW w:w="2254" w:type="dxa"/>
          </w:tcPr>
          <w:p w14:paraId="1C5480EA" w14:textId="2CBD80FD" w:rsidR="00722975" w:rsidRDefault="00722975" w:rsidP="00A05532">
            <w:r>
              <w:t>Nee</w:t>
            </w:r>
          </w:p>
        </w:tc>
      </w:tr>
      <w:tr w:rsidR="00722975" w14:paraId="06BC5C27" w14:textId="77777777" w:rsidTr="00722975">
        <w:tc>
          <w:tcPr>
            <w:tcW w:w="2254" w:type="dxa"/>
          </w:tcPr>
          <w:p w14:paraId="32CC01D5" w14:textId="7C5D14BD" w:rsidR="00722975" w:rsidRDefault="00542242" w:rsidP="00A05532">
            <w:r>
              <w:t>Score</w:t>
            </w:r>
          </w:p>
        </w:tc>
        <w:tc>
          <w:tcPr>
            <w:tcW w:w="2254" w:type="dxa"/>
          </w:tcPr>
          <w:p w14:paraId="576F1E52" w14:textId="7E8E0D90" w:rsidR="00722975" w:rsidRDefault="00542242" w:rsidP="00A05532">
            <w:r>
              <w:t>Nee</w:t>
            </w:r>
          </w:p>
        </w:tc>
        <w:tc>
          <w:tcPr>
            <w:tcW w:w="2254" w:type="dxa"/>
          </w:tcPr>
          <w:p w14:paraId="5CEB16BD" w14:textId="1B615204" w:rsidR="00722975" w:rsidRDefault="00542242" w:rsidP="00A05532">
            <w:r>
              <w:t>Dit is een scherm waar je de scores kan zien van de quizzen die je gedaan hebt</w:t>
            </w:r>
          </w:p>
        </w:tc>
        <w:tc>
          <w:tcPr>
            <w:tcW w:w="2254" w:type="dxa"/>
          </w:tcPr>
          <w:p w14:paraId="41D44087" w14:textId="3FBE4631" w:rsidR="00722975" w:rsidRDefault="00542242" w:rsidP="00A05532">
            <w:r>
              <w:t>Nee</w:t>
            </w:r>
          </w:p>
        </w:tc>
      </w:tr>
      <w:tr w:rsidR="00542242" w14:paraId="4D42EBEA" w14:textId="77777777" w:rsidTr="00722975">
        <w:tc>
          <w:tcPr>
            <w:tcW w:w="2254" w:type="dxa"/>
          </w:tcPr>
          <w:p w14:paraId="6AACC78B" w14:textId="71995AE4" w:rsidR="00542242" w:rsidRDefault="00542242" w:rsidP="00A05532">
            <w:r>
              <w:t>Over</w:t>
            </w:r>
          </w:p>
        </w:tc>
        <w:tc>
          <w:tcPr>
            <w:tcW w:w="2254" w:type="dxa"/>
          </w:tcPr>
          <w:p w14:paraId="01700B10" w14:textId="7E36E8A0" w:rsidR="00542242" w:rsidRDefault="00542242" w:rsidP="00A05532">
            <w:r>
              <w:t>Nee</w:t>
            </w:r>
          </w:p>
        </w:tc>
        <w:tc>
          <w:tcPr>
            <w:tcW w:w="2254" w:type="dxa"/>
          </w:tcPr>
          <w:p w14:paraId="426506D5" w14:textId="419FA35E" w:rsidR="00542242" w:rsidRDefault="00542242" w:rsidP="00A05532">
            <w:r>
              <w:t>Het scherm met alle extra informatie over de app</w:t>
            </w:r>
          </w:p>
        </w:tc>
        <w:tc>
          <w:tcPr>
            <w:tcW w:w="2254" w:type="dxa"/>
          </w:tcPr>
          <w:p w14:paraId="38C3DEB1" w14:textId="39581FF6" w:rsidR="00542242" w:rsidRDefault="00542242" w:rsidP="00A05532">
            <w:r>
              <w:t>nee</w:t>
            </w:r>
          </w:p>
        </w:tc>
      </w:tr>
    </w:tbl>
    <w:p w14:paraId="408BC09B" w14:textId="4C68C8AF" w:rsidR="00542242" w:rsidRDefault="00542242" w:rsidP="00A05532"/>
    <w:p w14:paraId="6AE7BB43" w14:textId="5A7A5A5F" w:rsidR="00542242" w:rsidRDefault="00542242" w:rsidP="00A05532">
      <w:pPr>
        <w:rPr>
          <w:sz w:val="44"/>
          <w:szCs w:val="44"/>
        </w:rPr>
      </w:pPr>
      <w:r>
        <w:rPr>
          <w:sz w:val="44"/>
          <w:szCs w:val="44"/>
        </w:rPr>
        <w:t>Schermontwerp</w:t>
      </w:r>
    </w:p>
    <w:p w14:paraId="3D4167A0" w14:textId="5C6F127C" w:rsidR="00542242" w:rsidRDefault="00542242" w:rsidP="00A05532">
      <w:proofErr w:type="spellStart"/>
      <w:r>
        <w:t>Splash</w:t>
      </w:r>
      <w:proofErr w:type="spellEnd"/>
      <w:r>
        <w:t xml:space="preserve"> screen</w:t>
      </w:r>
    </w:p>
    <w:p w14:paraId="22E9E653" w14:textId="78852D0A" w:rsidR="00542242" w:rsidRDefault="00542242" w:rsidP="00A05532">
      <w:r>
        <w:rPr>
          <w:noProof/>
        </w:rPr>
        <w:drawing>
          <wp:inline distT="0" distB="0" distL="0" distR="0" wp14:anchorId="2AAFC678" wp14:editId="7C148B12">
            <wp:extent cx="1630680" cy="3275063"/>
            <wp:effectExtent l="0" t="0" r="7620" b="190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322" cy="33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CB6D" w14:textId="1A11D291" w:rsidR="00AB6ACF" w:rsidRDefault="00AB6ACF" w:rsidP="00A05532"/>
    <w:p w14:paraId="38C7C078" w14:textId="622F937C" w:rsidR="00AB6ACF" w:rsidRDefault="00AB6ACF" w:rsidP="00A05532"/>
    <w:p w14:paraId="5639D85C" w14:textId="042E12DF" w:rsidR="00AB6ACF" w:rsidRDefault="00AB6ACF" w:rsidP="00A05532"/>
    <w:p w14:paraId="7696B97E" w14:textId="0F5717BA" w:rsidR="00AB6ACF" w:rsidRDefault="00AB6ACF" w:rsidP="00A05532"/>
    <w:p w14:paraId="1B360547" w14:textId="02752BF2" w:rsidR="00AB6ACF" w:rsidRDefault="00AB6ACF" w:rsidP="00A05532"/>
    <w:p w14:paraId="2B4EB3CF" w14:textId="0554DCAD" w:rsidR="00AB6ACF" w:rsidRDefault="00AB6ACF" w:rsidP="00A05532"/>
    <w:p w14:paraId="23A28F79" w14:textId="77777777" w:rsidR="00AB6ACF" w:rsidRDefault="00AB6ACF" w:rsidP="00A05532"/>
    <w:p w14:paraId="0E45CC27" w14:textId="77004E78" w:rsidR="00542242" w:rsidRDefault="00542242" w:rsidP="00A05532">
      <w:r>
        <w:lastRenderedPageBreak/>
        <w:t>Menu scherm</w:t>
      </w:r>
    </w:p>
    <w:p w14:paraId="61CF4462" w14:textId="753CB2D6" w:rsidR="00542242" w:rsidRDefault="00AB6ACF" w:rsidP="00A05532">
      <w:r>
        <w:rPr>
          <w:noProof/>
        </w:rPr>
        <w:drawing>
          <wp:inline distT="0" distB="0" distL="0" distR="0" wp14:anchorId="34A5ABFC" wp14:editId="52C3C048">
            <wp:extent cx="2628900" cy="3769646"/>
            <wp:effectExtent l="0" t="0" r="0" b="2540"/>
            <wp:docPr id="1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486" cy="3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CC88" w14:textId="7E983251" w:rsidR="00542242" w:rsidRDefault="00542242" w:rsidP="00A05532"/>
    <w:p w14:paraId="2FCF3EDE" w14:textId="3CABA4CA" w:rsidR="00542242" w:rsidRDefault="00542242" w:rsidP="00A05532"/>
    <w:p w14:paraId="1FDDA091" w14:textId="1465A396" w:rsidR="00542242" w:rsidRDefault="00542242" w:rsidP="00A05532"/>
    <w:p w14:paraId="1A415ADB" w14:textId="58474139" w:rsidR="00542242" w:rsidRDefault="00542242" w:rsidP="00A05532"/>
    <w:p w14:paraId="409E145A" w14:textId="7FF18BEA" w:rsidR="00542242" w:rsidRDefault="00542242" w:rsidP="00A05532">
      <w:r>
        <w:t>Oefen</w:t>
      </w:r>
    </w:p>
    <w:p w14:paraId="70917EE6" w14:textId="5457189A" w:rsidR="00542242" w:rsidRDefault="00542242" w:rsidP="00A05532">
      <w:r>
        <w:rPr>
          <w:noProof/>
        </w:rPr>
        <w:drawing>
          <wp:inline distT="0" distB="0" distL="0" distR="0" wp14:anchorId="2C57BDB0" wp14:editId="41A8F892">
            <wp:extent cx="1493520" cy="3038540"/>
            <wp:effectExtent l="0" t="0" r="0" b="952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021" cy="30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A61" w14:textId="0A54D50E" w:rsidR="00542242" w:rsidRDefault="00542242" w:rsidP="00A05532">
      <w:r>
        <w:lastRenderedPageBreak/>
        <w:t>Speel</w:t>
      </w:r>
    </w:p>
    <w:p w14:paraId="737E2FA8" w14:textId="4CC73BB9" w:rsidR="00542242" w:rsidRDefault="00542242" w:rsidP="00A05532">
      <w:r>
        <w:rPr>
          <w:noProof/>
        </w:rPr>
        <w:drawing>
          <wp:inline distT="0" distB="0" distL="0" distR="0" wp14:anchorId="554B24D5" wp14:editId="47135C42">
            <wp:extent cx="1501140" cy="3002280"/>
            <wp:effectExtent l="0" t="0" r="3810" b="7620"/>
            <wp:docPr id="7" name="Picture 7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uild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13" cy="30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09B1" w14:textId="48F99E22" w:rsidR="00542242" w:rsidRDefault="00542242" w:rsidP="00A05532"/>
    <w:p w14:paraId="2B345293" w14:textId="11508B2D" w:rsidR="00542242" w:rsidRDefault="00542242" w:rsidP="00A05532"/>
    <w:p w14:paraId="59F7F28C" w14:textId="1820BD5A" w:rsidR="00542242" w:rsidRDefault="00542242" w:rsidP="00A05532"/>
    <w:p w14:paraId="3B0CED07" w14:textId="79EDFC62" w:rsidR="00542242" w:rsidRDefault="00542242" w:rsidP="00A05532"/>
    <w:p w14:paraId="39F82972" w14:textId="005ADF59" w:rsidR="00542242" w:rsidRDefault="00542242" w:rsidP="00A05532"/>
    <w:p w14:paraId="39370025" w14:textId="0E0D68BB" w:rsidR="00542242" w:rsidRDefault="00542242" w:rsidP="00A05532"/>
    <w:p w14:paraId="50152534" w14:textId="5641216B" w:rsidR="00542242" w:rsidRDefault="00542242" w:rsidP="00A05532"/>
    <w:p w14:paraId="1B92FB9D" w14:textId="0A77AA44" w:rsidR="00542242" w:rsidRDefault="00542242" w:rsidP="00A05532">
      <w:r>
        <w:t>Score</w:t>
      </w:r>
    </w:p>
    <w:p w14:paraId="2BCBA2BC" w14:textId="2414F606" w:rsidR="00542242" w:rsidRDefault="00542242" w:rsidP="00A05532">
      <w:r>
        <w:rPr>
          <w:noProof/>
        </w:rPr>
        <w:drawing>
          <wp:inline distT="0" distB="0" distL="0" distR="0" wp14:anchorId="532F012C" wp14:editId="5D5C0EC4">
            <wp:extent cx="1461547" cy="301752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53" cy="30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353" w14:textId="7CA614C4" w:rsidR="00542242" w:rsidRDefault="00542242" w:rsidP="00A05532">
      <w:r>
        <w:lastRenderedPageBreak/>
        <w:t>Over</w:t>
      </w:r>
    </w:p>
    <w:p w14:paraId="1943CED6" w14:textId="73EE055D" w:rsidR="00542242" w:rsidRPr="00542242" w:rsidRDefault="00542242" w:rsidP="00A05532">
      <w:r>
        <w:rPr>
          <w:noProof/>
        </w:rPr>
        <w:drawing>
          <wp:inline distT="0" distB="0" distL="0" distR="0" wp14:anchorId="0D50B108" wp14:editId="5DF7824F">
            <wp:extent cx="1444400" cy="2865120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25" cy="29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42" w:rsidRPr="0054224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BC732" w14:textId="77777777" w:rsidR="00DC5F1C" w:rsidRDefault="00DC5F1C" w:rsidP="00377535">
      <w:pPr>
        <w:spacing w:after="0" w:line="240" w:lineRule="auto"/>
      </w:pPr>
      <w:r>
        <w:separator/>
      </w:r>
    </w:p>
  </w:endnote>
  <w:endnote w:type="continuationSeparator" w:id="0">
    <w:p w14:paraId="3B72174C" w14:textId="77777777" w:rsidR="00DC5F1C" w:rsidRDefault="00DC5F1C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1427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1C1C" w14:textId="77777777" w:rsidR="00DC5F1C" w:rsidRDefault="00DC5F1C" w:rsidP="00377535">
      <w:pPr>
        <w:spacing w:after="0" w:line="240" w:lineRule="auto"/>
      </w:pPr>
      <w:r>
        <w:separator/>
      </w:r>
    </w:p>
  </w:footnote>
  <w:footnote w:type="continuationSeparator" w:id="0">
    <w:p w14:paraId="71DA0879" w14:textId="77777777" w:rsidR="00DC5F1C" w:rsidRDefault="00DC5F1C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6498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572D9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89A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D"/>
    <w:rsid w:val="001D669D"/>
    <w:rsid w:val="00310927"/>
    <w:rsid w:val="00377535"/>
    <w:rsid w:val="00542242"/>
    <w:rsid w:val="00722975"/>
    <w:rsid w:val="00741852"/>
    <w:rsid w:val="008D5F48"/>
    <w:rsid w:val="009324AC"/>
    <w:rsid w:val="00A05532"/>
    <w:rsid w:val="00A72927"/>
    <w:rsid w:val="00AB6ACF"/>
    <w:rsid w:val="00CD665A"/>
    <w:rsid w:val="00D51CB4"/>
    <w:rsid w:val="00D7666B"/>
    <w:rsid w:val="00DC5F1C"/>
    <w:rsid w:val="00E1772D"/>
    <w:rsid w:val="00E26FF7"/>
    <w:rsid w:val="00E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6DB"/>
  <w15:chartTrackingRefBased/>
  <w15:docId w15:val="{46260CD8-A15B-4BBA-899D-1020B35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A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customStyle="1" w:styleId="TableGrid0">
    <w:name w:val="TableGrid"/>
    <w:rsid w:val="00AB6ACF"/>
    <w:pPr>
      <w:spacing w:after="0" w:line="240" w:lineRule="auto"/>
    </w:pPr>
    <w:rPr>
      <w:rFonts w:eastAsiaTheme="minorEastAsia" w:cs="Times New Roman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55F0-D5C1-496F-8422-3A0FAFA9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1</TotalTime>
  <Pages>9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2</cp:revision>
  <dcterms:created xsi:type="dcterms:W3CDTF">2020-09-24T11:56:00Z</dcterms:created>
  <dcterms:modified xsi:type="dcterms:W3CDTF">2020-09-24T11:56:00Z</dcterms:modified>
</cp:coreProperties>
</file>