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35" w:rsidRDefault="00A05532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Projectnaam</w:t>
      </w:r>
      <w:proofErr w:type="spellEnd"/>
    </w:p>
    <w:p w:rsidR="00A05532" w:rsidRPr="00A05532" w:rsidRDefault="005503E9" w:rsidP="00A0553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Plan van </w:t>
      </w:r>
      <w:proofErr w:type="spellStart"/>
      <w:r>
        <w:rPr>
          <w:sz w:val="32"/>
          <w:szCs w:val="32"/>
          <w:lang w:val="en-GB"/>
        </w:rPr>
        <w:t>aanpak</w:t>
      </w:r>
      <w:proofErr w:type="spellEnd"/>
    </w:p>
    <w:p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CC7BAC9" wp14:editId="4555938D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:rsidTr="00377535">
        <w:tc>
          <w:tcPr>
            <w:tcW w:w="4508" w:type="dxa"/>
          </w:tcPr>
          <w:p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:rsidR="00A05532" w:rsidRDefault="00377535">
            <w:r w:rsidRPr="00377535">
              <w:t xml:space="preserve">Fabian van Lierop, </w:t>
            </w:r>
          </w:p>
          <w:p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:rsidR="00377535" w:rsidRPr="00377535" w:rsidRDefault="00377535">
            <w:r w:rsidRPr="003915B5">
              <w:rPr>
                <w:shd w:val="clear" w:color="auto" w:fill="FFFF00"/>
              </w:rPr>
              <w:t>Sander Grimmelikhuizen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:rsidR="00377535" w:rsidRPr="00377535" w:rsidRDefault="00377535">
            <w:r>
              <w:t>2020-2021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:rsidR="00377535" w:rsidRPr="00377535" w:rsidRDefault="005503E9">
            <w:r>
              <w:t>10</w:t>
            </w:r>
            <w:r w:rsidR="00377535">
              <w:t>/</w:t>
            </w:r>
            <w:r>
              <w:t>09</w:t>
            </w:r>
            <w:r w:rsidR="00377535">
              <w:t>/</w:t>
            </w:r>
            <w:r>
              <w:t>2020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:rsidR="00377535" w:rsidRPr="00377535" w:rsidRDefault="005503E9">
            <w:r>
              <w:t>1.0</w:t>
            </w:r>
          </w:p>
        </w:tc>
      </w:tr>
    </w:tbl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716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E70" w:rsidRDefault="002E3E70">
          <w:pPr>
            <w:pStyle w:val="Kopvaninhoudsopgave"/>
          </w:pPr>
          <w:r>
            <w:t>Inhoud</w:t>
          </w:r>
        </w:p>
        <w:p w:rsidR="00321D8A" w:rsidRDefault="002E3E7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7904" w:history="1">
            <w:r w:rsidR="00321D8A" w:rsidRPr="00431995">
              <w:rPr>
                <w:rStyle w:val="Hyperlink"/>
                <w:noProof/>
              </w:rPr>
              <w:t>Plan van aanpak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_Toc50637904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3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321D8A" w:rsidRDefault="005A377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5" w:history="1">
            <w:r w:rsidR="00321D8A" w:rsidRPr="00431995">
              <w:rPr>
                <w:rStyle w:val="Hyperlink"/>
                <w:noProof/>
              </w:rPr>
              <w:t>Inleiding: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_Toc50637905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3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321D8A" w:rsidRDefault="005A377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6" w:history="1">
            <w:r w:rsidR="00321D8A" w:rsidRPr="00431995">
              <w:rPr>
                <w:rStyle w:val="Hyperlink"/>
                <w:noProof/>
              </w:rPr>
              <w:t>Doelstelling: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_Toc50637906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3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321D8A" w:rsidRDefault="005A377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7" w:history="1">
            <w:r w:rsidR="00321D8A" w:rsidRPr="00431995">
              <w:rPr>
                <w:rStyle w:val="Hyperlink"/>
                <w:noProof/>
              </w:rPr>
              <w:t>Omschrijving: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_Toc50637907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3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321D8A" w:rsidRDefault="005A377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8" w:history="1">
            <w:r w:rsidR="00321D8A" w:rsidRPr="00431995">
              <w:rPr>
                <w:rStyle w:val="Hyperlink"/>
                <w:noProof/>
              </w:rPr>
              <w:t>Projectgroep: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_Toc50637908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4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321D8A" w:rsidRDefault="005A377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9" w:history="1">
            <w:r w:rsidR="00321D8A" w:rsidRPr="00431995">
              <w:rPr>
                <w:rStyle w:val="Hyperlink"/>
                <w:noProof/>
              </w:rPr>
              <w:t>Benodigdheden: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_Toc50637909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4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321D8A" w:rsidRDefault="005A377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10" w:history="1">
            <w:r w:rsidR="00321D8A" w:rsidRPr="00431995">
              <w:rPr>
                <w:rStyle w:val="Hyperlink"/>
                <w:noProof/>
              </w:rPr>
              <w:t>Planning: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_Toc50637910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5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321D8A" w:rsidRDefault="005A377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11" w:history="1">
            <w:r w:rsidR="00321D8A" w:rsidRPr="00431995">
              <w:rPr>
                <w:rStyle w:val="Hyperlink"/>
                <w:noProof/>
              </w:rPr>
              <w:t>Takenlijst: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_Toc50637911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5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2E3E70" w:rsidRDefault="002E3E70">
          <w:r>
            <w:rPr>
              <w:b/>
              <w:bCs/>
            </w:rPr>
            <w:fldChar w:fldCharType="end"/>
          </w:r>
        </w:p>
      </w:sdtContent>
    </w:sdt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2E3E70" w:rsidRDefault="002E3E70" w:rsidP="00A05532">
      <w:pPr>
        <w:rPr>
          <w:sz w:val="44"/>
          <w:szCs w:val="44"/>
        </w:rPr>
      </w:pPr>
    </w:p>
    <w:p w:rsidR="00A05532" w:rsidRDefault="005503E9" w:rsidP="002E3E70">
      <w:pPr>
        <w:pStyle w:val="Kop1"/>
      </w:pPr>
      <w:bookmarkStart w:id="0" w:name="_Toc50637904"/>
      <w:r>
        <w:t>Plan van aanpak</w:t>
      </w:r>
      <w:bookmarkEnd w:id="0"/>
    </w:p>
    <w:p w:rsidR="00A05532" w:rsidRDefault="00A05532" w:rsidP="00C409A4">
      <w:pPr>
        <w:pStyle w:val="Geenafstand"/>
      </w:pPr>
    </w:p>
    <w:p w:rsidR="00C409A4" w:rsidRDefault="00C409A4" w:rsidP="00C409A4">
      <w:pPr>
        <w:pStyle w:val="Geenafstand"/>
      </w:pPr>
    </w:p>
    <w:p w:rsidR="00C409A4" w:rsidRPr="00315423" w:rsidRDefault="00315423" w:rsidP="0082256A">
      <w:pPr>
        <w:pStyle w:val="Kop1"/>
      </w:pPr>
      <w:bookmarkStart w:id="1" w:name="_Toc50637905"/>
      <w:r>
        <w:t>Inleiding</w:t>
      </w:r>
      <w:r w:rsidRPr="00315423">
        <w:t>:</w:t>
      </w:r>
      <w:bookmarkEnd w:id="1"/>
      <w:r w:rsidRPr="00315423">
        <w:t xml:space="preserve"> </w:t>
      </w:r>
    </w:p>
    <w:p w:rsidR="00C409A4" w:rsidRDefault="00C409A4" w:rsidP="00315423">
      <w:pPr>
        <w:pStyle w:val="Normaalweb"/>
        <w:ind w:left="720"/>
        <w:rPr>
          <w:rFonts w:ascii="Arial" w:hAnsi="Arial" w:cs="Arial"/>
          <w:color w:val="000000"/>
          <w:sz w:val="27"/>
          <w:szCs w:val="27"/>
        </w:rPr>
      </w:pPr>
      <w:r w:rsidRPr="00DA64BF">
        <w:rPr>
          <w:rFonts w:ascii="Arial" w:hAnsi="Arial" w:cs="Arial"/>
          <w:color w:val="000000"/>
          <w:sz w:val="27"/>
          <w:szCs w:val="27"/>
        </w:rPr>
        <w:t xml:space="preserve">Hierin staat de plan van aanpak voor de </w:t>
      </w:r>
      <w:r>
        <w:rPr>
          <w:rFonts w:ascii="Arial" w:hAnsi="Arial" w:cs="Arial"/>
          <w:color w:val="000000"/>
          <w:sz w:val="27"/>
          <w:szCs w:val="27"/>
        </w:rPr>
        <w:t>app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van </w:t>
      </w:r>
      <w:r>
        <w:rPr>
          <w:rFonts w:ascii="Arial" w:hAnsi="Arial" w:cs="Arial"/>
          <w:color w:val="000000"/>
          <w:sz w:val="27"/>
          <w:szCs w:val="27"/>
        </w:rPr>
        <w:t xml:space="preserve">MSR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quizz</w:t>
      </w:r>
      <w:proofErr w:type="spellEnd"/>
      <w:r w:rsidRPr="00DA64BF">
        <w:rPr>
          <w:rFonts w:ascii="Arial" w:hAnsi="Arial" w:cs="Arial"/>
          <w:color w:val="000000"/>
          <w:sz w:val="27"/>
          <w:szCs w:val="27"/>
        </w:rPr>
        <w:t>. Daarbij hebben wij een takenlijst gemaakt zodat het overzichtelijk is wat er moet gebeuren. Wij maken deze plan van aanpak zodat de opdrachtgever</w:t>
      </w:r>
      <w:r>
        <w:rPr>
          <w:rFonts w:ascii="Arial" w:hAnsi="Arial" w:cs="Arial"/>
          <w:color w:val="000000"/>
          <w:sz w:val="27"/>
          <w:szCs w:val="27"/>
        </w:rPr>
        <w:t xml:space="preserve"> d</w:t>
      </w:r>
      <w:r w:rsidR="00545721">
        <w:rPr>
          <w:rFonts w:ascii="Arial" w:hAnsi="Arial" w:cs="Arial"/>
          <w:color w:val="000000"/>
          <w:sz w:val="27"/>
          <w:szCs w:val="27"/>
        </w:rPr>
        <w:t>h</w:t>
      </w:r>
      <w:r>
        <w:rPr>
          <w:rFonts w:ascii="Arial" w:hAnsi="Arial" w:cs="Arial"/>
          <w:color w:val="000000"/>
          <w:sz w:val="27"/>
          <w:szCs w:val="27"/>
        </w:rPr>
        <w:t>r. Hannibal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de progressie kan bijhouden</w:t>
      </w:r>
      <w:r w:rsidRPr="00DA64BF"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Ook is dit plan van aanpak bedoeld voor de </w:t>
      </w:r>
      <w:r w:rsidR="00315423">
        <w:rPr>
          <w:rFonts w:ascii="Arial" w:hAnsi="Arial" w:cs="Arial"/>
          <w:color w:val="000000"/>
          <w:sz w:val="27"/>
          <w:szCs w:val="27"/>
        </w:rPr>
        <w:t>Projectmanagers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15423" w:rsidRDefault="00315423" w:rsidP="0082256A">
      <w:pPr>
        <w:pStyle w:val="Kop1"/>
      </w:pPr>
      <w:bookmarkStart w:id="2" w:name="_Toc50637906"/>
      <w:r>
        <w:t>Doelstelling:</w:t>
      </w:r>
      <w:bookmarkEnd w:id="2"/>
    </w:p>
    <w:p w:rsidR="00545721" w:rsidRDefault="00545721" w:rsidP="00545721">
      <w:pPr>
        <w:pStyle w:val="Normaalweb"/>
        <w:ind w:left="720"/>
        <w:rPr>
          <w:rFonts w:ascii="Arial" w:hAnsi="Arial" w:cs="Arial"/>
          <w:color w:val="000000"/>
          <w:sz w:val="27"/>
          <w:szCs w:val="27"/>
        </w:rPr>
      </w:pPr>
      <w:r w:rsidRPr="00DA64BF">
        <w:rPr>
          <w:rFonts w:ascii="Arial" w:hAnsi="Arial" w:cs="Arial"/>
          <w:color w:val="000000"/>
          <w:sz w:val="27"/>
          <w:szCs w:val="27"/>
        </w:rPr>
        <w:t xml:space="preserve">De </w:t>
      </w:r>
      <w:r>
        <w:rPr>
          <w:rFonts w:ascii="Arial" w:hAnsi="Arial" w:cs="Arial"/>
          <w:color w:val="000000"/>
          <w:sz w:val="27"/>
          <w:szCs w:val="27"/>
        </w:rPr>
        <w:t>app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van </w:t>
      </w:r>
      <w:r>
        <w:rPr>
          <w:rFonts w:ascii="Arial" w:hAnsi="Arial" w:cs="Arial"/>
          <w:color w:val="000000"/>
          <w:sz w:val="27"/>
          <w:szCs w:val="27"/>
        </w:rPr>
        <w:t xml:space="preserve">MSR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quizz</w:t>
      </w:r>
      <w:proofErr w:type="spellEnd"/>
      <w:r w:rsidRPr="00DA64BF">
        <w:rPr>
          <w:rFonts w:ascii="Arial" w:hAnsi="Arial" w:cs="Arial"/>
          <w:color w:val="000000"/>
          <w:sz w:val="27"/>
          <w:szCs w:val="27"/>
        </w:rPr>
        <w:t xml:space="preserve"> moet </w:t>
      </w:r>
      <w:r>
        <w:rPr>
          <w:rFonts w:ascii="Arial" w:hAnsi="Arial" w:cs="Arial"/>
          <w:color w:val="000000"/>
          <w:sz w:val="27"/>
          <w:szCs w:val="27"/>
        </w:rPr>
        <w:t>gerealiseerd worden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. Daarvoor heeft </w:t>
      </w:r>
      <w:r>
        <w:rPr>
          <w:rFonts w:ascii="Arial" w:hAnsi="Arial" w:cs="Arial"/>
          <w:color w:val="000000"/>
          <w:sz w:val="27"/>
          <w:szCs w:val="27"/>
        </w:rPr>
        <w:t>Dr. Hannibal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hulp gevraagd aan ons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Monkeybusiness</w:t>
      </w:r>
      <w:proofErr w:type="spellEnd"/>
      <w:r w:rsidRPr="00DA64BF">
        <w:rPr>
          <w:rFonts w:ascii="Arial" w:hAnsi="Arial" w:cs="Arial"/>
          <w:color w:val="000000"/>
          <w:sz w:val="27"/>
          <w:szCs w:val="27"/>
        </w:rPr>
        <w:t xml:space="preserve"> om de </w:t>
      </w:r>
      <w:r>
        <w:rPr>
          <w:rFonts w:ascii="Arial" w:hAnsi="Arial" w:cs="Arial"/>
          <w:color w:val="000000"/>
          <w:sz w:val="27"/>
          <w:szCs w:val="27"/>
        </w:rPr>
        <w:t xml:space="preserve">app 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te </w:t>
      </w:r>
      <w:r>
        <w:rPr>
          <w:rFonts w:ascii="Arial" w:hAnsi="Arial" w:cs="Arial"/>
          <w:color w:val="000000"/>
          <w:sz w:val="27"/>
          <w:szCs w:val="27"/>
        </w:rPr>
        <w:t>realiseren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. We hopen hierdoor veel van te leren en een mooie </w:t>
      </w:r>
      <w:r>
        <w:rPr>
          <w:rFonts w:ascii="Arial" w:hAnsi="Arial" w:cs="Arial"/>
          <w:color w:val="000000"/>
          <w:sz w:val="27"/>
          <w:szCs w:val="27"/>
        </w:rPr>
        <w:t>app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te leveren voor </w:t>
      </w:r>
      <w:r>
        <w:rPr>
          <w:rFonts w:ascii="Arial" w:hAnsi="Arial" w:cs="Arial"/>
          <w:color w:val="000000"/>
          <w:sz w:val="27"/>
          <w:szCs w:val="27"/>
        </w:rPr>
        <w:t>dhr. Hannibal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545721" w:rsidRDefault="00D7613B" w:rsidP="0082256A">
      <w:pPr>
        <w:pStyle w:val="Kop1"/>
      </w:pPr>
      <w:bookmarkStart w:id="3" w:name="_Toc50637907"/>
      <w:r>
        <w:t>Omschrijving:</w:t>
      </w:r>
      <w:bookmarkEnd w:id="3"/>
    </w:p>
    <w:p w:rsidR="00D7613B" w:rsidRDefault="00D7613B" w:rsidP="00545721">
      <w:pPr>
        <w:pStyle w:val="Norma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 w:rsidR="006E0F5B">
        <w:rPr>
          <w:rFonts w:ascii="Arial" w:hAnsi="Arial" w:cs="Arial"/>
          <w:color w:val="000000"/>
          <w:sz w:val="27"/>
          <w:szCs w:val="27"/>
        </w:rPr>
        <w:t>De applicatie heeft meerdere functionaliteiten:</w:t>
      </w:r>
    </w:p>
    <w:p w:rsidR="006E0F5B" w:rsidRDefault="006E0F5B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Opstart scherm</w:t>
      </w:r>
    </w:p>
    <w:p w:rsidR="006E0F5B" w:rsidRDefault="006E0F5B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Kunnen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swipen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voor meer informatie.</w:t>
      </w:r>
    </w:p>
    <w:p w:rsidR="006E0F5B" w:rsidRDefault="006E0F5B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Categorie menu, om meerdere dingen te kunnen spelen.</w:t>
      </w:r>
    </w:p>
    <w:p w:rsidR="006E0F5B" w:rsidRDefault="006E0F5B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Willekeurige plaatjes met informatie voor de gebruiker.</w:t>
      </w:r>
    </w:p>
    <w:p w:rsidR="006E0F5B" w:rsidRDefault="00647ED0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Woorden kunnen beluisteren.</w:t>
      </w:r>
    </w:p>
    <w:p w:rsidR="00647ED0" w:rsidRDefault="00647ED0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Raden, keuzelijst woorden.</w:t>
      </w:r>
    </w:p>
    <w:p w:rsidR="00647ED0" w:rsidRDefault="00647ED0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Keuze uit plaatjes.</w:t>
      </w: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DC0486" w:rsidRDefault="00DC0486" w:rsidP="0082256A">
      <w:pPr>
        <w:pStyle w:val="Kop1"/>
      </w:pPr>
      <w:bookmarkStart w:id="4" w:name="_Toc50637908"/>
      <w:r>
        <w:t>Projectgroep: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79"/>
        <w:gridCol w:w="3868"/>
        <w:gridCol w:w="2869"/>
      </w:tblGrid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sz w:val="27"/>
                <w:szCs w:val="27"/>
              </w:rPr>
            </w:pPr>
            <w:r w:rsidRPr="00DA64BF">
              <w:rPr>
                <w:rFonts w:ascii="Arial" w:hAnsi="Arial" w:cs="Arial"/>
                <w:sz w:val="27"/>
                <w:szCs w:val="27"/>
              </w:rPr>
              <w:t>Naam</w:t>
            </w:r>
          </w:p>
        </w:tc>
        <w:tc>
          <w:tcPr>
            <w:tcW w:w="3620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sz w:val="27"/>
                <w:szCs w:val="27"/>
              </w:rPr>
            </w:pPr>
            <w:r w:rsidRPr="00DA64BF">
              <w:rPr>
                <w:rFonts w:ascii="Arial" w:hAnsi="Arial" w:cs="Arial"/>
                <w:sz w:val="27"/>
                <w:szCs w:val="27"/>
              </w:rPr>
              <w:t>E-mailadres</w:t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sz w:val="27"/>
                <w:szCs w:val="27"/>
              </w:rPr>
            </w:pPr>
            <w:r w:rsidRPr="00DA64BF">
              <w:rPr>
                <w:rFonts w:ascii="Arial" w:hAnsi="Arial" w:cs="Arial"/>
                <w:sz w:val="27"/>
                <w:szCs w:val="27"/>
              </w:rPr>
              <w:t>Functie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Sander Grimmelikhuizen</w:t>
            </w:r>
          </w:p>
        </w:tc>
        <w:tc>
          <w:tcPr>
            <w:tcW w:w="3620" w:type="dxa"/>
          </w:tcPr>
          <w:p w:rsidR="00DC0486" w:rsidRPr="00DA64BF" w:rsidRDefault="005A377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2" w:history="1">
              <w:r w:rsidR="00DC0486" w:rsidRPr="00C94FB3">
                <w:rPr>
                  <w:rStyle w:val="Hyperlink"/>
                  <w:rFonts w:ascii="Arial" w:hAnsi="Arial" w:cs="Arial"/>
                  <w:sz w:val="27"/>
                  <w:szCs w:val="27"/>
                </w:rPr>
                <w:t>1044373@monkeyBusiness.nl</w:t>
              </w:r>
            </w:hyperlink>
            <w:r w:rsidR="00DC0486" w:rsidRPr="00DA64BF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junior applicatieontwikkelaar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Sep</w:t>
            </w:r>
            <w:r w:rsidR="002829BD">
              <w:rPr>
                <w:rFonts w:ascii="Arial" w:hAnsi="Arial" w:cs="Arial"/>
                <w:color w:val="000000"/>
                <w:sz w:val="27"/>
                <w:szCs w:val="27"/>
              </w:rPr>
              <w:t>ehr</w:t>
            </w:r>
            <w:proofErr w:type="spellEnd"/>
            <w:r w:rsidR="002829BD">
              <w:rPr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2829BD">
              <w:rPr>
                <w:rFonts w:ascii="Arial" w:hAnsi="Arial" w:cs="Arial"/>
                <w:color w:val="000000"/>
                <w:sz w:val="27"/>
                <w:szCs w:val="27"/>
              </w:rPr>
              <w:t>Abdoli</w:t>
            </w:r>
            <w:proofErr w:type="spellEnd"/>
          </w:p>
        </w:tc>
        <w:tc>
          <w:tcPr>
            <w:tcW w:w="3620" w:type="dxa"/>
          </w:tcPr>
          <w:p w:rsidR="00DC0486" w:rsidRPr="00DA64BF" w:rsidRDefault="005A377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3" w:history="1">
              <w:r w:rsidR="002829BD" w:rsidRPr="00C94FB3">
                <w:rPr>
                  <w:rStyle w:val="Hyperlink"/>
                  <w:rFonts w:ascii="Arial" w:hAnsi="Arial" w:cs="Arial"/>
                  <w:sz w:val="27"/>
                  <w:szCs w:val="27"/>
                </w:rPr>
                <w:t>1044827@monkeyBusiness.nl</w:t>
              </w:r>
            </w:hyperlink>
            <w:r w:rsidR="00DC0486" w:rsidRPr="00DA64BF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junior applicatieontwikkelaar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2829BD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Fabian van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lierop</w:t>
            </w:r>
            <w:proofErr w:type="spellEnd"/>
          </w:p>
        </w:tc>
        <w:tc>
          <w:tcPr>
            <w:tcW w:w="3620" w:type="dxa"/>
          </w:tcPr>
          <w:p w:rsidR="00DC0486" w:rsidRPr="00DA64BF" w:rsidRDefault="005A377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4" w:history="1">
              <w:r w:rsidR="002829BD" w:rsidRPr="00C94FB3">
                <w:rPr>
                  <w:rStyle w:val="Hyperlink"/>
                  <w:rFonts w:ascii="Arial" w:hAnsi="Arial" w:cs="Arial"/>
                  <w:sz w:val="27"/>
                  <w:szCs w:val="27"/>
                </w:rPr>
                <w:t>1044363@monkeyBusiness.nl</w:t>
              </w:r>
            </w:hyperlink>
            <w:r w:rsidR="00DC0486" w:rsidRPr="00DA64BF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junior applicatieontwikkelaar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dhr. Hannibal</w:t>
            </w:r>
          </w:p>
        </w:tc>
        <w:tc>
          <w:tcPr>
            <w:tcW w:w="3620" w:type="dxa"/>
          </w:tcPr>
          <w:p w:rsidR="00DC0486" w:rsidRPr="00DA64BF" w:rsidRDefault="005A377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5" w:history="1">
              <w:r w:rsidR="00DC0486" w:rsidRPr="00DA64BF">
                <w:rPr>
                  <w:rStyle w:val="Hyperlink"/>
                  <w:rFonts w:ascii="Arial" w:hAnsi="Arial" w:cs="Arial"/>
                  <w:sz w:val="27"/>
                  <w:szCs w:val="27"/>
                </w:rPr>
                <w:t>hanni@business.nl</w:t>
              </w:r>
            </w:hyperlink>
            <w:r w:rsidR="00DC0486" w:rsidRPr="00DA64BF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opdrachtgever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 xml:space="preserve">dhr. </w:t>
            </w:r>
            <w:proofErr w:type="spellStart"/>
            <w:r w:rsidRPr="00DA64BF">
              <w:rPr>
                <w:rFonts w:ascii="Arial" w:hAnsi="Arial" w:cs="Arial"/>
                <w:sz w:val="27"/>
                <w:szCs w:val="27"/>
              </w:rPr>
              <w:t>Boukiour</w:t>
            </w:r>
            <w:proofErr w:type="spellEnd"/>
          </w:p>
        </w:tc>
        <w:tc>
          <w:tcPr>
            <w:tcW w:w="3620" w:type="dxa"/>
          </w:tcPr>
          <w:p w:rsidR="00DC0486" w:rsidRPr="00DA64BF" w:rsidRDefault="005A377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6" w:history="1">
              <w:r w:rsidR="00DC0486" w:rsidRPr="00DA64BF">
                <w:rPr>
                  <w:rStyle w:val="Hyperlink"/>
                  <w:rFonts w:ascii="Arial" w:hAnsi="Arial" w:cs="Arial"/>
                  <w:sz w:val="27"/>
                  <w:szCs w:val="27"/>
                </w:rPr>
                <w:t>boukiour@monkeyBusiness.nl</w:t>
              </w:r>
            </w:hyperlink>
            <w:r w:rsidR="00DC0486" w:rsidRPr="00DA64BF">
              <w:rPr>
                <w:rFonts w:ascii="Arial" w:hAnsi="Arial" w:cs="Arial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projectleider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BB1240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BB1240">
              <w:rPr>
                <w:rFonts w:ascii="Arial" w:hAnsi="Arial" w:cs="Arial"/>
                <w:color w:val="000000"/>
                <w:sz w:val="27"/>
                <w:szCs w:val="27"/>
              </w:rPr>
              <w:t>D</w:t>
            </w:r>
            <w:r w:rsidRPr="00BB1240">
              <w:rPr>
                <w:rFonts w:ascii="Arial" w:hAnsi="Arial" w:cs="Arial"/>
                <w:color w:val="000000"/>
              </w:rPr>
              <w:t xml:space="preserve">hr. </w:t>
            </w:r>
            <w:proofErr w:type="spellStart"/>
            <w:r w:rsidRPr="00BB1240">
              <w:rPr>
                <w:rFonts w:ascii="Arial" w:hAnsi="Arial" w:cs="Arial"/>
                <w:color w:val="000000"/>
              </w:rPr>
              <w:t>Braas</w:t>
            </w:r>
            <w:proofErr w:type="spellEnd"/>
          </w:p>
        </w:tc>
        <w:tc>
          <w:tcPr>
            <w:tcW w:w="3620" w:type="dxa"/>
          </w:tcPr>
          <w:p w:rsidR="002829BD" w:rsidRPr="002829BD" w:rsidRDefault="00DC0486" w:rsidP="00716010">
            <w:pPr>
              <w:pStyle w:val="Normaalweb"/>
              <w:rPr>
                <w:rFonts w:ascii="Arial Nova Cond" w:hAnsi="Arial Nova Cond"/>
                <w:b/>
                <w:bCs/>
                <w:color w:val="1F3864" w:themeColor="accent1" w:themeShade="80"/>
                <w:u w:val="single"/>
              </w:rPr>
            </w:pPr>
            <w:r w:rsidRPr="002829BD">
              <w:rPr>
                <w:rFonts w:ascii="Arial Nova Cond" w:hAnsi="Arial Nova Cond"/>
                <w:b/>
                <w:bCs/>
                <w:color w:val="1F3864" w:themeColor="accent1" w:themeShade="80"/>
                <w:u w:val="single"/>
              </w:rPr>
              <w:t>mbraas@monkeyBusiness.n</w:t>
            </w:r>
            <w:r w:rsidR="002829BD">
              <w:rPr>
                <w:rFonts w:ascii="Arial Nova Cond" w:hAnsi="Arial Nova Cond"/>
                <w:b/>
                <w:bCs/>
                <w:color w:val="1F3864" w:themeColor="accent1" w:themeShade="80"/>
                <w:u w:val="single"/>
              </w:rPr>
              <w:t>l</w:t>
            </w:r>
            <w:r w:rsidR="002829BD">
              <w:rPr>
                <w:rFonts w:ascii="Arial Nova Cond" w:hAnsi="Arial Nova Cond"/>
                <w:b/>
                <w:bCs/>
                <w:color w:val="1F3864" w:themeColor="accent1" w:themeShade="80"/>
                <w:u w:val="single"/>
              </w:rPr>
              <w:br/>
            </w:r>
          </w:p>
        </w:tc>
        <w:tc>
          <w:tcPr>
            <w:tcW w:w="3033" w:type="dxa"/>
          </w:tcPr>
          <w:p w:rsidR="00DC0486" w:rsidRPr="00DA64BF" w:rsidRDefault="002829BD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projectleider</w:t>
            </w:r>
          </w:p>
        </w:tc>
      </w:tr>
    </w:tbl>
    <w:p w:rsidR="00DC0486" w:rsidRDefault="00DC0486" w:rsidP="00DC0486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DC0486" w:rsidRPr="00DA64BF" w:rsidRDefault="00DC0486" w:rsidP="00DC0486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315423" w:rsidRDefault="00630A5B" w:rsidP="0082256A">
      <w:pPr>
        <w:pStyle w:val="Kop1"/>
      </w:pPr>
      <w:bookmarkStart w:id="5" w:name="_Toc50637909"/>
      <w:r>
        <w:t>Benodigdheden</w:t>
      </w:r>
      <w:r w:rsidR="00171603">
        <w:t>:</w:t>
      </w:r>
      <w:bookmarkEnd w:id="5"/>
    </w:p>
    <w:p w:rsidR="00171603" w:rsidRDefault="00171603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  <w:r w:rsidRPr="00DA64BF">
        <w:rPr>
          <w:rFonts w:ascii="Arial" w:hAnsi="Arial" w:cs="Arial"/>
          <w:color w:val="000000"/>
          <w:sz w:val="27"/>
          <w:szCs w:val="27"/>
        </w:rPr>
        <w:t>Voor dit project hebben wij 3 laptops nodig, internet, programmeerprogramma’s, browser. Ook hebben we alle wensen van de klant en/of toevoegingen nodig, deze informatie hebben we uit het interview gehaald.</w:t>
      </w:r>
    </w:p>
    <w:p w:rsidR="004C6B9B" w:rsidRDefault="004C6B9B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45228" w:rsidRDefault="00745228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F41DA" w:rsidRDefault="007F41DA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F41DA" w:rsidRDefault="007F41DA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F41DA" w:rsidRDefault="007F41DA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45228" w:rsidRDefault="00745228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45228" w:rsidRDefault="00745228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45228" w:rsidRDefault="00745228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4C6B9B" w:rsidRDefault="00B0347D" w:rsidP="0082256A">
      <w:pPr>
        <w:pStyle w:val="Kop1"/>
      </w:pPr>
      <w:bookmarkStart w:id="6" w:name="_Toc50637910"/>
      <w:r>
        <w:lastRenderedPageBreak/>
        <w:t>Planning:</w:t>
      </w:r>
      <w:bookmarkEnd w:id="6"/>
    </w:p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B0347D" w:rsidRPr="00DA64BF" w:rsidRDefault="00B0347D" w:rsidP="00716010">
            <w:r w:rsidRPr="00DA64BF">
              <w:rPr>
                <w:b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0347D" w:rsidRPr="00DA64BF" w:rsidRDefault="00B0347D" w:rsidP="00716010"/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0347D" w:rsidRPr="00DA64BF" w:rsidRDefault="00B0347D" w:rsidP="00716010"/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47D" w:rsidRPr="00DA64BF" w:rsidRDefault="00B0347D" w:rsidP="00716010"/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r w:rsidRPr="00DA64BF">
              <w:rPr>
                <w:b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</w:pPr>
            <w:r w:rsidRPr="00DA64BF">
              <w:rPr>
                <w:b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</w:pPr>
            <w:r w:rsidRPr="00DA64BF">
              <w:rPr>
                <w:b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r w:rsidRPr="00DA64BF">
              <w:rPr>
                <w:b/>
              </w:rPr>
              <w:t xml:space="preserve">Duur </w:t>
            </w:r>
          </w:p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r>
              <w:t>Plan van aanpak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</w:pPr>
            <w:r>
              <w:t>10</w:t>
            </w:r>
            <w:r w:rsidRPr="00DA64BF">
              <w:t>-</w:t>
            </w:r>
            <w:r>
              <w:t>9</w:t>
            </w:r>
            <w:r w:rsidRPr="00DA64BF"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</w:pPr>
            <w:r w:rsidRPr="00DA64BF">
              <w:t>1</w:t>
            </w:r>
            <w:r>
              <w:t>0</w:t>
            </w:r>
            <w:r w:rsidRPr="00DA64BF">
              <w:t>-</w:t>
            </w:r>
            <w:r>
              <w:t>9</w:t>
            </w:r>
            <w:r w:rsidRPr="00DA64BF"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r w:rsidRPr="00DA64BF">
              <w:t>1</w:t>
            </w:r>
            <w:r>
              <w:t xml:space="preserve"> dag</w:t>
            </w:r>
          </w:p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D74F8E" w:rsidP="00716010">
            <w:r>
              <w:t>Functioneel ontwerp</w:t>
            </w:r>
            <w:r w:rsidR="00B0347D" w:rsidRPr="00DA64BF"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  <w:rPr>
                <w:bCs/>
              </w:rPr>
            </w:pPr>
            <w:r w:rsidRPr="00DA64BF">
              <w:rPr>
                <w:bCs/>
              </w:rPr>
              <w:t>1</w:t>
            </w:r>
            <w:r w:rsidR="00D74F8E">
              <w:rPr>
                <w:bCs/>
              </w:rPr>
              <w:t>4</w:t>
            </w:r>
            <w:r w:rsidRPr="00DA64BF">
              <w:rPr>
                <w:bCs/>
              </w:rPr>
              <w:t>-</w:t>
            </w:r>
            <w:r w:rsidR="00D74F8E">
              <w:rPr>
                <w:bCs/>
              </w:rPr>
              <w:t>9</w:t>
            </w:r>
            <w:r w:rsidRPr="00DA64BF">
              <w:rPr>
                <w:bCs/>
              </w:rPr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  <w:rPr>
                <w:bCs/>
              </w:rPr>
            </w:pPr>
            <w:r w:rsidRPr="00DA64BF">
              <w:rPr>
                <w:bCs/>
              </w:rPr>
              <w:t>2</w:t>
            </w:r>
            <w:r w:rsidR="00D74F8E">
              <w:rPr>
                <w:bCs/>
              </w:rPr>
              <w:t>2</w:t>
            </w:r>
            <w:r w:rsidRPr="00DA64BF">
              <w:rPr>
                <w:bCs/>
              </w:rPr>
              <w:t>-</w:t>
            </w:r>
            <w:r w:rsidR="00D74F8E">
              <w:rPr>
                <w:bCs/>
              </w:rPr>
              <w:t>9</w:t>
            </w:r>
            <w:r w:rsidRPr="00DA64BF">
              <w:rPr>
                <w:bCs/>
              </w:rPr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D74F8E" w:rsidP="00716010">
            <w:r>
              <w:t>8</w:t>
            </w:r>
            <w:r w:rsidR="00B0347D" w:rsidRPr="00DA64BF">
              <w:t xml:space="preserve"> dagen</w:t>
            </w:r>
          </w:p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F36A70" w:rsidP="00716010">
            <w:r>
              <w:t>Technische ontwerp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  <w:rPr>
                <w:bCs/>
              </w:rPr>
            </w:pPr>
            <w:r w:rsidRPr="00DA64BF">
              <w:rPr>
                <w:bCs/>
              </w:rPr>
              <w:t>2</w:t>
            </w:r>
            <w:r w:rsidR="00F36A70">
              <w:rPr>
                <w:bCs/>
              </w:rPr>
              <w:t>2</w:t>
            </w:r>
            <w:r w:rsidRPr="00DA64BF">
              <w:rPr>
                <w:bCs/>
              </w:rPr>
              <w:t>-</w:t>
            </w:r>
            <w:r w:rsidR="00F36A70">
              <w:rPr>
                <w:bCs/>
              </w:rPr>
              <w:t>9</w:t>
            </w:r>
            <w:r w:rsidRPr="00DA64BF">
              <w:rPr>
                <w:bCs/>
              </w:rPr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F36A70" w:rsidP="00716010">
            <w:pPr>
              <w:ind w:left="2"/>
              <w:rPr>
                <w:bCs/>
              </w:rPr>
            </w:pPr>
            <w:r>
              <w:rPr>
                <w:bCs/>
              </w:rPr>
              <w:t>1</w:t>
            </w:r>
            <w:r w:rsidR="00B0347D" w:rsidRPr="00DA64BF">
              <w:rPr>
                <w:bCs/>
              </w:rPr>
              <w:t>-</w:t>
            </w:r>
            <w:r>
              <w:rPr>
                <w:bCs/>
              </w:rPr>
              <w:t>10</w:t>
            </w:r>
            <w:r w:rsidR="00B0347D" w:rsidRPr="00DA64BF">
              <w:rPr>
                <w:bCs/>
              </w:rPr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F36A70" w:rsidP="00716010">
            <w:r>
              <w:t>9 dagen</w:t>
            </w:r>
          </w:p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246718" w:rsidP="00716010">
            <w:r>
              <w:t>Ontwikkel omgeving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246718" w:rsidP="00716010">
            <w:pPr>
              <w:ind w:left="2"/>
              <w:rPr>
                <w:bCs/>
              </w:rPr>
            </w:pPr>
            <w:r>
              <w:rPr>
                <w:bCs/>
              </w:rPr>
              <w:t>1</w:t>
            </w:r>
            <w:r w:rsidR="00B0347D" w:rsidRPr="00DA64BF">
              <w:rPr>
                <w:bCs/>
              </w:rPr>
              <w:t>-</w:t>
            </w:r>
            <w:r>
              <w:rPr>
                <w:bCs/>
              </w:rPr>
              <w:t>10</w:t>
            </w:r>
            <w:r w:rsidR="00B0347D" w:rsidRPr="00DA64BF">
              <w:rPr>
                <w:bCs/>
              </w:rPr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246718" w:rsidP="00716010">
            <w:pPr>
              <w:ind w:left="2"/>
              <w:rPr>
                <w:bCs/>
              </w:rPr>
            </w:pPr>
            <w:r>
              <w:rPr>
                <w:bCs/>
              </w:rPr>
              <w:t>12</w:t>
            </w:r>
            <w:r w:rsidR="00B0347D" w:rsidRPr="00DA64BF">
              <w:rPr>
                <w:bCs/>
              </w:rPr>
              <w:t>-</w:t>
            </w:r>
            <w:r>
              <w:rPr>
                <w:bCs/>
              </w:rPr>
              <w:t>10</w:t>
            </w:r>
            <w:r w:rsidR="00B0347D" w:rsidRPr="00DA64BF">
              <w:rPr>
                <w:bCs/>
              </w:rPr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246718" w:rsidP="00716010">
            <w:r>
              <w:t xml:space="preserve">11 </w:t>
            </w:r>
            <w:r w:rsidR="00B0347D" w:rsidRPr="00DA64BF">
              <w:t>dagen</w:t>
            </w:r>
          </w:p>
        </w:tc>
      </w:tr>
    </w:tbl>
    <w:p w:rsidR="00B0347D" w:rsidRDefault="00B0347D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4054B4" w:rsidRDefault="004054B4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F013FA" w:rsidRDefault="004054B4" w:rsidP="0082256A">
      <w:pPr>
        <w:pStyle w:val="Kop1"/>
      </w:pPr>
      <w:bookmarkStart w:id="7" w:name="_Toc50637911"/>
      <w:r>
        <w:t>Takenlijst:</w:t>
      </w:r>
      <w:bookmarkEnd w:id="7"/>
    </w:p>
    <w:tbl>
      <w:tblPr>
        <w:tblW w:w="10210" w:type="dxa"/>
        <w:tblInd w:w="-108" w:type="dxa"/>
        <w:tblCellMar>
          <w:top w:w="45" w:type="dxa"/>
          <w:right w:w="56" w:type="dxa"/>
        </w:tblCellMar>
        <w:tblLook w:val="04A0" w:firstRow="1" w:lastRow="0" w:firstColumn="1" w:lastColumn="0" w:noHBand="0" w:noVBand="1"/>
      </w:tblPr>
      <w:tblGrid>
        <w:gridCol w:w="3688"/>
        <w:gridCol w:w="1389"/>
        <w:gridCol w:w="1503"/>
        <w:gridCol w:w="1174"/>
        <w:gridCol w:w="2456"/>
      </w:tblGrid>
      <w:tr w:rsidR="004054B4" w:rsidRPr="00DA64BF" w:rsidTr="00716010">
        <w:trPr>
          <w:trHeight w:val="547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proofErr w:type="spellStart"/>
            <w:r w:rsidRPr="00DA64BF">
              <w:rPr>
                <w:b/>
              </w:rPr>
              <w:t>Subtaak</w:t>
            </w:r>
            <w:proofErr w:type="spellEnd"/>
            <w:r w:rsidRPr="00DA64BF">
              <w:rPr>
                <w:b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pPr>
              <w:ind w:left="2"/>
            </w:pPr>
            <w:r w:rsidRPr="00DA64BF">
              <w:rPr>
                <w:b/>
              </w:rPr>
              <w:t xml:space="preserve">Begindatum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pPr>
              <w:ind w:left="2"/>
            </w:pPr>
            <w:r w:rsidRPr="00DA64BF">
              <w:rPr>
                <w:b/>
              </w:rPr>
              <w:t xml:space="preserve">Einddatum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pPr>
              <w:ind w:left="2"/>
            </w:pPr>
            <w:r w:rsidRPr="00DA64BF">
              <w:rPr>
                <w:b/>
              </w:rPr>
              <w:t xml:space="preserve">Duur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r w:rsidRPr="00DA64BF">
              <w:rPr>
                <w:b/>
              </w:rPr>
              <w:t xml:space="preserve">Betrokkenen </w:t>
            </w:r>
          </w:p>
        </w:tc>
      </w:tr>
      <w:tr w:rsidR="00E8777A" w:rsidRPr="00DA64BF" w:rsidTr="00716010">
        <w:trPr>
          <w:trHeight w:val="816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r>
              <w:t>Plan van aanpak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pPr>
              <w:ind w:left="2"/>
            </w:pPr>
            <w:r>
              <w:t>10</w:t>
            </w:r>
            <w:r w:rsidRPr="00DA64BF">
              <w:t>-</w:t>
            </w:r>
            <w:r>
              <w:t>9</w:t>
            </w:r>
            <w:r w:rsidRPr="00DA64BF">
              <w:t>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pPr>
              <w:ind w:left="2"/>
            </w:pPr>
            <w:r w:rsidRPr="00DA64BF">
              <w:t>1</w:t>
            </w:r>
            <w:r>
              <w:t>0</w:t>
            </w:r>
            <w:r w:rsidRPr="00DA64BF">
              <w:t>-</w:t>
            </w:r>
            <w:r>
              <w:t>9</w:t>
            </w:r>
            <w:r w:rsidRPr="00DA64BF">
              <w:t>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pPr>
              <w:ind w:left="2"/>
            </w:pPr>
            <w:r>
              <w:t>1 dag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Default="00E8777A" w:rsidP="00E8777A">
            <w:r>
              <w:t>Sander Grimmelikhuizen,</w:t>
            </w:r>
          </w:p>
          <w:p w:rsidR="00E8777A" w:rsidRDefault="00E8777A" w:rsidP="00E8777A">
            <w:r>
              <w:t>Fabian Van Lierop,</w:t>
            </w:r>
          </w:p>
          <w:p w:rsidR="00E8777A" w:rsidRPr="00DA64BF" w:rsidRDefault="00E8777A" w:rsidP="00E8777A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E8777A" w:rsidRPr="00DA64BF" w:rsidTr="00716010">
        <w:trPr>
          <w:trHeight w:val="816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r>
              <w:t>Functioneel ontwerp</w:t>
            </w:r>
            <w:r w:rsidRPr="00DA64BF"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132A66" w:rsidP="00E8777A">
            <w:pPr>
              <w:ind w:left="2"/>
              <w:rPr>
                <w:bCs/>
              </w:rPr>
            </w:pPr>
            <w:r>
              <w:rPr>
                <w:bCs/>
              </w:rPr>
              <w:t>14</w:t>
            </w:r>
            <w:r w:rsidR="00E8777A" w:rsidRPr="00DA64BF">
              <w:rPr>
                <w:bCs/>
              </w:rPr>
              <w:t>-</w:t>
            </w:r>
            <w:r w:rsidR="00E8777A">
              <w:rPr>
                <w:bCs/>
              </w:rPr>
              <w:t>9</w:t>
            </w:r>
            <w:r w:rsidR="00E8777A" w:rsidRPr="00DA64BF">
              <w:rPr>
                <w:bCs/>
              </w:rPr>
              <w:t>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132A66" w:rsidP="00E8777A">
            <w:pPr>
              <w:ind w:left="2"/>
              <w:rPr>
                <w:bCs/>
              </w:rPr>
            </w:pPr>
            <w:r>
              <w:rPr>
                <w:bCs/>
              </w:rPr>
              <w:t>22-9</w:t>
            </w:r>
            <w:r w:rsidR="00E8777A" w:rsidRPr="00DA64BF">
              <w:rPr>
                <w:bCs/>
              </w:rPr>
              <w:t>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132A66" w:rsidP="00E8777A">
            <w:r>
              <w:t>8</w:t>
            </w:r>
            <w:r w:rsidRPr="00DA64BF">
              <w:t xml:space="preserve"> dagen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Default="00E8777A" w:rsidP="00E8777A">
            <w:r>
              <w:t>Sander Grimmelikhuizen,</w:t>
            </w:r>
          </w:p>
          <w:p w:rsidR="00132A66" w:rsidRDefault="00132A66" w:rsidP="00132A66">
            <w:r>
              <w:t>Fabian Van Lierop,</w:t>
            </w:r>
          </w:p>
          <w:p w:rsidR="00132A66" w:rsidRPr="00DA64BF" w:rsidRDefault="00132A66" w:rsidP="00132A66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385C7D" w:rsidRPr="00DA64BF" w:rsidTr="00716010">
        <w:trPr>
          <w:trHeight w:val="816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r>
              <w:t>Technische ontwerp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  <w:rPr>
                <w:bCs/>
              </w:rPr>
            </w:pPr>
            <w:r w:rsidRPr="00DA64BF">
              <w:rPr>
                <w:bCs/>
              </w:rPr>
              <w:t>2</w:t>
            </w:r>
            <w:r>
              <w:rPr>
                <w:bCs/>
              </w:rPr>
              <w:t>2</w:t>
            </w:r>
            <w:r w:rsidRPr="00DA64BF">
              <w:rPr>
                <w:bCs/>
              </w:rPr>
              <w:t>-</w:t>
            </w:r>
            <w:r>
              <w:rPr>
                <w:bCs/>
              </w:rPr>
              <w:t>9</w:t>
            </w:r>
            <w:r w:rsidRPr="00DA64BF">
              <w:rPr>
                <w:bCs/>
              </w:rPr>
              <w:t>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</w:pPr>
            <w:r w:rsidRPr="00DA64BF">
              <w:t xml:space="preserve"> </w:t>
            </w:r>
            <w:r w:rsidR="00132A66">
              <w:t>1</w:t>
            </w:r>
            <w:r w:rsidRPr="00DA64BF">
              <w:t>-</w:t>
            </w:r>
            <w:r w:rsidR="00132A66">
              <w:t>10</w:t>
            </w:r>
            <w:r w:rsidRPr="00DA64BF">
              <w:t>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</w:pPr>
            <w:r w:rsidRPr="00DA64BF">
              <w:t xml:space="preserve"> </w:t>
            </w:r>
            <w:r w:rsidR="00132A66">
              <w:t xml:space="preserve">9 </w:t>
            </w:r>
            <w:r w:rsidRPr="00DA64BF">
              <w:t>dagen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Default="00385C7D" w:rsidP="00385C7D">
            <w:r>
              <w:t>Sander Grimmelikhuizen,</w:t>
            </w:r>
          </w:p>
          <w:p w:rsidR="00132A66" w:rsidRDefault="00132A66" w:rsidP="00132A66">
            <w:r>
              <w:t>Fabian Van Lierop,</w:t>
            </w:r>
          </w:p>
          <w:p w:rsidR="00132A66" w:rsidRPr="00DA64BF" w:rsidRDefault="00132A66" w:rsidP="00132A66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385C7D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r>
              <w:t>Ontwikkel omgeving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557D0C" w:rsidP="00385C7D">
            <w:pPr>
              <w:ind w:left="2"/>
              <w:rPr>
                <w:bCs/>
              </w:rPr>
            </w:pPr>
            <w:r>
              <w:rPr>
                <w:bCs/>
              </w:rPr>
              <w:t>0</w:t>
            </w:r>
            <w:r w:rsidR="00385C7D">
              <w:rPr>
                <w:bCs/>
              </w:rPr>
              <w:t>1</w:t>
            </w:r>
            <w:r w:rsidR="00385C7D" w:rsidRPr="00DA64BF">
              <w:rPr>
                <w:bCs/>
              </w:rPr>
              <w:t>-</w:t>
            </w:r>
            <w:r w:rsidR="00385C7D">
              <w:rPr>
                <w:bCs/>
              </w:rPr>
              <w:t>10</w:t>
            </w:r>
            <w:r w:rsidR="00385C7D" w:rsidRPr="00DA64BF">
              <w:rPr>
                <w:bCs/>
              </w:rPr>
              <w:t>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</w:pPr>
            <w:r w:rsidRPr="00DA64BF">
              <w:t xml:space="preserve"> </w:t>
            </w:r>
            <w:r w:rsidR="00132A66">
              <w:t>12</w:t>
            </w:r>
            <w:r w:rsidRPr="00DA64BF">
              <w:t>-</w:t>
            </w:r>
            <w:r w:rsidR="00132A66">
              <w:t>10</w:t>
            </w:r>
            <w:r w:rsidRPr="00DA64BF">
              <w:t>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</w:pPr>
            <w:r w:rsidRPr="00DA64BF">
              <w:t xml:space="preserve"> </w:t>
            </w:r>
            <w:r w:rsidR="00132A66">
              <w:t>11</w:t>
            </w:r>
            <w:r w:rsidRPr="00DA64BF">
              <w:t xml:space="preserve"> dagen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Default="00385C7D" w:rsidP="00385C7D">
            <w:r>
              <w:t>Sander Grimmelikhuizen,</w:t>
            </w:r>
          </w:p>
          <w:p w:rsidR="00132A66" w:rsidRDefault="00132A66" w:rsidP="00132A66">
            <w:r>
              <w:t>Fabian Van Lierop,</w:t>
            </w:r>
          </w:p>
          <w:p w:rsidR="00132A66" w:rsidRPr="00DA64BF" w:rsidRDefault="00132A66" w:rsidP="00132A66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557D0C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Doelstelling schrijven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01-10-2020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01-10-2020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</w:pPr>
            <w:r>
              <w:t>1 dag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Sander Grimmelikhuizen,</w:t>
            </w:r>
          </w:p>
          <w:p w:rsidR="00557D0C" w:rsidRDefault="00557D0C" w:rsidP="00557D0C">
            <w:r>
              <w:t>Fabian Van Lierop,</w:t>
            </w:r>
          </w:p>
          <w:p w:rsidR="00557D0C" w:rsidRPr="00DA64BF" w:rsidRDefault="00557D0C" w:rsidP="00557D0C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557D0C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Benodigde applicaties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04-10-2020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04-10-2020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Pr="00DA64BF" w:rsidRDefault="00557D0C" w:rsidP="00557D0C">
            <w:pPr>
              <w:ind w:left="2"/>
            </w:pPr>
            <w:r>
              <w:t>1 dag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Sander Grimmelikhuizen,</w:t>
            </w:r>
          </w:p>
          <w:p w:rsidR="00557D0C" w:rsidRDefault="00557D0C" w:rsidP="00557D0C">
            <w:r>
              <w:t>Fabian Van Lierop,</w:t>
            </w:r>
          </w:p>
          <w:p w:rsidR="00557D0C" w:rsidRPr="00DA64BF" w:rsidRDefault="00557D0C" w:rsidP="00557D0C">
            <w:proofErr w:type="spellStart"/>
            <w:r>
              <w:lastRenderedPageBreak/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557D0C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lastRenderedPageBreak/>
              <w:t>Benodigde hardware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04-10-2020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04-10-2020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</w:pPr>
            <w:r>
              <w:t>1 dag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Sander Grimmelikhuizen,</w:t>
            </w:r>
          </w:p>
          <w:p w:rsidR="00557D0C" w:rsidRDefault="00557D0C" w:rsidP="00557D0C">
            <w:r>
              <w:t>Fabian Van Lierop,</w:t>
            </w:r>
          </w:p>
          <w:p w:rsidR="00557D0C" w:rsidRPr="00DA64BF" w:rsidRDefault="00557D0C" w:rsidP="00557D0C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557D0C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Klasse diagram maken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06-10-2020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bCs/>
              </w:rPr>
              <w:t>7</w:t>
            </w:r>
            <w:r>
              <w:rPr>
                <w:bCs/>
              </w:rPr>
              <w:t>-10-2020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</w:pPr>
            <w:r>
              <w:t>2 dagen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Sander Grimmelikhuizen,</w:t>
            </w:r>
          </w:p>
          <w:p w:rsidR="00557D0C" w:rsidRDefault="00557D0C" w:rsidP="00557D0C">
            <w:r>
              <w:t>Fabian Van Lierop,</w:t>
            </w:r>
          </w:p>
          <w:p w:rsidR="00557D0C" w:rsidRPr="00DA64BF" w:rsidRDefault="00557D0C" w:rsidP="00557D0C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557D0C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Scherm ontwerp maken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08-10-2020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08-10-2020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</w:pPr>
            <w:r>
              <w:t>1 dag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Sander Grimmelikhuizen,</w:t>
            </w:r>
          </w:p>
          <w:p w:rsidR="00557D0C" w:rsidRDefault="00557D0C" w:rsidP="00557D0C">
            <w:r>
              <w:t>Fabian Van Lierop,</w:t>
            </w:r>
          </w:p>
          <w:p w:rsidR="00557D0C" w:rsidRPr="00DA64BF" w:rsidRDefault="00557D0C" w:rsidP="00557D0C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557D0C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ERD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10-10-2020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12-10-2020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</w:pPr>
            <w:r>
              <w:t>2 dagen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Sander Grimmelikhuizen,</w:t>
            </w:r>
          </w:p>
          <w:p w:rsidR="00557D0C" w:rsidRDefault="00557D0C" w:rsidP="00557D0C">
            <w:r>
              <w:t>Fabian Van Lierop,</w:t>
            </w:r>
          </w:p>
          <w:p w:rsidR="00557D0C" w:rsidRPr="00DA64BF" w:rsidRDefault="00557D0C" w:rsidP="00557D0C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557D0C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bookmarkStart w:id="8" w:name="_GoBack" w:colFirst="4" w:colLast="4"/>
            <w:r>
              <w:t>Nakijken benamingen opdrachten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12-10-2020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  <w:rPr>
                <w:bCs/>
              </w:rPr>
            </w:pPr>
            <w:r>
              <w:rPr>
                <w:bCs/>
              </w:rPr>
              <w:t>12-10-2020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pPr>
              <w:ind w:left="2"/>
            </w:pPr>
            <w:r>
              <w:t>1 dag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D0C" w:rsidRDefault="00557D0C" w:rsidP="00557D0C">
            <w:r>
              <w:t>Sander Grimmelikhuizen,</w:t>
            </w:r>
          </w:p>
          <w:p w:rsidR="00557D0C" w:rsidRDefault="00557D0C" w:rsidP="00557D0C">
            <w:r>
              <w:t>Fabian Van Lierop,</w:t>
            </w:r>
          </w:p>
          <w:p w:rsidR="00557D0C" w:rsidRPr="00DA64BF" w:rsidRDefault="00557D0C" w:rsidP="00557D0C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bookmarkEnd w:id="8"/>
    </w:tbl>
    <w:p w:rsidR="004054B4" w:rsidRDefault="004054B4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E3E70" w:rsidRPr="00A05532" w:rsidRDefault="002E3E70" w:rsidP="002E3E70">
      <w:pPr>
        <w:pStyle w:val="Kop1"/>
      </w:pPr>
    </w:p>
    <w:sectPr w:rsidR="002E3E70" w:rsidRPr="00A05532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776" w:rsidRDefault="005A3776" w:rsidP="00377535">
      <w:pPr>
        <w:spacing w:after="0" w:line="240" w:lineRule="auto"/>
      </w:pPr>
      <w:r>
        <w:separator/>
      </w:r>
    </w:p>
  </w:endnote>
  <w:endnote w:type="continuationSeparator" w:id="0">
    <w:p w:rsidR="005A3776" w:rsidRDefault="005A3776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2" w:rsidRDefault="00A05532">
    <w:pPr>
      <w:pStyle w:val="Voetteks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776" w:rsidRDefault="005A3776" w:rsidP="00377535">
      <w:pPr>
        <w:spacing w:after="0" w:line="240" w:lineRule="auto"/>
      </w:pPr>
      <w:r>
        <w:separator/>
      </w:r>
    </w:p>
  </w:footnote>
  <w:footnote w:type="continuationSeparator" w:id="0">
    <w:p w:rsidR="005A3776" w:rsidRDefault="005A3776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6AEF"/>
    <w:multiLevelType w:val="hybridMultilevel"/>
    <w:tmpl w:val="2F1217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427CA"/>
    <w:multiLevelType w:val="hybridMultilevel"/>
    <w:tmpl w:val="07B29A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12F2D"/>
    <w:multiLevelType w:val="hybridMultilevel"/>
    <w:tmpl w:val="0FB29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D3"/>
    <w:rsid w:val="00132A66"/>
    <w:rsid w:val="00171603"/>
    <w:rsid w:val="00180C1B"/>
    <w:rsid w:val="001B67D3"/>
    <w:rsid w:val="001D669D"/>
    <w:rsid w:val="00246718"/>
    <w:rsid w:val="002829BD"/>
    <w:rsid w:val="002E3E70"/>
    <w:rsid w:val="00310927"/>
    <w:rsid w:val="00315423"/>
    <w:rsid w:val="00321D8A"/>
    <w:rsid w:val="00377535"/>
    <w:rsid w:val="00385C7D"/>
    <w:rsid w:val="003915B5"/>
    <w:rsid w:val="003A1BA4"/>
    <w:rsid w:val="003D298F"/>
    <w:rsid w:val="004054B4"/>
    <w:rsid w:val="00465E56"/>
    <w:rsid w:val="004C6B9B"/>
    <w:rsid w:val="005005A8"/>
    <w:rsid w:val="00545721"/>
    <w:rsid w:val="005503E9"/>
    <w:rsid w:val="00557D0C"/>
    <w:rsid w:val="005A3776"/>
    <w:rsid w:val="00630A5B"/>
    <w:rsid w:val="00647ED0"/>
    <w:rsid w:val="006E0F5B"/>
    <w:rsid w:val="00741852"/>
    <w:rsid w:val="00745228"/>
    <w:rsid w:val="007F41DA"/>
    <w:rsid w:val="0082256A"/>
    <w:rsid w:val="00884CD8"/>
    <w:rsid w:val="009324AC"/>
    <w:rsid w:val="00942CD7"/>
    <w:rsid w:val="009A74C6"/>
    <w:rsid w:val="00A05532"/>
    <w:rsid w:val="00A72927"/>
    <w:rsid w:val="00B0347D"/>
    <w:rsid w:val="00B664EE"/>
    <w:rsid w:val="00BB1240"/>
    <w:rsid w:val="00BF6169"/>
    <w:rsid w:val="00C409A4"/>
    <w:rsid w:val="00CD665A"/>
    <w:rsid w:val="00CE5B31"/>
    <w:rsid w:val="00CF39E7"/>
    <w:rsid w:val="00D51CB4"/>
    <w:rsid w:val="00D74F8E"/>
    <w:rsid w:val="00D7613B"/>
    <w:rsid w:val="00DC0486"/>
    <w:rsid w:val="00E170DC"/>
    <w:rsid w:val="00E26FF7"/>
    <w:rsid w:val="00E37692"/>
    <w:rsid w:val="00E43F32"/>
    <w:rsid w:val="00E8777A"/>
    <w:rsid w:val="00EB5027"/>
    <w:rsid w:val="00F013FA"/>
    <w:rsid w:val="00F36A70"/>
    <w:rsid w:val="00F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66EE"/>
  <w15:chartTrackingRefBased/>
  <w15:docId w15:val="{4394B31B-2641-4597-89B0-8E036DF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5"/>
    <w:rPr>
      <w:lang w:val="nl-NL"/>
    </w:rPr>
  </w:style>
  <w:style w:type="table" w:styleId="Tabelraster">
    <w:name w:val="Table Grid"/>
    <w:basedOn w:val="Standaardtabe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7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E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3E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3E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3E7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942CD7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C4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0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1044827@monkeyBusiness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1044373@monkeyBusiness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boukiour@monkeyBusiness.n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hanni@business.n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1044363@monkeyBusiness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Bestanden%20School\Leerjaar%203\ICT\Projecten\Standaard_Sjabloon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888D-DD93-4212-B922-E1CF7CF4A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17ADFB-9E7B-4838-9F04-5D7F841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7C4C7-BB42-4C9E-A827-8FAF45551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0978DE-FBE8-4448-9E1B-2B4794D6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</Template>
  <TotalTime>1</TotalTime>
  <Pages>6</Pages>
  <Words>636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 Grimmelikhuizen</cp:lastModifiedBy>
  <cp:revision>2</cp:revision>
  <dcterms:created xsi:type="dcterms:W3CDTF">2020-10-29T09:09:00Z</dcterms:created>
  <dcterms:modified xsi:type="dcterms:W3CDTF">2020-10-29T09:09:00Z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