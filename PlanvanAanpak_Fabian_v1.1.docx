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377535" w:rsidP="00A05532" w:rsidRDefault="00454852" w14:paraId="348033DA" w14:textId="2109D7D2">
      <w:pPr>
        <w:pBdr>
          <w:bottom w:val="single" w:color="auto" w:sz="6" w:space="1"/>
        </w:pBdr>
        <w:rPr>
          <w:sz w:val="48"/>
          <w:szCs w:val="48"/>
          <w:lang w:val="en-GB"/>
        </w:rPr>
      </w:pPr>
      <w:r>
        <w:rPr>
          <w:sz w:val="48"/>
          <w:szCs w:val="48"/>
          <w:lang w:val="en-GB"/>
        </w:rPr>
        <w:t>Monkeybusiness</w:t>
      </w:r>
    </w:p>
    <w:p w:rsidRPr="00A05532" w:rsidR="00A05532" w:rsidP="00A05532" w:rsidRDefault="00454852" w14:paraId="3551F4E2" w14:textId="4CF59C10">
      <w:pPr>
        <w:rPr>
          <w:sz w:val="32"/>
          <w:szCs w:val="32"/>
          <w:lang w:val="en-GB"/>
        </w:rPr>
      </w:pPr>
      <w:r>
        <w:rPr>
          <w:sz w:val="32"/>
          <w:szCs w:val="32"/>
          <w:lang w:val="en-GB"/>
        </w:rPr>
        <w:t>Plan van Aanpak</w:t>
      </w:r>
    </w:p>
    <w:p w:rsidRPr="00377535" w:rsidR="00377535" w:rsidP="00377535" w:rsidRDefault="00377535" w14:paraId="242C4EE8" w14:textId="77777777">
      <w:pPr>
        <w:rPr>
          <w:sz w:val="48"/>
          <w:szCs w:val="48"/>
          <w:lang w:val="en-GB"/>
        </w:rPr>
      </w:pPr>
      <w:r>
        <w:drawing>
          <wp:inline wp14:editId="36FBAA88" wp14:anchorId="35579DBF">
            <wp:extent cx="5731510" cy="3820795"/>
            <wp:effectExtent l="0" t="0" r="2540" b="8255"/>
            <wp:docPr id="4" name="Picture 4" descr="bol.com | Amazigh vlag 90x120" title=""/>
            <wp:cNvGraphicFramePr>
              <a:graphicFrameLocks noChangeAspect="1"/>
            </wp:cNvGraphicFramePr>
            <a:graphic>
              <a:graphicData uri="http://schemas.openxmlformats.org/drawingml/2006/picture">
                <pic:pic>
                  <pic:nvPicPr>
                    <pic:cNvPr id="0" name="Picture 4"/>
                    <pic:cNvPicPr/>
                  </pic:nvPicPr>
                  <pic:blipFill>
                    <a:blip r:embed="Reaeacddfed3c4be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820795"/>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Pr="00377535" w:rsidR="00377535" w:rsidTr="00377535" w14:paraId="673E9565" w14:textId="77777777">
        <w:tc>
          <w:tcPr>
            <w:tcW w:w="4508" w:type="dxa"/>
          </w:tcPr>
          <w:p w:rsidR="00377535" w:rsidRDefault="00377535" w14:paraId="52DBD4B9" w14:textId="77777777">
            <w:pPr>
              <w:rPr>
                <w:lang w:val="en-GB"/>
              </w:rPr>
            </w:pPr>
            <w:r>
              <w:rPr>
                <w:lang w:val="en-GB"/>
              </w:rPr>
              <w:t>Namen</w:t>
            </w:r>
          </w:p>
        </w:tc>
        <w:tc>
          <w:tcPr>
            <w:tcW w:w="4508" w:type="dxa"/>
          </w:tcPr>
          <w:p w:rsidR="00A05532" w:rsidRDefault="00377535" w14:paraId="567CB11F" w14:textId="77777777">
            <w:r w:rsidRPr="00377535">
              <w:t xml:space="preserve">Fabian van Lierop, </w:t>
            </w:r>
          </w:p>
          <w:p w:rsidR="00A05532" w:rsidRDefault="00377535" w14:paraId="08A3CC08" w14:textId="04144FE1">
            <w:r w:rsidRPr="00377535">
              <w:t>Sep</w:t>
            </w:r>
            <w:r w:rsidR="00B24DED">
              <w:t>e</w:t>
            </w:r>
            <w:r w:rsidRPr="00377535">
              <w:t xml:space="preserve">hr Abdoli, </w:t>
            </w:r>
          </w:p>
          <w:p w:rsidRPr="00377535" w:rsidR="00377535" w:rsidRDefault="00377535" w14:paraId="0ED6F340" w14:textId="77777777">
            <w:r w:rsidRPr="00377535">
              <w:t>Sander Gr</w:t>
            </w:r>
            <w:r>
              <w:t>immelikhuizen</w:t>
            </w:r>
          </w:p>
        </w:tc>
      </w:tr>
      <w:tr w:rsidRPr="00377535" w:rsidR="00377535" w:rsidTr="00377535" w14:paraId="3228BE2B" w14:textId="77777777">
        <w:tc>
          <w:tcPr>
            <w:tcW w:w="4508" w:type="dxa"/>
          </w:tcPr>
          <w:p w:rsidRPr="00377535" w:rsidR="00377535" w:rsidRDefault="00377535" w14:paraId="66F637E7" w14:textId="77777777">
            <w:r>
              <w:t>Studiejaar</w:t>
            </w:r>
          </w:p>
        </w:tc>
        <w:tc>
          <w:tcPr>
            <w:tcW w:w="4508" w:type="dxa"/>
          </w:tcPr>
          <w:p w:rsidRPr="00377535" w:rsidR="00377535" w:rsidRDefault="00377535" w14:paraId="0ECB8E8F" w14:textId="77777777">
            <w:r>
              <w:t>2020-2021</w:t>
            </w:r>
          </w:p>
        </w:tc>
      </w:tr>
      <w:tr w:rsidRPr="00377535" w:rsidR="00377535" w:rsidTr="00377535" w14:paraId="13F12AFB" w14:textId="77777777">
        <w:tc>
          <w:tcPr>
            <w:tcW w:w="4508" w:type="dxa"/>
          </w:tcPr>
          <w:p w:rsidRPr="00377535" w:rsidR="00377535" w:rsidRDefault="00377535" w14:paraId="601456A1" w14:textId="77777777">
            <w:r>
              <w:t>Groep</w:t>
            </w:r>
          </w:p>
        </w:tc>
        <w:tc>
          <w:tcPr>
            <w:tcW w:w="4508" w:type="dxa"/>
          </w:tcPr>
          <w:p w:rsidRPr="00377535" w:rsidR="00377535" w:rsidRDefault="00E26FF7" w14:paraId="074C449F" w14:textId="77777777">
            <w:r>
              <w:t>8</w:t>
            </w:r>
            <w:r w:rsidR="00377535">
              <w:t>AMO1</w:t>
            </w:r>
            <w:r>
              <w:t>_5</w:t>
            </w:r>
          </w:p>
        </w:tc>
      </w:tr>
      <w:tr w:rsidRPr="00377535" w:rsidR="00377535" w:rsidTr="00377535" w14:paraId="13C20FCB" w14:textId="77777777">
        <w:tc>
          <w:tcPr>
            <w:tcW w:w="4508" w:type="dxa"/>
          </w:tcPr>
          <w:p w:rsidRPr="00377535" w:rsidR="00377535" w:rsidRDefault="00377535" w14:paraId="260AA0E6" w14:textId="77777777">
            <w:r>
              <w:t xml:space="preserve">Projectleider </w:t>
            </w:r>
          </w:p>
        </w:tc>
        <w:tc>
          <w:tcPr>
            <w:tcW w:w="4508" w:type="dxa"/>
          </w:tcPr>
          <w:p w:rsidRPr="00377535" w:rsidR="00377535" w:rsidRDefault="00377535" w14:paraId="00CB5680" w14:textId="77777777">
            <w:r>
              <w:t xml:space="preserve">M. Boukiour </w:t>
            </w:r>
          </w:p>
        </w:tc>
      </w:tr>
      <w:tr w:rsidRPr="00377535" w:rsidR="00377535" w:rsidTr="00377535" w14:paraId="2E56BBD6" w14:textId="77777777">
        <w:tc>
          <w:tcPr>
            <w:tcW w:w="4508" w:type="dxa"/>
          </w:tcPr>
          <w:p w:rsidRPr="00377535" w:rsidR="00377535" w:rsidRDefault="00377535" w14:paraId="16E4A76E" w14:textId="77777777">
            <w:r>
              <w:t>Inleverdatum</w:t>
            </w:r>
          </w:p>
        </w:tc>
        <w:tc>
          <w:tcPr>
            <w:tcW w:w="4508" w:type="dxa"/>
          </w:tcPr>
          <w:p w:rsidRPr="00377535" w:rsidR="00377535" w:rsidRDefault="00454852" w14:paraId="5CF7ED48" w14:textId="3DB67094">
            <w:r>
              <w:t>10</w:t>
            </w:r>
            <w:r w:rsidR="00377535">
              <w:t>/</w:t>
            </w:r>
            <w:r>
              <w:t>09</w:t>
            </w:r>
            <w:r w:rsidR="00377535">
              <w:t>/</w:t>
            </w:r>
            <w:r>
              <w:t>2020</w:t>
            </w:r>
          </w:p>
        </w:tc>
      </w:tr>
      <w:tr w:rsidRPr="00377535" w:rsidR="00377535" w:rsidTr="00377535" w14:paraId="1171147F" w14:textId="77777777">
        <w:tc>
          <w:tcPr>
            <w:tcW w:w="4508" w:type="dxa"/>
          </w:tcPr>
          <w:p w:rsidRPr="00377535" w:rsidR="00377535" w:rsidRDefault="00377535" w14:paraId="5070C646" w14:textId="77777777">
            <w:r>
              <w:t>Versie</w:t>
            </w:r>
          </w:p>
        </w:tc>
        <w:tc>
          <w:tcPr>
            <w:tcW w:w="4508" w:type="dxa"/>
          </w:tcPr>
          <w:p w:rsidRPr="00377535" w:rsidR="00377535" w:rsidRDefault="00454852" w14:paraId="11735ADA" w14:textId="6042968E">
            <w:r>
              <w:t>1</w:t>
            </w:r>
          </w:p>
        </w:tc>
      </w:tr>
    </w:tbl>
    <w:p w:rsidR="00377535" w:rsidRDefault="00377535" w14:paraId="3A2C0190" w14:textId="77777777"/>
    <w:p w:rsidR="00377535" w:rsidRDefault="00377535" w14:paraId="4544B858" w14:textId="77777777"/>
    <w:p w:rsidR="00377535" w:rsidRDefault="00377535" w14:paraId="7860E94C" w14:textId="77777777"/>
    <w:p w:rsidR="00377535" w:rsidRDefault="00377535" w14:paraId="38E306F0" w14:textId="77777777"/>
    <w:p w:rsidR="00377535" w:rsidRDefault="00377535" w14:paraId="788E089D" w14:textId="77777777"/>
    <w:p w:rsidR="00377535" w:rsidRDefault="00377535" w14:paraId="7BED70A8" w14:textId="77777777"/>
    <w:p w:rsidR="00377535" w:rsidRDefault="00377535" w14:paraId="5F07E686" w14:textId="77777777"/>
    <w:p w:rsidR="00377535" w:rsidRDefault="00377535" w14:paraId="4D238882" w14:textId="77777777"/>
    <w:p w:rsidR="00377535" w:rsidRDefault="00377535" w14:paraId="6738B74B" w14:textId="77777777"/>
    <w:p w:rsidRPr="00377535" w:rsidR="00377535" w:rsidRDefault="00377535" w14:paraId="05DCB0CF" w14:textId="77777777">
      <w:pPr>
        <w:rPr>
          <w:sz w:val="48"/>
          <w:szCs w:val="48"/>
        </w:rPr>
      </w:pPr>
      <w:r w:rsidRPr="00377535">
        <w:rPr>
          <w:sz w:val="48"/>
          <w:szCs w:val="48"/>
        </w:rPr>
        <w:lastRenderedPageBreak/>
        <w:t>Inhoud</w:t>
      </w:r>
    </w:p>
    <w:p w:rsidR="00454852" w:rsidP="00377535" w:rsidRDefault="00454852" w14:paraId="65095F53" w14:textId="77777777">
      <w:pPr>
        <w:pStyle w:val="ListParagraph"/>
        <w:numPr>
          <w:ilvl w:val="0"/>
          <w:numId w:val="2"/>
        </w:numPr>
        <w:rPr>
          <w:sz w:val="28"/>
          <w:szCs w:val="28"/>
        </w:rPr>
      </w:pPr>
      <w:r>
        <w:rPr>
          <w:sz w:val="28"/>
          <w:szCs w:val="28"/>
        </w:rPr>
        <w:t>Inleiding</w:t>
      </w:r>
    </w:p>
    <w:p w:rsidRPr="00377535" w:rsidR="00377535" w:rsidP="00377535" w:rsidRDefault="00454852" w14:paraId="7E77B2A3" w14:textId="04E75A96">
      <w:pPr>
        <w:pStyle w:val="ListParagraph"/>
        <w:numPr>
          <w:ilvl w:val="0"/>
          <w:numId w:val="2"/>
        </w:numPr>
        <w:rPr>
          <w:sz w:val="28"/>
          <w:szCs w:val="28"/>
        </w:rPr>
      </w:pPr>
      <w:r>
        <w:rPr>
          <w:sz w:val="28"/>
          <w:szCs w:val="28"/>
        </w:rPr>
        <w:t>Doelstelling</w:t>
      </w:r>
      <w:r w:rsidR="00A05532">
        <w:rPr>
          <w:sz w:val="28"/>
          <w:szCs w:val="28"/>
        </w:rPr>
        <w:tab/>
      </w:r>
    </w:p>
    <w:p w:rsidR="00377535" w:rsidP="00377535" w:rsidRDefault="00454852" w14:paraId="510D1552" w14:textId="00FB4477">
      <w:pPr>
        <w:pStyle w:val="ListParagraph"/>
        <w:numPr>
          <w:ilvl w:val="0"/>
          <w:numId w:val="2"/>
        </w:numPr>
        <w:rPr>
          <w:sz w:val="28"/>
          <w:szCs w:val="28"/>
        </w:rPr>
      </w:pPr>
      <w:r>
        <w:rPr>
          <w:sz w:val="28"/>
          <w:szCs w:val="28"/>
        </w:rPr>
        <w:t>Omschrijving</w:t>
      </w:r>
    </w:p>
    <w:p w:rsidR="00454852" w:rsidP="00377535" w:rsidRDefault="00454852" w14:paraId="427E3D4E" w14:textId="2BF37670">
      <w:pPr>
        <w:pStyle w:val="ListParagraph"/>
        <w:numPr>
          <w:ilvl w:val="0"/>
          <w:numId w:val="2"/>
        </w:numPr>
        <w:rPr>
          <w:sz w:val="28"/>
          <w:szCs w:val="28"/>
        </w:rPr>
      </w:pPr>
      <w:r>
        <w:rPr>
          <w:sz w:val="28"/>
          <w:szCs w:val="28"/>
        </w:rPr>
        <w:t>Projectgroep</w:t>
      </w:r>
    </w:p>
    <w:p w:rsidR="00454852" w:rsidP="00377535" w:rsidRDefault="00454852" w14:paraId="3613779C" w14:textId="76BD15B8">
      <w:pPr>
        <w:pStyle w:val="ListParagraph"/>
        <w:numPr>
          <w:ilvl w:val="0"/>
          <w:numId w:val="2"/>
        </w:numPr>
        <w:rPr>
          <w:sz w:val="28"/>
          <w:szCs w:val="28"/>
        </w:rPr>
      </w:pPr>
      <w:r>
        <w:rPr>
          <w:sz w:val="28"/>
          <w:szCs w:val="28"/>
        </w:rPr>
        <w:t>Benodigdheden</w:t>
      </w:r>
    </w:p>
    <w:p w:rsidR="00454852" w:rsidP="00377535" w:rsidRDefault="00454852" w14:paraId="4EF72F2D" w14:textId="3573441E">
      <w:pPr>
        <w:pStyle w:val="ListParagraph"/>
        <w:numPr>
          <w:ilvl w:val="0"/>
          <w:numId w:val="2"/>
        </w:numPr>
        <w:rPr>
          <w:sz w:val="28"/>
          <w:szCs w:val="28"/>
        </w:rPr>
      </w:pPr>
      <w:r>
        <w:rPr>
          <w:sz w:val="28"/>
          <w:szCs w:val="28"/>
        </w:rPr>
        <w:t>Planning</w:t>
      </w:r>
    </w:p>
    <w:p w:rsidR="00454852" w:rsidP="00377535" w:rsidRDefault="00454852" w14:paraId="22090F5D" w14:textId="435052D9">
      <w:pPr>
        <w:pStyle w:val="ListParagraph"/>
        <w:numPr>
          <w:ilvl w:val="0"/>
          <w:numId w:val="2"/>
        </w:numPr>
        <w:rPr>
          <w:sz w:val="28"/>
          <w:szCs w:val="28"/>
        </w:rPr>
      </w:pPr>
      <w:r>
        <w:rPr>
          <w:sz w:val="28"/>
          <w:szCs w:val="28"/>
        </w:rPr>
        <w:t>Takenlijst</w:t>
      </w:r>
    </w:p>
    <w:p w:rsidR="00A05532" w:rsidP="00A05532" w:rsidRDefault="00A05532" w14:paraId="7DF7B93C" w14:textId="77777777">
      <w:pPr>
        <w:rPr>
          <w:sz w:val="28"/>
          <w:szCs w:val="28"/>
        </w:rPr>
      </w:pPr>
    </w:p>
    <w:p w:rsidR="00A05532" w:rsidP="00A05532" w:rsidRDefault="00A05532" w14:paraId="238A39D2" w14:textId="77777777">
      <w:pPr>
        <w:rPr>
          <w:sz w:val="28"/>
          <w:szCs w:val="28"/>
        </w:rPr>
      </w:pPr>
    </w:p>
    <w:p w:rsidR="00A05532" w:rsidP="00A05532" w:rsidRDefault="00A05532" w14:paraId="08D8ED0F" w14:textId="77777777">
      <w:pPr>
        <w:rPr>
          <w:sz w:val="28"/>
          <w:szCs w:val="28"/>
        </w:rPr>
      </w:pPr>
    </w:p>
    <w:p w:rsidR="00A05532" w:rsidP="00A05532" w:rsidRDefault="00A05532" w14:paraId="050AFBAB" w14:textId="77777777">
      <w:pPr>
        <w:rPr>
          <w:sz w:val="28"/>
          <w:szCs w:val="28"/>
        </w:rPr>
      </w:pPr>
    </w:p>
    <w:p w:rsidR="00A05532" w:rsidP="00A05532" w:rsidRDefault="00A05532" w14:paraId="116590D6" w14:textId="77777777">
      <w:pPr>
        <w:rPr>
          <w:sz w:val="28"/>
          <w:szCs w:val="28"/>
        </w:rPr>
      </w:pPr>
    </w:p>
    <w:p w:rsidR="00A05532" w:rsidP="00A05532" w:rsidRDefault="00A05532" w14:paraId="007220B0" w14:textId="77777777">
      <w:pPr>
        <w:rPr>
          <w:sz w:val="28"/>
          <w:szCs w:val="28"/>
        </w:rPr>
      </w:pPr>
    </w:p>
    <w:p w:rsidR="00A05532" w:rsidP="00A05532" w:rsidRDefault="00A05532" w14:paraId="355CA33B" w14:textId="77777777">
      <w:pPr>
        <w:rPr>
          <w:sz w:val="28"/>
          <w:szCs w:val="28"/>
        </w:rPr>
      </w:pPr>
    </w:p>
    <w:p w:rsidR="00A05532" w:rsidP="00A05532" w:rsidRDefault="00A05532" w14:paraId="3DEED71E" w14:textId="77777777">
      <w:pPr>
        <w:rPr>
          <w:sz w:val="28"/>
          <w:szCs w:val="28"/>
        </w:rPr>
      </w:pPr>
    </w:p>
    <w:p w:rsidR="00A05532" w:rsidP="00A05532" w:rsidRDefault="00A05532" w14:paraId="0EBF6039" w14:textId="77777777">
      <w:pPr>
        <w:rPr>
          <w:sz w:val="28"/>
          <w:szCs w:val="28"/>
        </w:rPr>
      </w:pPr>
    </w:p>
    <w:p w:rsidR="00A05532" w:rsidP="00A05532" w:rsidRDefault="00A05532" w14:paraId="5EDB1D0F" w14:textId="77777777">
      <w:pPr>
        <w:rPr>
          <w:sz w:val="28"/>
          <w:szCs w:val="28"/>
        </w:rPr>
      </w:pPr>
    </w:p>
    <w:p w:rsidR="00A05532" w:rsidP="00A05532" w:rsidRDefault="00A05532" w14:paraId="16F6A4B0" w14:textId="77777777">
      <w:pPr>
        <w:rPr>
          <w:sz w:val="28"/>
          <w:szCs w:val="28"/>
        </w:rPr>
      </w:pPr>
    </w:p>
    <w:p w:rsidR="00A05532" w:rsidP="00A05532" w:rsidRDefault="00A05532" w14:paraId="0F18BE6B" w14:textId="77777777">
      <w:pPr>
        <w:rPr>
          <w:sz w:val="28"/>
          <w:szCs w:val="28"/>
        </w:rPr>
      </w:pPr>
    </w:p>
    <w:p w:rsidR="00A05532" w:rsidP="00A05532" w:rsidRDefault="00A05532" w14:paraId="434DD77A" w14:textId="77777777">
      <w:pPr>
        <w:rPr>
          <w:sz w:val="28"/>
          <w:szCs w:val="28"/>
        </w:rPr>
      </w:pPr>
    </w:p>
    <w:p w:rsidR="00A05532" w:rsidP="00A05532" w:rsidRDefault="00A05532" w14:paraId="1C503D89" w14:textId="77777777">
      <w:pPr>
        <w:rPr>
          <w:sz w:val="28"/>
          <w:szCs w:val="28"/>
        </w:rPr>
      </w:pPr>
    </w:p>
    <w:p w:rsidR="00A05532" w:rsidP="00A05532" w:rsidRDefault="00A05532" w14:paraId="4D557EEB" w14:textId="77777777">
      <w:pPr>
        <w:rPr>
          <w:sz w:val="28"/>
          <w:szCs w:val="28"/>
        </w:rPr>
      </w:pPr>
    </w:p>
    <w:p w:rsidR="00A05532" w:rsidP="00A05532" w:rsidRDefault="00A05532" w14:paraId="63F2E884" w14:textId="77777777">
      <w:pPr>
        <w:rPr>
          <w:sz w:val="28"/>
          <w:szCs w:val="28"/>
        </w:rPr>
      </w:pPr>
    </w:p>
    <w:p w:rsidR="00A05532" w:rsidP="00A05532" w:rsidRDefault="00A05532" w14:paraId="78CF0669" w14:textId="77777777">
      <w:pPr>
        <w:rPr>
          <w:sz w:val="28"/>
          <w:szCs w:val="28"/>
        </w:rPr>
      </w:pPr>
    </w:p>
    <w:p w:rsidR="00A05532" w:rsidP="00A05532" w:rsidRDefault="00A05532" w14:paraId="3935F104" w14:textId="77777777">
      <w:pPr>
        <w:rPr>
          <w:sz w:val="28"/>
          <w:szCs w:val="28"/>
        </w:rPr>
      </w:pPr>
    </w:p>
    <w:p w:rsidR="00A05532" w:rsidP="00A05532" w:rsidRDefault="00A05532" w14:paraId="796D67F1" w14:textId="77777777">
      <w:pPr>
        <w:rPr>
          <w:sz w:val="28"/>
          <w:szCs w:val="28"/>
        </w:rPr>
      </w:pPr>
    </w:p>
    <w:p w:rsidR="00A05532" w:rsidP="00A05532" w:rsidRDefault="00454852" w14:paraId="75397292" w14:textId="5140D5DD">
      <w:pPr>
        <w:rPr>
          <w:sz w:val="44"/>
          <w:szCs w:val="44"/>
        </w:rPr>
      </w:pPr>
      <w:r>
        <w:rPr>
          <w:sz w:val="44"/>
          <w:szCs w:val="44"/>
        </w:rPr>
        <w:lastRenderedPageBreak/>
        <w:t>Inleiding</w:t>
      </w:r>
    </w:p>
    <w:p w:rsidR="00454852" w:rsidP="00A05532" w:rsidRDefault="00C16D42" w14:paraId="3F595F0B" w14:textId="35C112ED">
      <w:r>
        <w:t xml:space="preserve">Hierbij het Plan van Aanpak voor de app MSR quizz. </w:t>
      </w:r>
    </w:p>
    <w:p w:rsidRPr="00454852" w:rsidR="00C16D42" w:rsidP="00A05532" w:rsidRDefault="00C16D42" w14:paraId="4AFFD9ED" w14:textId="2E9E8233">
      <w:r>
        <w:t>In dit document vind u onder andere de doelstelling, omschrijving van de app, de Projectgroep, benodigdheden, planning en de takenlijst. Wij hebben dit plan van aanpak gemaakt om dhr. Hannibal op hoogte te stellen van hoelang elk onderdeel van dit project ongeveer duurt en hoeveel tijd er aan besteed wordt.</w:t>
      </w:r>
    </w:p>
    <w:p w:rsidR="00454852" w:rsidP="00A05532" w:rsidRDefault="00454852" w14:paraId="18A65DD7" w14:textId="3062D45D">
      <w:pPr>
        <w:rPr>
          <w:sz w:val="44"/>
          <w:szCs w:val="44"/>
        </w:rPr>
      </w:pPr>
      <w:r>
        <w:rPr>
          <w:sz w:val="44"/>
          <w:szCs w:val="44"/>
        </w:rPr>
        <w:t>Doelstelling</w:t>
      </w:r>
    </w:p>
    <w:p w:rsidRPr="00454852" w:rsidR="00B24DED" w:rsidP="00A05532" w:rsidRDefault="00454852" w14:paraId="17A79C3C" w14:textId="14216D76">
      <w:r>
        <w:t xml:space="preserve">Het doel van het project, is om een app te maken waar mensen de taal van Amazigh kunnen leren. Dit kunnen ze doen door woordjes uit categorieën te oefenen </w:t>
      </w:r>
      <w:r w:rsidR="00B24DED">
        <w:t>en daarna een quiz te doen. Het gaat er vooral om dat kinderen zo snel en makkelijk de taal van Amazigh kunnen leren op een leuke en simpele manier.</w:t>
      </w:r>
    </w:p>
    <w:p w:rsidR="00454852" w:rsidP="00A05532" w:rsidRDefault="00454852" w14:paraId="44A26EDE" w14:textId="6170FC2A">
      <w:pPr>
        <w:rPr>
          <w:sz w:val="44"/>
          <w:szCs w:val="44"/>
        </w:rPr>
      </w:pPr>
      <w:r>
        <w:rPr>
          <w:sz w:val="44"/>
          <w:szCs w:val="44"/>
        </w:rPr>
        <w:t>Omschrijving</w:t>
      </w:r>
    </w:p>
    <w:p w:rsidR="00CA61F3" w:rsidP="00CA61F3" w:rsidRDefault="00CA61F3" w14:paraId="279721B7" w14:textId="77777777">
      <w:r>
        <w:t xml:space="preserve">Het eerste scherm van de applicatie is een Splash screen, dit is een scherm voor het opstarten met de naam van de app en het logo. </w:t>
      </w:r>
    </w:p>
    <w:p w:rsidR="00CA61F3" w:rsidP="00CA61F3" w:rsidRDefault="00CA61F3" w14:paraId="6BF53D06" w14:textId="77777777">
      <w:r>
        <w:t xml:space="preserve">Het tweede scherm is een menu scherm, in het menu scherm kan je 4 dingen selecteren: Oefen, Speel, Score en Over. </w:t>
      </w:r>
    </w:p>
    <w:p w:rsidR="00CA61F3" w:rsidP="00CA61F3" w:rsidRDefault="00CA61F3" w14:paraId="3A32FD53" w14:textId="77777777">
      <w:r>
        <w:t xml:space="preserve">Het “Score” scherm is een scherm met de behaalde scores van de gebruiker. </w:t>
      </w:r>
    </w:p>
    <w:p w:rsidR="00CA61F3" w:rsidP="00CA61F3" w:rsidRDefault="00CA61F3" w14:paraId="512D3397" w14:textId="77777777">
      <w:r>
        <w:t xml:space="preserve">Het “Over” scherm is een scherm met extra informatie over de app. </w:t>
      </w:r>
    </w:p>
    <w:p w:rsidR="00CA61F3" w:rsidP="00CA61F3" w:rsidRDefault="00CA61F3" w14:paraId="4E210AE9" w14:textId="77777777">
      <w:r>
        <w:t>Druk je op “Speel” of “Oefen” dan kom je in een scherm voor de Categorieën. Als je een categorie aanklikt ga je dus naar het “Oefen” of “Speel” scherm.</w:t>
      </w:r>
    </w:p>
    <w:p w:rsidR="00CA61F3" w:rsidP="00CA61F3" w:rsidRDefault="00CA61F3" w14:paraId="64AC6B6D" w14:textId="77777777">
      <w:r>
        <w:t>Het “Oefen” scherm is een scherm waar je een plaatje ziet met een uitspraak en dan kies je het juiste woord dat erbij hoort. Je kan verder swipen voor meer plaatjes totdat je het einde berijkt.</w:t>
      </w:r>
    </w:p>
    <w:p w:rsidRPr="00B24DED" w:rsidR="00B24DED" w:rsidP="00A05532" w:rsidRDefault="00CA61F3" w14:paraId="4686CF38" w14:textId="11476470">
      <w:r>
        <w:t>Het “Speel” scherm is een scherm waar je 6 plaatjes te zien krijgt met een uitspraak, je moet dan van de 6 plaatjes het juiste plaatje kiezen. Na 3 keer een fout plaatje aan te klikken wordt het antwoord gegeven. Uitspraak kan je opnieuw afspelen d.m.v. een knopje.</w:t>
      </w:r>
    </w:p>
    <w:p w:rsidR="00454852" w:rsidP="00A05532" w:rsidRDefault="00454852" w14:paraId="0F7EBCCE" w14:textId="429B2A9A">
      <w:pPr>
        <w:rPr>
          <w:sz w:val="44"/>
          <w:szCs w:val="44"/>
        </w:rPr>
      </w:pPr>
      <w:r>
        <w:rPr>
          <w:sz w:val="44"/>
          <w:szCs w:val="44"/>
        </w:rPr>
        <w:t>Projectgroep</w:t>
      </w:r>
    </w:p>
    <w:tbl>
      <w:tblPr>
        <w:tblStyle w:val="TableGrid"/>
        <w:tblW w:w="0" w:type="auto"/>
        <w:tblLook w:val="04A0" w:firstRow="1" w:lastRow="0" w:firstColumn="1" w:lastColumn="0" w:noHBand="0" w:noVBand="1"/>
      </w:tblPr>
      <w:tblGrid>
        <w:gridCol w:w="3005"/>
        <w:gridCol w:w="3006"/>
        <w:gridCol w:w="3005"/>
      </w:tblGrid>
      <w:tr w:rsidR="00B24DED" w:rsidTr="00162C29" w14:paraId="527DC796" w14:textId="77777777">
        <w:tc>
          <w:tcPr>
            <w:tcW w:w="3005" w:type="dxa"/>
          </w:tcPr>
          <w:p w:rsidRPr="00B24DED" w:rsidR="00B24DED" w:rsidP="00A05532" w:rsidRDefault="00B24DED" w14:paraId="0FC512C3" w14:textId="49E75CBF">
            <w:pPr>
              <w:rPr>
                <w:b/>
                <w:bCs/>
              </w:rPr>
            </w:pPr>
            <w:r w:rsidRPr="00B24DED">
              <w:rPr>
                <w:b/>
                <w:bCs/>
              </w:rPr>
              <w:t>Naam</w:t>
            </w:r>
          </w:p>
        </w:tc>
        <w:tc>
          <w:tcPr>
            <w:tcW w:w="3006" w:type="dxa"/>
          </w:tcPr>
          <w:p w:rsidRPr="00B24DED" w:rsidR="00B24DED" w:rsidP="00A05532" w:rsidRDefault="00B24DED" w14:paraId="166D7FD6" w14:textId="1F6883C2">
            <w:pPr>
              <w:rPr>
                <w:b/>
                <w:bCs/>
              </w:rPr>
            </w:pPr>
            <w:r w:rsidRPr="00B24DED">
              <w:rPr>
                <w:b/>
                <w:bCs/>
              </w:rPr>
              <w:t>Email</w:t>
            </w:r>
          </w:p>
        </w:tc>
        <w:tc>
          <w:tcPr>
            <w:tcW w:w="3005" w:type="dxa"/>
          </w:tcPr>
          <w:p w:rsidRPr="00B24DED" w:rsidR="00B24DED" w:rsidP="00A05532" w:rsidRDefault="00B24DED" w14:paraId="01CDE2AD" w14:textId="1AF66A70">
            <w:pPr>
              <w:rPr>
                <w:b/>
                <w:bCs/>
              </w:rPr>
            </w:pPr>
            <w:r w:rsidRPr="00B24DED">
              <w:rPr>
                <w:b/>
                <w:bCs/>
              </w:rPr>
              <w:t>Functie</w:t>
            </w:r>
          </w:p>
        </w:tc>
      </w:tr>
      <w:tr w:rsidR="00B24DED" w:rsidTr="00162C29" w14:paraId="1E76B635" w14:textId="77777777">
        <w:tc>
          <w:tcPr>
            <w:tcW w:w="3005" w:type="dxa"/>
          </w:tcPr>
          <w:p w:rsidR="00B24DED" w:rsidP="00A05532" w:rsidRDefault="00B24DED" w14:paraId="3E5E9CF0" w14:textId="74C0B23F">
            <w:r>
              <w:t>Fabian van Lierop</w:t>
            </w:r>
          </w:p>
        </w:tc>
        <w:tc>
          <w:tcPr>
            <w:tcW w:w="3006" w:type="dxa"/>
          </w:tcPr>
          <w:p w:rsidR="00B24DED" w:rsidP="00A05532" w:rsidRDefault="00B24DED" w14:paraId="4EB76CB1" w14:textId="2361CBA4">
            <w:r>
              <w:t>fabianvl@monkeybusiness</w:t>
            </w:r>
            <w:r w:rsidR="00162C29">
              <w:t>.</w:t>
            </w:r>
            <w:r>
              <w:t>nl</w:t>
            </w:r>
          </w:p>
        </w:tc>
        <w:tc>
          <w:tcPr>
            <w:tcW w:w="3005" w:type="dxa"/>
          </w:tcPr>
          <w:p w:rsidR="00B24DED" w:rsidP="00A05532" w:rsidRDefault="00B24DED" w14:paraId="6DD1A368" w14:textId="24586855">
            <w:r>
              <w:t>Developer</w:t>
            </w:r>
          </w:p>
        </w:tc>
      </w:tr>
      <w:tr w:rsidR="00B24DED" w:rsidTr="00162C29" w14:paraId="2D979C76" w14:textId="77777777">
        <w:tc>
          <w:tcPr>
            <w:tcW w:w="3005" w:type="dxa"/>
          </w:tcPr>
          <w:p w:rsidR="00B24DED" w:rsidP="00A05532" w:rsidRDefault="00B24DED" w14:paraId="4B38D89C" w14:textId="3D0BADB8">
            <w:r>
              <w:t>Sepehr Abdoli</w:t>
            </w:r>
          </w:p>
        </w:tc>
        <w:tc>
          <w:tcPr>
            <w:tcW w:w="3006" w:type="dxa"/>
          </w:tcPr>
          <w:p w:rsidR="00B24DED" w:rsidP="00A05532" w:rsidRDefault="001C3725" w14:paraId="5EDAABD7" w14:textId="1AF5513A">
            <w:hyperlink w:history="1" r:id="rId9">
              <w:r w:rsidRPr="002516B1" w:rsidR="00B24DED">
                <w:rPr>
                  <w:rStyle w:val="Hyperlink"/>
                </w:rPr>
                <w:t>sepehr@monkeybusiness.nl</w:t>
              </w:r>
            </w:hyperlink>
          </w:p>
        </w:tc>
        <w:tc>
          <w:tcPr>
            <w:tcW w:w="3005" w:type="dxa"/>
          </w:tcPr>
          <w:p w:rsidR="00B24DED" w:rsidP="00A05532" w:rsidRDefault="00B24DED" w14:paraId="05FF48C7" w14:textId="3B462299">
            <w:r>
              <w:t>Developer</w:t>
            </w:r>
          </w:p>
        </w:tc>
      </w:tr>
      <w:tr w:rsidR="00B24DED" w:rsidTr="00162C29" w14:paraId="7811194A" w14:textId="77777777">
        <w:tc>
          <w:tcPr>
            <w:tcW w:w="3005" w:type="dxa"/>
          </w:tcPr>
          <w:p w:rsidR="00B24DED" w:rsidP="00A05532" w:rsidRDefault="00B24DED" w14:paraId="2C5A2E1D" w14:textId="1ADA03D7">
            <w:r>
              <w:t>Sander Grimmelikhuizen</w:t>
            </w:r>
          </w:p>
        </w:tc>
        <w:tc>
          <w:tcPr>
            <w:tcW w:w="3006" w:type="dxa"/>
          </w:tcPr>
          <w:p w:rsidR="00B24DED" w:rsidP="00A05532" w:rsidRDefault="001C3725" w14:paraId="1AA7E0CF" w14:textId="0C40A65E">
            <w:hyperlink w:history="1" r:id="rId10">
              <w:r w:rsidRPr="002516B1" w:rsidR="00162C29">
                <w:rPr>
                  <w:rStyle w:val="Hyperlink"/>
                </w:rPr>
                <w:t>sander@monkeybusiness.nl</w:t>
              </w:r>
            </w:hyperlink>
          </w:p>
        </w:tc>
        <w:tc>
          <w:tcPr>
            <w:tcW w:w="3005" w:type="dxa"/>
          </w:tcPr>
          <w:p w:rsidR="00B24DED" w:rsidP="00A05532" w:rsidRDefault="00B24DED" w14:paraId="3568299C" w14:textId="335B595C">
            <w:r>
              <w:t>Developer</w:t>
            </w:r>
          </w:p>
        </w:tc>
      </w:tr>
      <w:tr w:rsidR="00B24DED" w:rsidTr="00162C29" w14:paraId="4BFD53E9" w14:textId="77777777">
        <w:tc>
          <w:tcPr>
            <w:tcW w:w="3005" w:type="dxa"/>
          </w:tcPr>
          <w:p w:rsidR="00B24DED" w:rsidP="00A05532" w:rsidRDefault="00162C29" w14:paraId="430420FF" w14:textId="5272E277">
            <w:r>
              <w:t>Mohamed Boukiour</w:t>
            </w:r>
          </w:p>
        </w:tc>
        <w:tc>
          <w:tcPr>
            <w:tcW w:w="3006" w:type="dxa"/>
          </w:tcPr>
          <w:p w:rsidR="00B24DED" w:rsidP="00A05532" w:rsidRDefault="0037238B" w14:paraId="1072ACE2" w14:textId="2D284FD7">
            <w:hyperlink w:history="1" r:id="rId11">
              <w:r w:rsidRPr="00E02B2A">
                <w:rPr>
                  <w:rStyle w:val="Hyperlink"/>
                </w:rPr>
                <w:t>mboukiour@mokeybusiness.nl</w:t>
              </w:r>
            </w:hyperlink>
          </w:p>
        </w:tc>
        <w:tc>
          <w:tcPr>
            <w:tcW w:w="3005" w:type="dxa"/>
          </w:tcPr>
          <w:p w:rsidR="00B24DED" w:rsidP="00A05532" w:rsidRDefault="00162C29" w14:paraId="1A5F1034" w14:textId="7E6FE708">
            <w:r>
              <w:t>Projectleider</w:t>
            </w:r>
          </w:p>
        </w:tc>
      </w:tr>
      <w:tr w:rsidR="0037238B" w:rsidTr="00162C29" w14:paraId="379C1B3B" w14:textId="77777777">
        <w:tc>
          <w:tcPr>
            <w:tcW w:w="3005" w:type="dxa"/>
          </w:tcPr>
          <w:p w:rsidR="0037238B" w:rsidP="00A05532" w:rsidRDefault="0037238B" w14:paraId="11C6D09A" w14:textId="1424F770">
            <w:r>
              <w:t>Maikel Braas</w:t>
            </w:r>
          </w:p>
        </w:tc>
        <w:tc>
          <w:tcPr>
            <w:tcW w:w="3006" w:type="dxa"/>
          </w:tcPr>
          <w:p w:rsidR="0037238B" w:rsidP="00A05532" w:rsidRDefault="0037238B" w14:paraId="133D52EE" w14:textId="00B3999F">
            <w:r>
              <w:t>Mbraas@monkeybusiness.nl</w:t>
            </w:r>
          </w:p>
        </w:tc>
        <w:tc>
          <w:tcPr>
            <w:tcW w:w="3005" w:type="dxa"/>
          </w:tcPr>
          <w:p w:rsidR="0037238B" w:rsidP="00A05532" w:rsidRDefault="0037238B" w14:paraId="32A323AB" w14:textId="68AAC8FB">
            <w:r>
              <w:t>Project instructeur</w:t>
            </w:r>
          </w:p>
        </w:tc>
      </w:tr>
      <w:tr w:rsidR="00162C29" w:rsidTr="00162C29" w14:paraId="47034C23" w14:textId="77777777">
        <w:tc>
          <w:tcPr>
            <w:tcW w:w="3005" w:type="dxa"/>
          </w:tcPr>
          <w:p w:rsidR="00162C29" w:rsidP="00A05532" w:rsidRDefault="0037238B" w14:paraId="44F9A5A4" w14:textId="10A8ED43">
            <w:r>
              <w:t xml:space="preserve">Dhr. </w:t>
            </w:r>
            <w:r w:rsidR="00162C29">
              <w:t>Hannibal</w:t>
            </w:r>
          </w:p>
        </w:tc>
        <w:tc>
          <w:tcPr>
            <w:tcW w:w="3006" w:type="dxa"/>
          </w:tcPr>
          <w:p w:rsidR="00162C29" w:rsidP="00A05532" w:rsidRDefault="001C3725" w14:paraId="38545F9E" w14:textId="39248E3D">
            <w:hyperlink w:history="1" r:id="rId12">
              <w:r w:rsidRPr="002516B1" w:rsidR="00162C29">
                <w:rPr>
                  <w:rStyle w:val="Hyperlink"/>
                </w:rPr>
                <w:t>hannibal@hannibal.com</w:t>
              </w:r>
            </w:hyperlink>
          </w:p>
        </w:tc>
        <w:tc>
          <w:tcPr>
            <w:tcW w:w="3005" w:type="dxa"/>
          </w:tcPr>
          <w:p w:rsidR="00162C29" w:rsidP="00A05532" w:rsidRDefault="00162C29" w14:paraId="17E4FE7A" w14:textId="2A815206">
            <w:r>
              <w:t>Klant</w:t>
            </w:r>
          </w:p>
        </w:tc>
      </w:tr>
    </w:tbl>
    <w:p w:rsidR="00B24DED" w:rsidP="00A05532" w:rsidRDefault="00B24DED" w14:paraId="55BE2598" w14:textId="3BA2CB34"/>
    <w:p w:rsidRPr="00B24DED" w:rsidR="0037238B" w:rsidP="00A05532" w:rsidRDefault="0037238B" w14:paraId="6F5A55A4" w14:textId="77777777"/>
    <w:p w:rsidR="00454852" w:rsidP="00A05532" w:rsidRDefault="00454852" w14:paraId="739594D7" w14:textId="7C3AA205">
      <w:pPr>
        <w:rPr>
          <w:sz w:val="44"/>
          <w:szCs w:val="44"/>
        </w:rPr>
      </w:pPr>
      <w:r>
        <w:rPr>
          <w:sz w:val="44"/>
          <w:szCs w:val="44"/>
        </w:rPr>
        <w:lastRenderedPageBreak/>
        <w:t>Benodigdheden</w:t>
      </w:r>
    </w:p>
    <w:p w:rsidRPr="004D7F66" w:rsidR="004D7F66" w:rsidP="00A05532" w:rsidRDefault="004D7F66" w14:paraId="70669E36" w14:textId="3F5D8B06">
      <w:pPr>
        <w:rPr>
          <w:sz w:val="28"/>
          <w:szCs w:val="28"/>
        </w:rPr>
      </w:pPr>
      <w:r>
        <w:rPr>
          <w:sz w:val="28"/>
          <w:szCs w:val="28"/>
        </w:rPr>
        <w:t>Software</w:t>
      </w:r>
      <w:r w:rsidR="00D668EE">
        <w:rPr>
          <w:sz w:val="28"/>
          <w:szCs w:val="28"/>
        </w:rPr>
        <w:t xml:space="preserve"> (gezamelijk)</w:t>
      </w:r>
      <w:r>
        <w:rPr>
          <w:sz w:val="28"/>
          <w:szCs w:val="28"/>
        </w:rPr>
        <w:t>:</w:t>
      </w:r>
    </w:p>
    <w:tbl>
      <w:tblPr>
        <w:tblStyle w:val="TableGrid"/>
        <w:tblW w:w="0" w:type="auto"/>
        <w:tblLook w:val="04A0" w:firstRow="1" w:lastRow="0" w:firstColumn="1" w:lastColumn="0" w:noHBand="0" w:noVBand="1"/>
      </w:tblPr>
      <w:tblGrid>
        <w:gridCol w:w="4508"/>
        <w:gridCol w:w="4508"/>
      </w:tblGrid>
      <w:tr w:rsidR="004D7F66" w:rsidTr="004D7F66" w14:paraId="27DBAF96" w14:textId="77777777">
        <w:tc>
          <w:tcPr>
            <w:tcW w:w="4508" w:type="dxa"/>
          </w:tcPr>
          <w:p w:rsidRPr="004D7F66" w:rsidR="004D7F66" w:rsidP="00A05532" w:rsidRDefault="004D7F66" w14:paraId="71148297" w14:textId="3896F77B">
            <w:pPr>
              <w:rPr>
                <w:b/>
                <w:bCs/>
              </w:rPr>
            </w:pPr>
            <w:r w:rsidRPr="004D7F66">
              <w:rPr>
                <w:b/>
                <w:bCs/>
              </w:rPr>
              <w:t>Naam</w:t>
            </w:r>
          </w:p>
        </w:tc>
        <w:tc>
          <w:tcPr>
            <w:tcW w:w="4508" w:type="dxa"/>
          </w:tcPr>
          <w:p w:rsidRPr="004D7F66" w:rsidR="004D7F66" w:rsidP="00A05532" w:rsidRDefault="004D7F66" w14:paraId="3AE2BF8F" w14:textId="12F52C0A">
            <w:pPr>
              <w:rPr>
                <w:b/>
                <w:bCs/>
              </w:rPr>
            </w:pPr>
            <w:r w:rsidRPr="004D7F66">
              <w:rPr>
                <w:b/>
                <w:bCs/>
              </w:rPr>
              <w:t>Versie</w:t>
            </w:r>
          </w:p>
        </w:tc>
      </w:tr>
      <w:tr w:rsidR="004D7F66" w:rsidTr="004D7F66" w14:paraId="4A776E86" w14:textId="77777777">
        <w:tc>
          <w:tcPr>
            <w:tcW w:w="4508" w:type="dxa"/>
          </w:tcPr>
          <w:p w:rsidR="004D7F66" w:rsidP="00A05532" w:rsidRDefault="004D7F66" w14:paraId="31EBD0C7" w14:textId="60023713">
            <w:r>
              <w:t>Windows OS</w:t>
            </w:r>
          </w:p>
        </w:tc>
        <w:tc>
          <w:tcPr>
            <w:tcW w:w="4508" w:type="dxa"/>
          </w:tcPr>
          <w:p w:rsidR="004D7F66" w:rsidP="00A05532" w:rsidRDefault="00B422C5" w14:paraId="3EB5407A" w14:textId="04FFD525">
            <w:r>
              <w:t>10.0.18362</w:t>
            </w:r>
          </w:p>
        </w:tc>
      </w:tr>
      <w:tr w:rsidR="004D7F66" w:rsidTr="004D7F66" w14:paraId="7F72438F" w14:textId="77777777">
        <w:tc>
          <w:tcPr>
            <w:tcW w:w="4508" w:type="dxa"/>
          </w:tcPr>
          <w:p w:rsidR="004D7F66" w:rsidP="00A05532" w:rsidRDefault="004D7F66" w14:paraId="39A9ECC2" w14:textId="34A5844D">
            <w:r>
              <w:t>Android Studio</w:t>
            </w:r>
          </w:p>
        </w:tc>
        <w:tc>
          <w:tcPr>
            <w:tcW w:w="4508" w:type="dxa"/>
          </w:tcPr>
          <w:p w:rsidR="004D7F66" w:rsidP="00A05532" w:rsidRDefault="00B422C5" w14:paraId="46ECA492" w14:textId="5041CC05">
            <w:r>
              <w:t>4.0.1</w:t>
            </w:r>
          </w:p>
        </w:tc>
      </w:tr>
      <w:tr w:rsidR="004D7F66" w:rsidTr="004D7F66" w14:paraId="6E9010BA" w14:textId="77777777">
        <w:tc>
          <w:tcPr>
            <w:tcW w:w="4508" w:type="dxa"/>
          </w:tcPr>
          <w:p w:rsidR="004D7F66" w:rsidP="00A05532" w:rsidRDefault="004D7F66" w14:paraId="2EC2CBB7" w14:textId="49DC53E3">
            <w:r>
              <w:t>Visual Paradigm</w:t>
            </w:r>
          </w:p>
        </w:tc>
        <w:tc>
          <w:tcPr>
            <w:tcW w:w="4508" w:type="dxa"/>
          </w:tcPr>
          <w:p w:rsidR="004D7F66" w:rsidP="00A05532" w:rsidRDefault="00B422C5" w14:paraId="020E02DA" w14:textId="7F3F283F">
            <w:r>
              <w:t>16.1</w:t>
            </w:r>
          </w:p>
        </w:tc>
      </w:tr>
      <w:tr w:rsidR="004D7F66" w:rsidTr="004D7F66" w14:paraId="1A7A224A" w14:textId="77777777">
        <w:tc>
          <w:tcPr>
            <w:tcW w:w="4508" w:type="dxa"/>
          </w:tcPr>
          <w:p w:rsidR="004D7F66" w:rsidP="00A05532" w:rsidRDefault="00CA61F3" w14:paraId="67D3861A" w14:textId="76F0DA8B">
            <w:r>
              <w:t>Office</w:t>
            </w:r>
          </w:p>
        </w:tc>
        <w:tc>
          <w:tcPr>
            <w:tcW w:w="4508" w:type="dxa"/>
          </w:tcPr>
          <w:p w:rsidR="004D7F66" w:rsidP="00CA61F3" w:rsidRDefault="00CA61F3" w14:paraId="38CC8E41" w14:textId="0C171832">
            <w:pPr>
              <w:tabs>
                <w:tab w:val="left" w:pos="828"/>
              </w:tabs>
            </w:pPr>
            <w:r>
              <w:t>2020</w:t>
            </w:r>
          </w:p>
        </w:tc>
      </w:tr>
      <w:tr w:rsidR="004D7F66" w:rsidTr="004D7F66" w14:paraId="26D4435A" w14:textId="77777777">
        <w:tc>
          <w:tcPr>
            <w:tcW w:w="4508" w:type="dxa"/>
          </w:tcPr>
          <w:p w:rsidR="004D7F66" w:rsidP="00A05532" w:rsidRDefault="004D7F66" w14:paraId="57DD0E61" w14:textId="6E5F5577">
            <w:r>
              <w:t>Github Desktop</w:t>
            </w:r>
          </w:p>
        </w:tc>
        <w:tc>
          <w:tcPr>
            <w:tcW w:w="4508" w:type="dxa"/>
          </w:tcPr>
          <w:p w:rsidR="004D7F66" w:rsidP="00A05532" w:rsidRDefault="00CA61F3" w14:paraId="567D7A93" w14:textId="28401FC8">
            <w:r>
              <w:t>2.5.5</w:t>
            </w:r>
          </w:p>
        </w:tc>
      </w:tr>
      <w:tr w:rsidR="0037238B" w:rsidTr="004D7F66" w14:paraId="46320136" w14:textId="77777777">
        <w:tc>
          <w:tcPr>
            <w:tcW w:w="4508" w:type="dxa"/>
          </w:tcPr>
          <w:p w:rsidR="0037238B" w:rsidP="0037238B" w:rsidRDefault="0037238B" w14:paraId="2B3573A7" w14:textId="70D32C11">
            <w:r>
              <w:t>Microsoft Teams</w:t>
            </w:r>
          </w:p>
        </w:tc>
        <w:tc>
          <w:tcPr>
            <w:tcW w:w="4508" w:type="dxa"/>
          </w:tcPr>
          <w:p w:rsidR="0037238B" w:rsidP="0037238B" w:rsidRDefault="0037238B" w14:paraId="3CA2A21D" w14:textId="29AC6013">
            <w:r>
              <w:t>1.3.00.21759(64-bits)</w:t>
            </w:r>
          </w:p>
        </w:tc>
      </w:tr>
    </w:tbl>
    <w:p w:rsidR="004D7F66" w:rsidP="00A05532" w:rsidRDefault="004D7F66" w14:paraId="09CD594D" w14:textId="77777777">
      <w:pPr>
        <w:rPr>
          <w:sz w:val="28"/>
          <w:szCs w:val="28"/>
        </w:rPr>
      </w:pPr>
    </w:p>
    <w:p w:rsidR="00D668EE" w:rsidP="00A05532" w:rsidRDefault="00D668EE" w14:paraId="7D4A43BF" w14:textId="3476EEB4">
      <w:pPr>
        <w:rPr>
          <w:sz w:val="28"/>
          <w:szCs w:val="28"/>
        </w:rPr>
      </w:pPr>
      <w:r>
        <w:rPr>
          <w:sz w:val="28"/>
          <w:szCs w:val="28"/>
        </w:rPr>
        <w:t>Fabian:</w:t>
      </w:r>
    </w:p>
    <w:p w:rsidR="00162C29" w:rsidP="00A05532" w:rsidRDefault="004D7F66" w14:paraId="7ADA106F" w14:textId="02AB362E">
      <w:pPr>
        <w:rPr>
          <w:sz w:val="28"/>
          <w:szCs w:val="28"/>
        </w:rPr>
      </w:pPr>
      <w:r>
        <w:rPr>
          <w:sz w:val="28"/>
          <w:szCs w:val="28"/>
        </w:rPr>
        <w:t>Hardware:</w:t>
      </w:r>
    </w:p>
    <w:p w:rsidR="00B422C5" w:rsidP="00A05532" w:rsidRDefault="00B422C5" w14:paraId="70CB3935" w14:textId="531252B5">
      <w:pPr>
        <w:rPr>
          <w:sz w:val="28"/>
          <w:szCs w:val="28"/>
        </w:rPr>
      </w:pPr>
      <w:r>
        <w:rPr>
          <w:sz w:val="28"/>
          <w:szCs w:val="28"/>
        </w:rPr>
        <w:t>Pc:</w:t>
      </w:r>
    </w:p>
    <w:tbl>
      <w:tblPr>
        <w:tblStyle w:val="TableGrid"/>
        <w:tblW w:w="0" w:type="auto"/>
        <w:tblLook w:val="04A0" w:firstRow="1" w:lastRow="0" w:firstColumn="1" w:lastColumn="0" w:noHBand="0" w:noVBand="1"/>
      </w:tblPr>
      <w:tblGrid>
        <w:gridCol w:w="4508"/>
        <w:gridCol w:w="4508"/>
      </w:tblGrid>
      <w:tr w:rsidR="004D7F66" w:rsidTr="00257E18" w14:paraId="63401795" w14:textId="77777777">
        <w:tc>
          <w:tcPr>
            <w:tcW w:w="4508" w:type="dxa"/>
          </w:tcPr>
          <w:p w:rsidRPr="004D7F66" w:rsidR="004D7F66" w:rsidP="00257E18" w:rsidRDefault="00B2455A" w14:paraId="77DBC6DC" w14:textId="76AA6424">
            <w:pPr>
              <w:rPr>
                <w:b/>
                <w:bCs/>
              </w:rPr>
            </w:pPr>
            <w:r>
              <w:rPr>
                <w:b/>
                <w:bCs/>
              </w:rPr>
              <w:t>Onderdeel</w:t>
            </w:r>
          </w:p>
        </w:tc>
        <w:tc>
          <w:tcPr>
            <w:tcW w:w="4508" w:type="dxa"/>
          </w:tcPr>
          <w:p w:rsidRPr="004D7F66" w:rsidR="004D7F66" w:rsidP="00257E18" w:rsidRDefault="00B2455A" w14:paraId="4568DF02" w14:textId="0C50A903">
            <w:pPr>
              <w:rPr>
                <w:b/>
                <w:bCs/>
              </w:rPr>
            </w:pPr>
            <w:r>
              <w:rPr>
                <w:b/>
                <w:bCs/>
              </w:rPr>
              <w:t>Merk/Naam</w:t>
            </w:r>
          </w:p>
        </w:tc>
      </w:tr>
      <w:tr w:rsidR="004D7F66" w:rsidTr="00257E18" w14:paraId="5DDF22C4" w14:textId="77777777">
        <w:tc>
          <w:tcPr>
            <w:tcW w:w="4508" w:type="dxa"/>
          </w:tcPr>
          <w:p w:rsidR="004D7F66" w:rsidP="00B2455A" w:rsidRDefault="00B2455A" w14:paraId="2CD59063" w14:textId="5058BCC5">
            <w:pPr>
              <w:tabs>
                <w:tab w:val="center" w:pos="2146"/>
              </w:tabs>
            </w:pPr>
            <w:r>
              <w:t>CPU</w:t>
            </w:r>
          </w:p>
        </w:tc>
        <w:tc>
          <w:tcPr>
            <w:tcW w:w="4508" w:type="dxa"/>
          </w:tcPr>
          <w:p w:rsidR="004D7F66" w:rsidP="00257E18" w:rsidRDefault="00B2455A" w14:paraId="1810F6F7" w14:textId="1138B40D">
            <w:r>
              <w:t>AMD Ryzen 5 3600 6-Core Processor</w:t>
            </w:r>
          </w:p>
        </w:tc>
      </w:tr>
      <w:tr w:rsidR="004D7F66" w:rsidTr="00257E18" w14:paraId="3FBDC256" w14:textId="77777777">
        <w:tc>
          <w:tcPr>
            <w:tcW w:w="4508" w:type="dxa"/>
          </w:tcPr>
          <w:p w:rsidR="004D7F66" w:rsidP="00257E18" w:rsidRDefault="00B2455A" w14:paraId="5445AC84" w14:textId="3B97FC0B">
            <w:r>
              <w:t>GPU</w:t>
            </w:r>
          </w:p>
        </w:tc>
        <w:tc>
          <w:tcPr>
            <w:tcW w:w="4508" w:type="dxa"/>
          </w:tcPr>
          <w:p w:rsidR="004D7F66" w:rsidP="00257E18" w:rsidRDefault="00B2455A" w14:paraId="0FF832B3" w14:textId="1688310F">
            <w:r>
              <w:t>NVIDEA GeForce 1060 6GB</w:t>
            </w:r>
          </w:p>
        </w:tc>
      </w:tr>
      <w:tr w:rsidR="004D7F66" w:rsidTr="00257E18" w14:paraId="5E0C0674" w14:textId="77777777">
        <w:tc>
          <w:tcPr>
            <w:tcW w:w="4508" w:type="dxa"/>
          </w:tcPr>
          <w:p w:rsidR="004D7F66" w:rsidP="00257E18" w:rsidRDefault="00B2455A" w14:paraId="6DD537C1" w14:textId="1EC92A56">
            <w:r>
              <w:t>Moederbord</w:t>
            </w:r>
          </w:p>
        </w:tc>
        <w:tc>
          <w:tcPr>
            <w:tcW w:w="4508" w:type="dxa"/>
          </w:tcPr>
          <w:p w:rsidR="004D7F66" w:rsidP="00257E18" w:rsidRDefault="00B2455A" w14:paraId="27C8D123" w14:textId="4B1CCC03">
            <w:r>
              <w:t>MSI B450 Tomahawk</w:t>
            </w:r>
          </w:p>
        </w:tc>
      </w:tr>
      <w:tr w:rsidR="004D7F66" w:rsidTr="00257E18" w14:paraId="745E09CE" w14:textId="77777777">
        <w:tc>
          <w:tcPr>
            <w:tcW w:w="4508" w:type="dxa"/>
          </w:tcPr>
          <w:p w:rsidR="004D7F66" w:rsidP="00257E18" w:rsidRDefault="00B2455A" w14:paraId="0E6068B6" w14:textId="7EFF5213">
            <w:r>
              <w:t>RAM</w:t>
            </w:r>
          </w:p>
        </w:tc>
        <w:tc>
          <w:tcPr>
            <w:tcW w:w="4508" w:type="dxa"/>
          </w:tcPr>
          <w:p w:rsidR="004D7F66" w:rsidP="00257E18" w:rsidRDefault="00B2455A" w14:paraId="239DB60E" w14:textId="57B51B9B">
            <w:r>
              <w:t xml:space="preserve">16GB Corsair </w:t>
            </w:r>
          </w:p>
        </w:tc>
      </w:tr>
      <w:tr w:rsidRPr="00B2455A" w:rsidR="004D7F66" w:rsidTr="00257E18" w14:paraId="6F44D4D6" w14:textId="77777777">
        <w:tc>
          <w:tcPr>
            <w:tcW w:w="4508" w:type="dxa"/>
          </w:tcPr>
          <w:p w:rsidR="004D7F66" w:rsidP="00257E18" w:rsidRDefault="00B2455A" w14:paraId="56AB120E" w14:textId="1F97D28E">
            <w:r>
              <w:t>Disk</w:t>
            </w:r>
          </w:p>
        </w:tc>
        <w:tc>
          <w:tcPr>
            <w:tcW w:w="4508" w:type="dxa"/>
          </w:tcPr>
          <w:p w:rsidRPr="00B2455A" w:rsidR="004D7F66" w:rsidP="00257E18" w:rsidRDefault="00B2455A" w14:paraId="7BE0846A" w14:textId="316029CF">
            <w:pPr>
              <w:rPr>
                <w:lang w:val="en-GB"/>
              </w:rPr>
            </w:pPr>
            <w:r w:rsidRPr="00B2455A">
              <w:rPr>
                <w:lang w:val="en-GB"/>
              </w:rPr>
              <w:t>Intel 660p 1TB M.2 SS</w:t>
            </w:r>
            <w:r>
              <w:rPr>
                <w:lang w:val="en-GB"/>
              </w:rPr>
              <w:t>D</w:t>
            </w:r>
          </w:p>
        </w:tc>
      </w:tr>
      <w:tr w:rsidR="00B2455A" w:rsidTr="00257E18" w14:paraId="183796DB" w14:textId="77777777">
        <w:tc>
          <w:tcPr>
            <w:tcW w:w="4508" w:type="dxa"/>
          </w:tcPr>
          <w:p w:rsidR="00B2455A" w:rsidP="00257E18" w:rsidRDefault="00B2455A" w14:paraId="114851F0" w14:textId="08111605">
            <w:r>
              <w:t>Voeding</w:t>
            </w:r>
          </w:p>
        </w:tc>
        <w:tc>
          <w:tcPr>
            <w:tcW w:w="4508" w:type="dxa"/>
          </w:tcPr>
          <w:p w:rsidR="00B2455A" w:rsidP="00257E18" w:rsidRDefault="00B2455A" w14:paraId="1E7C0E26" w14:textId="12C7758D">
            <w:r>
              <w:t xml:space="preserve">Corsair RM650 </w:t>
            </w:r>
          </w:p>
        </w:tc>
      </w:tr>
      <w:tr w:rsidR="00B2455A" w:rsidTr="00257E18" w14:paraId="192498E2" w14:textId="77777777">
        <w:tc>
          <w:tcPr>
            <w:tcW w:w="4508" w:type="dxa"/>
          </w:tcPr>
          <w:p w:rsidR="00B2455A" w:rsidP="00257E18" w:rsidRDefault="00B2455A" w14:paraId="6F637989" w14:textId="3A5208DD">
            <w:r>
              <w:t>Muis</w:t>
            </w:r>
          </w:p>
        </w:tc>
        <w:tc>
          <w:tcPr>
            <w:tcW w:w="4508" w:type="dxa"/>
          </w:tcPr>
          <w:p w:rsidR="00B2455A" w:rsidP="00257E18" w:rsidRDefault="00B2455A" w14:paraId="563A643F" w14:textId="47946FE6">
            <w:r>
              <w:t>Logitech Hyperion Fury</w:t>
            </w:r>
          </w:p>
        </w:tc>
      </w:tr>
      <w:tr w:rsidRPr="00B2455A" w:rsidR="00B2455A" w:rsidTr="00257E18" w14:paraId="16171C93" w14:textId="77777777">
        <w:tc>
          <w:tcPr>
            <w:tcW w:w="4508" w:type="dxa"/>
          </w:tcPr>
          <w:p w:rsidR="00B2455A" w:rsidP="00257E18" w:rsidRDefault="00B2455A" w14:paraId="79F3356A" w14:textId="53D59726">
            <w:r>
              <w:t>Toetsenbord</w:t>
            </w:r>
          </w:p>
        </w:tc>
        <w:tc>
          <w:tcPr>
            <w:tcW w:w="4508" w:type="dxa"/>
          </w:tcPr>
          <w:p w:rsidRPr="00B2455A" w:rsidR="00B2455A" w:rsidP="00257E18" w:rsidRDefault="00B2455A" w14:paraId="02551BC6" w14:textId="7A687ACC">
            <w:pPr>
              <w:rPr>
                <w:lang w:val="en-GB"/>
              </w:rPr>
            </w:pPr>
            <w:r w:rsidRPr="00B2455A">
              <w:rPr>
                <w:lang w:val="en-GB"/>
              </w:rPr>
              <w:t>Corsair K70 MK2 LP R</w:t>
            </w:r>
            <w:r>
              <w:rPr>
                <w:lang w:val="en-GB"/>
              </w:rPr>
              <w:t>GB MXRed</w:t>
            </w:r>
          </w:p>
        </w:tc>
      </w:tr>
      <w:tr w:rsidRPr="00B2455A" w:rsidR="00B2455A" w:rsidTr="00257E18" w14:paraId="5E03FAE2" w14:textId="77777777">
        <w:tc>
          <w:tcPr>
            <w:tcW w:w="4508" w:type="dxa"/>
          </w:tcPr>
          <w:p w:rsidR="00B2455A" w:rsidP="00257E18" w:rsidRDefault="00B2455A" w14:paraId="624E6BCD" w14:textId="586D0435">
            <w:r>
              <w:t>Monitor</w:t>
            </w:r>
          </w:p>
        </w:tc>
        <w:tc>
          <w:tcPr>
            <w:tcW w:w="4508" w:type="dxa"/>
          </w:tcPr>
          <w:p w:rsidR="00B2455A" w:rsidP="00257E18" w:rsidRDefault="00B422C5" w14:paraId="7ABE8E98" w14:textId="3D6B865A">
            <w:pPr>
              <w:rPr>
                <w:lang w:val="en-GB"/>
              </w:rPr>
            </w:pPr>
            <w:r>
              <w:rPr>
                <w:lang w:val="en-GB"/>
              </w:rPr>
              <w:t>AOC 24” L C24G1 monitor</w:t>
            </w:r>
          </w:p>
          <w:p w:rsidRPr="00B2455A" w:rsidR="00C16D42" w:rsidP="00257E18" w:rsidRDefault="00B422C5" w14:paraId="758A8457" w14:textId="3434AB60">
            <w:pPr>
              <w:rPr>
                <w:lang w:val="en-GB"/>
              </w:rPr>
            </w:pPr>
            <w:r>
              <w:rPr>
                <w:lang w:val="en-GB"/>
              </w:rPr>
              <w:t>AOC G2590VXQ monitor</w:t>
            </w:r>
          </w:p>
        </w:tc>
      </w:tr>
      <w:tr w:rsidRPr="00B2455A" w:rsidR="00C16D42" w:rsidTr="00257E18" w14:paraId="31AC6A76" w14:textId="77777777">
        <w:tc>
          <w:tcPr>
            <w:tcW w:w="4508" w:type="dxa"/>
          </w:tcPr>
          <w:p w:rsidR="00C16D42" w:rsidP="00257E18" w:rsidRDefault="00C16D42" w14:paraId="0A430B32" w14:textId="1309C986">
            <w:r>
              <w:t xml:space="preserve">Internetkabel </w:t>
            </w:r>
          </w:p>
        </w:tc>
        <w:tc>
          <w:tcPr>
            <w:tcW w:w="4508" w:type="dxa"/>
          </w:tcPr>
          <w:p w:rsidR="00C16D42" w:rsidP="00257E18" w:rsidRDefault="00C16D42" w14:paraId="4911245A" w14:textId="232B37C8">
            <w:pPr>
              <w:rPr>
                <w:lang w:val="en-GB"/>
              </w:rPr>
            </w:pPr>
            <w:r>
              <w:rPr>
                <w:lang w:val="en-GB"/>
              </w:rPr>
              <w:t>Ethernet Kabel 1gbit</w:t>
            </w:r>
          </w:p>
        </w:tc>
      </w:tr>
      <w:tr w:rsidRPr="00B2455A" w:rsidR="0037238B" w:rsidTr="00257E18" w14:paraId="642B557E" w14:textId="77777777">
        <w:tc>
          <w:tcPr>
            <w:tcW w:w="4508" w:type="dxa"/>
          </w:tcPr>
          <w:p w:rsidR="0037238B" w:rsidP="00257E18" w:rsidRDefault="0037238B" w14:paraId="6C2CBB19" w14:textId="43E95558">
            <w:r>
              <w:t>Headset</w:t>
            </w:r>
          </w:p>
        </w:tc>
        <w:tc>
          <w:tcPr>
            <w:tcW w:w="4508" w:type="dxa"/>
          </w:tcPr>
          <w:p w:rsidR="0037238B" w:rsidP="00257E18" w:rsidRDefault="0037238B" w14:paraId="0B129D5B" w14:textId="0DA30B86">
            <w:pPr>
              <w:rPr>
                <w:lang w:val="en-GB"/>
              </w:rPr>
            </w:pPr>
            <w:r>
              <w:rPr>
                <w:lang w:val="en-GB"/>
              </w:rPr>
              <w:t>Razer Kraken 2.0</w:t>
            </w:r>
          </w:p>
        </w:tc>
      </w:tr>
    </w:tbl>
    <w:p w:rsidR="004D7F66" w:rsidP="00A05532" w:rsidRDefault="004D7F66" w14:paraId="7C44EC31" w14:textId="00FBCF23">
      <w:pPr>
        <w:rPr>
          <w:sz w:val="28"/>
          <w:szCs w:val="28"/>
          <w:lang w:val="en-GB"/>
        </w:rPr>
      </w:pPr>
    </w:p>
    <w:p w:rsidR="00B422C5" w:rsidP="00A05532" w:rsidRDefault="00B422C5" w14:paraId="57461BF9" w14:textId="3856EEBE">
      <w:pPr>
        <w:rPr>
          <w:sz w:val="28"/>
          <w:szCs w:val="28"/>
          <w:lang w:val="en-GB"/>
        </w:rPr>
      </w:pPr>
      <w:r>
        <w:rPr>
          <w:sz w:val="28"/>
          <w:szCs w:val="28"/>
          <w:lang w:val="en-GB"/>
        </w:rPr>
        <w:t>Laptop:</w:t>
      </w:r>
    </w:p>
    <w:tbl>
      <w:tblPr>
        <w:tblStyle w:val="TableGrid"/>
        <w:tblW w:w="0" w:type="auto"/>
        <w:tblLook w:val="04A0" w:firstRow="1" w:lastRow="0" w:firstColumn="1" w:lastColumn="0" w:noHBand="0" w:noVBand="1"/>
      </w:tblPr>
      <w:tblGrid>
        <w:gridCol w:w="4508"/>
        <w:gridCol w:w="4508"/>
      </w:tblGrid>
      <w:tr w:rsidRPr="00B422C5" w:rsidR="00B422C5" w:rsidTr="00B422C5" w14:paraId="7AD8ADE2" w14:textId="77777777">
        <w:tc>
          <w:tcPr>
            <w:tcW w:w="4508" w:type="dxa"/>
          </w:tcPr>
          <w:p w:rsidRPr="00B422C5" w:rsidR="00B422C5" w:rsidP="00A05532" w:rsidRDefault="00B422C5" w14:paraId="7E5A6968" w14:textId="5482DCCF">
            <w:pPr>
              <w:rPr>
                <w:lang w:val="en-GB"/>
              </w:rPr>
            </w:pPr>
            <w:r>
              <w:rPr>
                <w:lang w:val="en-GB"/>
              </w:rPr>
              <w:t>CPU</w:t>
            </w:r>
          </w:p>
        </w:tc>
        <w:tc>
          <w:tcPr>
            <w:tcW w:w="4508" w:type="dxa"/>
          </w:tcPr>
          <w:p w:rsidRPr="00B422C5" w:rsidR="00B422C5" w:rsidP="00A05532" w:rsidRDefault="00B422C5" w14:paraId="6D8AA494" w14:textId="7547550C">
            <w:pPr>
              <w:rPr>
                <w:lang w:val="en-GB"/>
              </w:rPr>
            </w:pPr>
            <w:r>
              <w:rPr>
                <w:lang w:val="en-GB"/>
              </w:rPr>
              <w:t>Intel Core i7-7700HQ</w:t>
            </w:r>
          </w:p>
        </w:tc>
      </w:tr>
      <w:tr w:rsidRPr="00B422C5" w:rsidR="00B422C5" w:rsidTr="00B422C5" w14:paraId="0DC018DE" w14:textId="77777777">
        <w:tc>
          <w:tcPr>
            <w:tcW w:w="4508" w:type="dxa"/>
          </w:tcPr>
          <w:p w:rsidRPr="00B422C5" w:rsidR="00B422C5" w:rsidP="00A05532" w:rsidRDefault="00B422C5" w14:paraId="6593BB7F" w14:textId="1FF982D6">
            <w:pPr>
              <w:rPr>
                <w:lang w:val="en-GB"/>
              </w:rPr>
            </w:pPr>
            <w:r>
              <w:rPr>
                <w:lang w:val="en-GB"/>
              </w:rPr>
              <w:t xml:space="preserve">GPU </w:t>
            </w:r>
          </w:p>
        </w:tc>
        <w:tc>
          <w:tcPr>
            <w:tcW w:w="4508" w:type="dxa"/>
          </w:tcPr>
          <w:p w:rsidRPr="00B422C5" w:rsidR="00B422C5" w:rsidP="00A05532" w:rsidRDefault="00B422C5" w14:paraId="6F8CF5D6" w14:textId="78E003DE">
            <w:pPr>
              <w:rPr>
                <w:lang w:val="en-GB"/>
              </w:rPr>
            </w:pPr>
            <w:r>
              <w:rPr>
                <w:lang w:val="en-GB"/>
              </w:rPr>
              <w:t>Nvidea GeForce 1050 4gb</w:t>
            </w:r>
          </w:p>
        </w:tc>
      </w:tr>
      <w:tr w:rsidRPr="00B422C5" w:rsidR="00B422C5" w:rsidTr="00B422C5" w14:paraId="004A3E21" w14:textId="77777777">
        <w:tc>
          <w:tcPr>
            <w:tcW w:w="4508" w:type="dxa"/>
          </w:tcPr>
          <w:p w:rsidRPr="00B422C5" w:rsidR="00B422C5" w:rsidP="00A05532" w:rsidRDefault="00B422C5" w14:paraId="1D86B585" w14:textId="41D2324D">
            <w:pPr>
              <w:rPr>
                <w:lang w:val="en-GB"/>
              </w:rPr>
            </w:pPr>
            <w:r>
              <w:rPr>
                <w:lang w:val="en-GB"/>
              </w:rPr>
              <w:t xml:space="preserve">Moederbord </w:t>
            </w:r>
          </w:p>
        </w:tc>
        <w:tc>
          <w:tcPr>
            <w:tcW w:w="4508" w:type="dxa"/>
          </w:tcPr>
          <w:p w:rsidRPr="00B422C5" w:rsidR="00B422C5" w:rsidP="00A05532" w:rsidRDefault="00B422C5" w14:paraId="53EE83FC" w14:textId="51A794F9">
            <w:pPr>
              <w:rPr>
                <w:lang w:val="en-GB"/>
              </w:rPr>
            </w:pPr>
            <w:r>
              <w:rPr>
                <w:lang w:val="en-GB"/>
              </w:rPr>
              <w:t>LNVNB161216</w:t>
            </w:r>
          </w:p>
        </w:tc>
      </w:tr>
      <w:tr w:rsidRPr="00B422C5" w:rsidR="00B422C5" w:rsidTr="00B422C5" w14:paraId="7F1EEC7B" w14:textId="77777777">
        <w:tc>
          <w:tcPr>
            <w:tcW w:w="4508" w:type="dxa"/>
          </w:tcPr>
          <w:p w:rsidR="00B422C5" w:rsidP="00A05532" w:rsidRDefault="00B422C5" w14:paraId="766B1E62" w14:textId="560A3B53">
            <w:pPr>
              <w:rPr>
                <w:lang w:val="en-GB"/>
              </w:rPr>
            </w:pPr>
            <w:r>
              <w:rPr>
                <w:lang w:val="en-GB"/>
              </w:rPr>
              <w:t xml:space="preserve">Ram </w:t>
            </w:r>
          </w:p>
        </w:tc>
        <w:tc>
          <w:tcPr>
            <w:tcW w:w="4508" w:type="dxa"/>
          </w:tcPr>
          <w:p w:rsidRPr="00B422C5" w:rsidR="00B422C5" w:rsidP="00A05532" w:rsidRDefault="00B422C5" w14:paraId="06798639" w14:textId="02471B61">
            <w:pPr>
              <w:rPr>
                <w:lang w:val="en-GB"/>
              </w:rPr>
            </w:pPr>
            <w:r>
              <w:rPr>
                <w:lang w:val="en-GB"/>
              </w:rPr>
              <w:t>8GB</w:t>
            </w:r>
          </w:p>
        </w:tc>
      </w:tr>
      <w:tr w:rsidRPr="00B422C5" w:rsidR="00B422C5" w:rsidTr="00B422C5" w14:paraId="00D8E54C" w14:textId="77777777">
        <w:tc>
          <w:tcPr>
            <w:tcW w:w="4508" w:type="dxa"/>
          </w:tcPr>
          <w:p w:rsidR="00B422C5" w:rsidP="00A05532" w:rsidRDefault="00B422C5" w14:paraId="6F1A7F04" w14:textId="393D9CFC">
            <w:pPr>
              <w:rPr>
                <w:lang w:val="en-GB"/>
              </w:rPr>
            </w:pPr>
            <w:r>
              <w:rPr>
                <w:lang w:val="en-GB"/>
              </w:rPr>
              <w:t>Disk</w:t>
            </w:r>
          </w:p>
        </w:tc>
        <w:tc>
          <w:tcPr>
            <w:tcW w:w="4508" w:type="dxa"/>
          </w:tcPr>
          <w:p w:rsidR="00B422C5" w:rsidP="00A05532" w:rsidRDefault="00B422C5" w14:paraId="6687BFE0" w14:textId="13D5E063">
            <w:pPr>
              <w:rPr>
                <w:lang w:val="en-GB"/>
              </w:rPr>
            </w:pPr>
            <w:r>
              <w:rPr>
                <w:lang w:val="en-GB"/>
              </w:rPr>
              <w:t>SSD en HDD</w:t>
            </w:r>
          </w:p>
        </w:tc>
      </w:tr>
      <w:tr w:rsidRPr="00B422C5" w:rsidR="00C16D42" w:rsidTr="00B422C5" w14:paraId="0D36A44E" w14:textId="77777777">
        <w:tc>
          <w:tcPr>
            <w:tcW w:w="4508" w:type="dxa"/>
          </w:tcPr>
          <w:p w:rsidR="00C16D42" w:rsidP="00A05532" w:rsidRDefault="00C16D42" w14:paraId="31F8F206" w14:textId="36027B51">
            <w:pPr>
              <w:rPr>
                <w:lang w:val="en-GB"/>
              </w:rPr>
            </w:pPr>
            <w:r>
              <w:rPr>
                <w:lang w:val="en-GB"/>
              </w:rPr>
              <w:t>Internet</w:t>
            </w:r>
          </w:p>
        </w:tc>
        <w:tc>
          <w:tcPr>
            <w:tcW w:w="4508" w:type="dxa"/>
          </w:tcPr>
          <w:p w:rsidR="00C16D42" w:rsidP="00A05532" w:rsidRDefault="00C16D42" w14:paraId="3669A047" w14:textId="75ED74CC">
            <w:pPr>
              <w:rPr>
                <w:lang w:val="en-GB"/>
              </w:rPr>
            </w:pPr>
            <w:r>
              <w:rPr>
                <w:lang w:val="en-GB"/>
              </w:rPr>
              <w:t>WIFI</w:t>
            </w:r>
          </w:p>
        </w:tc>
      </w:tr>
    </w:tbl>
    <w:p w:rsidR="00B422C5" w:rsidP="00A05532" w:rsidRDefault="00B422C5" w14:paraId="7A11B05C" w14:textId="1F36CECF">
      <w:pPr>
        <w:rPr>
          <w:sz w:val="28"/>
          <w:szCs w:val="28"/>
          <w:lang w:val="en-GB"/>
        </w:rPr>
      </w:pPr>
    </w:p>
    <w:p w:rsidR="00D668EE" w:rsidP="00A05532" w:rsidRDefault="00D668EE" w14:paraId="14A89BDE" w14:textId="23703DC3">
      <w:pPr>
        <w:rPr>
          <w:sz w:val="28"/>
          <w:szCs w:val="28"/>
          <w:lang w:val="en-GB"/>
        </w:rPr>
      </w:pPr>
    </w:p>
    <w:p w:rsidR="00D668EE" w:rsidP="00A05532" w:rsidRDefault="00D668EE" w14:paraId="23FE1877" w14:textId="65FD50AA">
      <w:pPr>
        <w:rPr>
          <w:sz w:val="28"/>
          <w:szCs w:val="28"/>
          <w:lang w:val="en-GB"/>
        </w:rPr>
      </w:pPr>
    </w:p>
    <w:p w:rsidR="00D668EE" w:rsidP="00A05532" w:rsidRDefault="00D668EE" w14:paraId="420C75E1" w14:textId="731316B2">
      <w:pPr>
        <w:rPr>
          <w:sz w:val="28"/>
          <w:szCs w:val="28"/>
          <w:lang w:val="en-GB"/>
        </w:rPr>
      </w:pPr>
    </w:p>
    <w:p w:rsidR="00D668EE" w:rsidP="00A05532" w:rsidRDefault="00D668EE" w14:paraId="390A2E78" w14:textId="4C673C28">
      <w:pPr>
        <w:rPr>
          <w:sz w:val="28"/>
          <w:szCs w:val="28"/>
          <w:lang w:val="en-GB"/>
        </w:rPr>
      </w:pPr>
      <w:r>
        <w:rPr>
          <w:sz w:val="28"/>
          <w:szCs w:val="28"/>
          <w:lang w:val="en-GB"/>
        </w:rPr>
        <w:lastRenderedPageBreak/>
        <w:t>Sander:</w:t>
      </w:r>
    </w:p>
    <w:p w:rsidR="00D668EE" w:rsidP="00A05532" w:rsidRDefault="00D668EE" w14:paraId="39120926" w14:textId="2503D54A">
      <w:pPr>
        <w:rPr>
          <w:sz w:val="28"/>
          <w:szCs w:val="28"/>
          <w:lang w:val="en-GB"/>
        </w:rPr>
      </w:pPr>
      <w:r>
        <w:rPr>
          <w:sz w:val="28"/>
          <w:szCs w:val="28"/>
          <w:lang w:val="en-GB"/>
        </w:rPr>
        <w:t xml:space="preserve">Hardware: </w:t>
      </w:r>
    </w:p>
    <w:tbl>
      <w:tblPr>
        <w:tblStyle w:val="TableGrid"/>
        <w:tblW w:w="0" w:type="auto"/>
        <w:tblLook w:val="04A0" w:firstRow="1" w:lastRow="0" w:firstColumn="1" w:lastColumn="0" w:noHBand="0" w:noVBand="1"/>
      </w:tblPr>
      <w:tblGrid>
        <w:gridCol w:w="4508"/>
        <w:gridCol w:w="4508"/>
      </w:tblGrid>
      <w:tr w:rsidRPr="004D7F66" w:rsidR="00D668EE" w:rsidTr="00D668EE" w14:paraId="24687C57" w14:textId="77777777">
        <w:tc>
          <w:tcPr>
            <w:tcW w:w="4508" w:type="dxa"/>
          </w:tcPr>
          <w:p w:rsidRPr="004D7F66" w:rsidR="00D668EE" w:rsidP="00257E18" w:rsidRDefault="00D668EE" w14:paraId="2DE00A82" w14:textId="77777777">
            <w:pPr>
              <w:rPr>
                <w:b/>
                <w:bCs/>
              </w:rPr>
            </w:pPr>
            <w:r>
              <w:rPr>
                <w:b/>
                <w:bCs/>
              </w:rPr>
              <w:t>Onderdeel</w:t>
            </w:r>
          </w:p>
        </w:tc>
        <w:tc>
          <w:tcPr>
            <w:tcW w:w="4508" w:type="dxa"/>
          </w:tcPr>
          <w:p w:rsidRPr="004D7F66" w:rsidR="00D668EE" w:rsidP="00257E18" w:rsidRDefault="00D668EE" w14:paraId="06FFF50C" w14:textId="77777777">
            <w:pPr>
              <w:rPr>
                <w:b/>
                <w:bCs/>
              </w:rPr>
            </w:pPr>
            <w:r>
              <w:rPr>
                <w:b/>
                <w:bCs/>
              </w:rPr>
              <w:t>Merk/Naam</w:t>
            </w:r>
          </w:p>
        </w:tc>
      </w:tr>
      <w:tr w:rsidR="00D668EE" w:rsidTr="00D668EE" w14:paraId="235E239E" w14:textId="77777777">
        <w:tc>
          <w:tcPr>
            <w:tcW w:w="4508" w:type="dxa"/>
          </w:tcPr>
          <w:p w:rsidR="00D668EE" w:rsidP="00257E18" w:rsidRDefault="00D668EE" w14:paraId="5776EB2C" w14:textId="77777777">
            <w:pPr>
              <w:tabs>
                <w:tab w:val="center" w:pos="2146"/>
              </w:tabs>
            </w:pPr>
            <w:r>
              <w:t>CPU</w:t>
            </w:r>
          </w:p>
        </w:tc>
        <w:tc>
          <w:tcPr>
            <w:tcW w:w="4508" w:type="dxa"/>
          </w:tcPr>
          <w:p w:rsidR="00D668EE" w:rsidP="00257E18" w:rsidRDefault="00D668EE" w14:paraId="0828E176" w14:textId="6C6C3B0B">
            <w:r>
              <w:t>Intel Core i7-8565U</w:t>
            </w:r>
          </w:p>
        </w:tc>
      </w:tr>
      <w:tr w:rsidR="00D668EE" w:rsidTr="00D668EE" w14:paraId="41067407" w14:textId="77777777">
        <w:tc>
          <w:tcPr>
            <w:tcW w:w="4508" w:type="dxa"/>
          </w:tcPr>
          <w:p w:rsidR="00D668EE" w:rsidP="00257E18" w:rsidRDefault="00D668EE" w14:paraId="6D891D44" w14:textId="77777777">
            <w:r>
              <w:t>GPU</w:t>
            </w:r>
          </w:p>
        </w:tc>
        <w:tc>
          <w:tcPr>
            <w:tcW w:w="4508" w:type="dxa"/>
          </w:tcPr>
          <w:p w:rsidR="00D668EE" w:rsidP="00257E18" w:rsidRDefault="00D668EE" w14:paraId="4034B4BC" w14:textId="30E84468">
            <w:r>
              <w:t>NVIDEA GeForce 10</w:t>
            </w:r>
            <w:r>
              <w:t>50 Max Q</w:t>
            </w:r>
          </w:p>
        </w:tc>
      </w:tr>
      <w:tr w:rsidR="00D668EE" w:rsidTr="00D668EE" w14:paraId="3A94C9EC" w14:textId="77777777">
        <w:tc>
          <w:tcPr>
            <w:tcW w:w="4508" w:type="dxa"/>
          </w:tcPr>
          <w:p w:rsidR="00D668EE" w:rsidP="00257E18" w:rsidRDefault="00D668EE" w14:paraId="541416FB" w14:textId="77777777">
            <w:r>
              <w:t>RAM</w:t>
            </w:r>
          </w:p>
        </w:tc>
        <w:tc>
          <w:tcPr>
            <w:tcW w:w="4508" w:type="dxa"/>
          </w:tcPr>
          <w:p w:rsidR="00D668EE" w:rsidP="00257E18" w:rsidRDefault="00D668EE" w14:paraId="21C26B22" w14:textId="1741DAF7">
            <w:r>
              <w:t>8</w:t>
            </w:r>
            <w:r>
              <w:t>G</w:t>
            </w:r>
            <w:r>
              <w:t>B</w:t>
            </w:r>
          </w:p>
        </w:tc>
      </w:tr>
      <w:tr w:rsidRPr="00B2455A" w:rsidR="00D668EE" w:rsidTr="00D668EE" w14:paraId="35FC35E4" w14:textId="77777777">
        <w:tc>
          <w:tcPr>
            <w:tcW w:w="4508" w:type="dxa"/>
          </w:tcPr>
          <w:p w:rsidR="00D668EE" w:rsidP="00257E18" w:rsidRDefault="00D668EE" w14:paraId="79134304" w14:textId="77777777">
            <w:r>
              <w:t>Disk</w:t>
            </w:r>
          </w:p>
        </w:tc>
        <w:tc>
          <w:tcPr>
            <w:tcW w:w="4508" w:type="dxa"/>
          </w:tcPr>
          <w:p w:rsidRPr="00B2455A" w:rsidR="00D668EE" w:rsidP="00257E18" w:rsidRDefault="00D668EE" w14:paraId="72FED9F3" w14:textId="2521EA94">
            <w:pPr>
              <w:rPr>
                <w:lang w:val="en-GB"/>
              </w:rPr>
            </w:pPr>
            <w:r>
              <w:rPr>
                <w:lang w:val="en-GB"/>
              </w:rPr>
              <w:t xml:space="preserve">512 GB </w:t>
            </w:r>
            <w:r w:rsidRPr="00B2455A">
              <w:rPr>
                <w:lang w:val="en-GB"/>
              </w:rPr>
              <w:t>SS</w:t>
            </w:r>
            <w:r>
              <w:rPr>
                <w:lang w:val="en-GB"/>
              </w:rPr>
              <w:t>D</w:t>
            </w:r>
            <w:r>
              <w:rPr>
                <w:lang w:val="en-GB"/>
              </w:rPr>
              <w:t xml:space="preserve"> M.2</w:t>
            </w:r>
          </w:p>
        </w:tc>
      </w:tr>
      <w:tr w:rsidRPr="00B2455A" w:rsidR="00D668EE" w:rsidTr="00D668EE" w14:paraId="3CCA26E7" w14:textId="77777777">
        <w:tc>
          <w:tcPr>
            <w:tcW w:w="4508" w:type="dxa"/>
          </w:tcPr>
          <w:p w:rsidR="00D668EE" w:rsidP="00257E18" w:rsidRDefault="00D668EE" w14:paraId="199277FB" w14:textId="77777777">
            <w:r>
              <w:t>Monitor</w:t>
            </w:r>
          </w:p>
        </w:tc>
        <w:tc>
          <w:tcPr>
            <w:tcW w:w="4508" w:type="dxa"/>
          </w:tcPr>
          <w:p w:rsidRPr="00B2455A" w:rsidR="00D668EE" w:rsidP="00257E18" w:rsidRDefault="00D668EE" w14:paraId="7546EB9F" w14:textId="6A8B3817">
            <w:pPr>
              <w:rPr>
                <w:lang w:val="en-GB"/>
              </w:rPr>
            </w:pPr>
            <w:r>
              <w:rPr>
                <w:lang w:val="en-GB"/>
              </w:rPr>
              <w:t>14inch 1920x 180</w:t>
            </w:r>
          </w:p>
        </w:tc>
      </w:tr>
      <w:tr w:rsidR="00D668EE" w:rsidTr="00D668EE" w14:paraId="5D14958F" w14:textId="77777777">
        <w:tc>
          <w:tcPr>
            <w:tcW w:w="4508" w:type="dxa"/>
          </w:tcPr>
          <w:p w:rsidR="00D668EE" w:rsidP="00257E18" w:rsidRDefault="00D668EE" w14:paraId="32433460" w14:textId="4B46D666">
            <w:r>
              <w:t>Internet</w:t>
            </w:r>
          </w:p>
        </w:tc>
        <w:tc>
          <w:tcPr>
            <w:tcW w:w="4508" w:type="dxa"/>
          </w:tcPr>
          <w:p w:rsidR="00D668EE" w:rsidP="00257E18" w:rsidRDefault="00D668EE" w14:paraId="573D1327" w14:textId="0AD74EDC">
            <w:pPr>
              <w:rPr>
                <w:lang w:val="en-GB"/>
              </w:rPr>
            </w:pPr>
            <w:r>
              <w:rPr>
                <w:lang w:val="en-GB"/>
              </w:rPr>
              <w:t>WIFI</w:t>
            </w:r>
          </w:p>
        </w:tc>
      </w:tr>
    </w:tbl>
    <w:p w:rsidR="00D668EE" w:rsidP="00A05532" w:rsidRDefault="00D668EE" w14:paraId="170D8F0E" w14:textId="77777777">
      <w:pPr>
        <w:rPr>
          <w:sz w:val="44"/>
          <w:szCs w:val="44"/>
        </w:rPr>
      </w:pPr>
    </w:p>
    <w:p w:rsidR="00454852" w:rsidP="00A05532" w:rsidRDefault="00454852" w14:paraId="5236E0EE" w14:textId="0811343C">
      <w:pPr>
        <w:rPr>
          <w:sz w:val="44"/>
          <w:szCs w:val="44"/>
        </w:rPr>
      </w:pPr>
      <w:r>
        <w:rPr>
          <w:sz w:val="44"/>
          <w:szCs w:val="44"/>
        </w:rPr>
        <w:t>Planning</w:t>
      </w:r>
    </w:p>
    <w:tbl>
      <w:tblPr>
        <w:tblStyle w:val="TableGrid"/>
        <w:tblW w:w="0" w:type="auto"/>
        <w:tblLook w:val="04A0" w:firstRow="1" w:lastRow="0" w:firstColumn="1" w:lastColumn="0" w:noHBand="0" w:noVBand="1"/>
      </w:tblPr>
      <w:tblGrid>
        <w:gridCol w:w="2254"/>
        <w:gridCol w:w="2254"/>
        <w:gridCol w:w="2254"/>
        <w:gridCol w:w="2254"/>
      </w:tblGrid>
      <w:tr w:rsidR="00CA61F3" w:rsidTr="36FBAA88" w14:paraId="70F35D8B" w14:textId="77777777">
        <w:tc>
          <w:tcPr>
            <w:tcW w:w="2254" w:type="dxa"/>
            <w:tcMar/>
          </w:tcPr>
          <w:p w:rsidR="00CA61F3" w:rsidP="00A05532" w:rsidRDefault="00CA61F3" w14:paraId="2E0AB2C6" w14:textId="4EC9F7C0">
            <w:r>
              <w:t>Taak</w:t>
            </w:r>
          </w:p>
        </w:tc>
        <w:tc>
          <w:tcPr>
            <w:tcW w:w="2254" w:type="dxa"/>
            <w:tcMar/>
          </w:tcPr>
          <w:p w:rsidR="00CA61F3" w:rsidP="00A05532" w:rsidRDefault="00CA61F3" w14:paraId="6B7933F6" w14:textId="09E8A0F5">
            <w:r>
              <w:t>Begindatum</w:t>
            </w:r>
          </w:p>
        </w:tc>
        <w:tc>
          <w:tcPr>
            <w:tcW w:w="2254" w:type="dxa"/>
            <w:tcMar/>
          </w:tcPr>
          <w:p w:rsidR="00CA61F3" w:rsidP="00A05532" w:rsidRDefault="00CA61F3" w14:paraId="23CB6300" w14:textId="3932A982">
            <w:r>
              <w:t>Einddatum</w:t>
            </w:r>
          </w:p>
        </w:tc>
        <w:tc>
          <w:tcPr>
            <w:tcW w:w="2254" w:type="dxa"/>
            <w:tcMar/>
          </w:tcPr>
          <w:p w:rsidR="00CA61F3" w:rsidP="00A05532" w:rsidRDefault="00CA61F3" w14:paraId="4CA1A993" w14:textId="5D319F7B">
            <w:r>
              <w:t>Duur</w:t>
            </w:r>
          </w:p>
        </w:tc>
      </w:tr>
      <w:tr w:rsidR="00CA61F3" w:rsidTr="36FBAA88" w14:paraId="09D51C83" w14:textId="77777777">
        <w:tc>
          <w:tcPr>
            <w:tcW w:w="2254" w:type="dxa"/>
            <w:tcMar/>
          </w:tcPr>
          <w:p w:rsidR="00CA61F3" w:rsidP="00A05532" w:rsidRDefault="00CA61F3" w14:paraId="435881FA" w14:textId="5E37B15F">
            <w:r>
              <w:t>Functioneel Ontwerp</w:t>
            </w:r>
          </w:p>
        </w:tc>
        <w:tc>
          <w:tcPr>
            <w:tcW w:w="2254" w:type="dxa"/>
            <w:tcMar/>
          </w:tcPr>
          <w:p w:rsidR="00CA61F3" w:rsidP="00A05532" w:rsidRDefault="00CA61F3" w14:paraId="357F1DA0" w14:textId="2D381D8E"/>
        </w:tc>
        <w:tc>
          <w:tcPr>
            <w:tcW w:w="2254" w:type="dxa"/>
            <w:tcMar/>
          </w:tcPr>
          <w:p w:rsidR="00CA61F3" w:rsidP="00A05532" w:rsidRDefault="00CA61F3" w14:paraId="68A059BD" w14:textId="2B74B421">
            <w:r>
              <w:t>22-09-2020</w:t>
            </w:r>
          </w:p>
        </w:tc>
        <w:tc>
          <w:tcPr>
            <w:tcW w:w="2254" w:type="dxa"/>
            <w:tcMar/>
          </w:tcPr>
          <w:p w:rsidR="00CA61F3" w:rsidP="00A05532" w:rsidRDefault="00CA61F3" w14:paraId="6A9FA6F6" w14:textId="77777777"/>
        </w:tc>
      </w:tr>
      <w:tr w:rsidR="00CA61F3" w:rsidTr="36FBAA88" w14:paraId="5AA5FAF9" w14:textId="77777777">
        <w:tc>
          <w:tcPr>
            <w:tcW w:w="2254" w:type="dxa"/>
            <w:tcMar/>
          </w:tcPr>
          <w:p w:rsidR="00CA61F3" w:rsidP="00A05532" w:rsidRDefault="00CA61F3" w14:paraId="4FB38BB4" w14:textId="0B4A6F37">
            <w:r>
              <w:t>Technisch Ontwerp</w:t>
            </w:r>
          </w:p>
        </w:tc>
        <w:tc>
          <w:tcPr>
            <w:tcW w:w="2254" w:type="dxa"/>
            <w:tcMar/>
          </w:tcPr>
          <w:p w:rsidR="00CA61F3" w:rsidP="00A05532" w:rsidRDefault="00CA61F3" w14:paraId="3603687C" w14:textId="77777777"/>
        </w:tc>
        <w:tc>
          <w:tcPr>
            <w:tcW w:w="2254" w:type="dxa"/>
            <w:tcMar/>
          </w:tcPr>
          <w:p w:rsidR="00CA61F3" w:rsidP="00A05532" w:rsidRDefault="00CA61F3" w14:paraId="3BCC2CB2" w14:textId="27ADDA32">
            <w:r>
              <w:t>1-10-2020</w:t>
            </w:r>
          </w:p>
        </w:tc>
        <w:tc>
          <w:tcPr>
            <w:tcW w:w="2254" w:type="dxa"/>
            <w:tcMar/>
          </w:tcPr>
          <w:p w:rsidR="00CA61F3" w:rsidP="00A05532" w:rsidRDefault="00CA61F3" w14:paraId="22DB85BA" w14:textId="77777777"/>
        </w:tc>
      </w:tr>
      <w:tr w:rsidR="00CA61F3" w:rsidTr="36FBAA88" w14:paraId="32CCDD7C" w14:textId="77777777">
        <w:tc>
          <w:tcPr>
            <w:tcW w:w="2254" w:type="dxa"/>
            <w:tcMar/>
          </w:tcPr>
          <w:p w:rsidR="00CA61F3" w:rsidP="00A05532" w:rsidRDefault="00CA61F3" w14:paraId="2C9A0A76" w14:textId="5A272531">
            <w:r>
              <w:t>Ontwikkeling omgeving</w:t>
            </w:r>
          </w:p>
        </w:tc>
        <w:tc>
          <w:tcPr>
            <w:tcW w:w="2254" w:type="dxa"/>
            <w:tcMar/>
          </w:tcPr>
          <w:p w:rsidR="00CA61F3" w:rsidP="00A05532" w:rsidRDefault="00CA61F3" w14:paraId="2C9008D7" w14:textId="77777777"/>
        </w:tc>
        <w:tc>
          <w:tcPr>
            <w:tcW w:w="2254" w:type="dxa"/>
            <w:tcMar/>
          </w:tcPr>
          <w:p w:rsidR="00CA61F3" w:rsidP="00A05532" w:rsidRDefault="00CA61F3" w14:paraId="2CAFEDE2" w14:textId="754CD9BF">
            <w:r>
              <w:t>12-10-2020</w:t>
            </w:r>
          </w:p>
        </w:tc>
        <w:tc>
          <w:tcPr>
            <w:tcW w:w="2254" w:type="dxa"/>
            <w:tcMar/>
          </w:tcPr>
          <w:p w:rsidR="00CA61F3" w:rsidP="00A05532" w:rsidRDefault="00CA61F3" w14:paraId="7445BF68" w14:textId="77777777"/>
        </w:tc>
      </w:tr>
      <w:tr w:rsidR="00CA61F3" w:rsidTr="36FBAA88" w14:paraId="598CC8C6" w14:textId="77777777">
        <w:tc>
          <w:tcPr>
            <w:tcW w:w="2254" w:type="dxa"/>
            <w:tcMar/>
          </w:tcPr>
          <w:p w:rsidR="00CA61F3" w:rsidP="00A05532" w:rsidRDefault="00CA61F3" w14:paraId="1217CD87" w14:textId="252B7A61">
            <w:r>
              <w:t>Realiseren</w:t>
            </w:r>
          </w:p>
        </w:tc>
        <w:tc>
          <w:tcPr>
            <w:tcW w:w="2254" w:type="dxa"/>
            <w:tcMar/>
          </w:tcPr>
          <w:p w:rsidR="00CA61F3" w:rsidP="00A05532" w:rsidRDefault="00CA61F3" w14:paraId="36346173" w14:textId="77777777"/>
        </w:tc>
        <w:tc>
          <w:tcPr>
            <w:tcW w:w="2254" w:type="dxa"/>
            <w:tcMar/>
          </w:tcPr>
          <w:p w:rsidR="00CA61F3" w:rsidP="00A05532" w:rsidRDefault="00CA61F3" w14:paraId="128B5577" w14:textId="21B56B57">
            <w:r>
              <w:t>13-01-2021</w:t>
            </w:r>
          </w:p>
        </w:tc>
        <w:tc>
          <w:tcPr>
            <w:tcW w:w="2254" w:type="dxa"/>
            <w:tcMar/>
          </w:tcPr>
          <w:p w:rsidR="00CA61F3" w:rsidP="00A05532" w:rsidRDefault="00CA61F3" w14:paraId="065A8429" w14:textId="77777777"/>
        </w:tc>
      </w:tr>
    </w:tbl>
    <w:p w:rsidR="00A05532" w:rsidP="36FBAA88" w:rsidRDefault="00454852" w14:paraId="337C5B25" w14:textId="4CD30F7C">
      <w:pPr>
        <w:pStyle w:val="Normal"/>
        <w:rPr>
          <w:sz w:val="44"/>
          <w:szCs w:val="44"/>
        </w:rPr>
      </w:pPr>
    </w:p>
    <w:p w:rsidR="00A05532" w:rsidP="36FBAA88" w:rsidRDefault="00454852" w14:paraId="237A0D7B" w14:textId="78212076">
      <w:pPr>
        <w:pStyle w:val="Normal"/>
        <w:rPr>
          <w:sz w:val="44"/>
          <w:szCs w:val="44"/>
        </w:rPr>
      </w:pPr>
    </w:p>
    <w:p w:rsidR="00A05532" w:rsidP="36FBAA88" w:rsidRDefault="00454852" w14:paraId="77ABAB37" w14:textId="7180AD2A">
      <w:pPr>
        <w:pStyle w:val="Normal"/>
        <w:rPr>
          <w:sz w:val="44"/>
          <w:szCs w:val="44"/>
        </w:rPr>
      </w:pPr>
    </w:p>
    <w:p w:rsidR="00A05532" w:rsidP="36FBAA88" w:rsidRDefault="00454852" w14:paraId="1CCDB944" w14:textId="36783083">
      <w:pPr>
        <w:pStyle w:val="Normal"/>
        <w:rPr>
          <w:sz w:val="44"/>
          <w:szCs w:val="44"/>
        </w:rPr>
      </w:pPr>
    </w:p>
    <w:p w:rsidR="00A05532" w:rsidP="36FBAA88" w:rsidRDefault="00454852" w14:paraId="194F7D19" w14:textId="6EAA113C">
      <w:pPr>
        <w:pStyle w:val="Normal"/>
        <w:rPr>
          <w:sz w:val="44"/>
          <w:szCs w:val="44"/>
        </w:rPr>
      </w:pPr>
    </w:p>
    <w:p w:rsidR="00A05532" w:rsidP="36FBAA88" w:rsidRDefault="00454852" w14:paraId="4C899F41" w14:textId="5DDB8C9F">
      <w:pPr>
        <w:pStyle w:val="Normal"/>
        <w:rPr>
          <w:sz w:val="44"/>
          <w:szCs w:val="44"/>
        </w:rPr>
      </w:pPr>
    </w:p>
    <w:p w:rsidR="00A05532" w:rsidP="36FBAA88" w:rsidRDefault="00454852" w14:paraId="4BD84BD6" w14:textId="46092997">
      <w:pPr>
        <w:pStyle w:val="Normal"/>
        <w:rPr>
          <w:sz w:val="44"/>
          <w:szCs w:val="44"/>
        </w:rPr>
      </w:pPr>
    </w:p>
    <w:p w:rsidR="00A05532" w:rsidP="36FBAA88" w:rsidRDefault="00454852" w14:paraId="6F4CACBA" w14:textId="19028C21">
      <w:pPr>
        <w:pStyle w:val="Normal"/>
        <w:rPr>
          <w:sz w:val="44"/>
          <w:szCs w:val="44"/>
        </w:rPr>
      </w:pPr>
    </w:p>
    <w:p w:rsidR="00A05532" w:rsidP="36FBAA88" w:rsidRDefault="00454852" w14:paraId="027EDA64" w14:textId="73067512">
      <w:pPr>
        <w:pStyle w:val="Normal"/>
        <w:rPr>
          <w:sz w:val="44"/>
          <w:szCs w:val="44"/>
        </w:rPr>
      </w:pPr>
    </w:p>
    <w:p w:rsidR="00A05532" w:rsidP="36FBAA88" w:rsidRDefault="00454852" w14:paraId="7C624A48" w14:textId="38098750">
      <w:pPr>
        <w:pStyle w:val="Normal"/>
        <w:rPr>
          <w:sz w:val="44"/>
          <w:szCs w:val="44"/>
        </w:rPr>
      </w:pPr>
    </w:p>
    <w:p w:rsidR="00A05532" w:rsidP="36FBAA88" w:rsidRDefault="00454852" w14:paraId="00BB87DB" w14:textId="0EA2E0E6">
      <w:pPr>
        <w:pStyle w:val="Normal"/>
        <w:rPr>
          <w:sz w:val="44"/>
          <w:szCs w:val="44"/>
        </w:rPr>
      </w:pPr>
      <w:r w:rsidRPr="36FBAA88" w:rsidR="36FBAA88">
        <w:rPr>
          <w:sz w:val="44"/>
          <w:szCs w:val="44"/>
        </w:rPr>
        <w:t>Takenlijst</w:t>
      </w:r>
    </w:p>
    <w:tbl>
      <w:tblPr>
        <w:tblStyle w:val="TableGrid"/>
        <w:tblW w:w="0" w:type="auto"/>
        <w:tblLook w:val="04A0" w:firstRow="1" w:lastRow="0" w:firstColumn="1" w:lastColumn="0" w:noHBand="0" w:noVBand="1"/>
      </w:tblPr>
      <w:tblGrid>
        <w:gridCol w:w="1994"/>
        <w:gridCol w:w="1761"/>
        <w:gridCol w:w="1751"/>
        <w:gridCol w:w="1712"/>
        <w:gridCol w:w="1798"/>
      </w:tblGrid>
      <w:tr w:rsidR="0037238B" w:rsidTr="36FBAA88" w14:paraId="583266E7" w14:textId="77777777">
        <w:tc>
          <w:tcPr>
            <w:tcW w:w="1803" w:type="dxa"/>
            <w:tcMar/>
          </w:tcPr>
          <w:p w:rsidRPr="0037238B" w:rsidR="0037238B" w:rsidP="00A05532" w:rsidRDefault="0037238B" w14:paraId="69B65A0D" w14:textId="6EFE5D1E">
            <w:pPr>
              <w:rPr>
                <w:b/>
                <w:bCs/>
              </w:rPr>
            </w:pPr>
            <w:r w:rsidRPr="0037238B">
              <w:rPr>
                <w:b/>
                <w:bCs/>
              </w:rPr>
              <w:t>Subtaak</w:t>
            </w:r>
          </w:p>
        </w:tc>
        <w:tc>
          <w:tcPr>
            <w:tcW w:w="1803" w:type="dxa"/>
            <w:tcMar/>
          </w:tcPr>
          <w:p w:rsidRPr="0037238B" w:rsidR="0037238B" w:rsidP="00A05532" w:rsidRDefault="0037238B" w14:paraId="13A990FF" w14:textId="393E503B">
            <w:pPr>
              <w:rPr>
                <w:b/>
                <w:bCs/>
              </w:rPr>
            </w:pPr>
            <w:r>
              <w:rPr>
                <w:b/>
                <w:bCs/>
              </w:rPr>
              <w:t>Begindatum</w:t>
            </w:r>
          </w:p>
        </w:tc>
        <w:tc>
          <w:tcPr>
            <w:tcW w:w="1803" w:type="dxa"/>
            <w:tcMar/>
          </w:tcPr>
          <w:p w:rsidRPr="0037238B" w:rsidR="0037238B" w:rsidP="00A05532" w:rsidRDefault="0037238B" w14:paraId="6B2C4C2B" w14:textId="19AD3FD5">
            <w:pPr>
              <w:rPr>
                <w:b/>
                <w:bCs/>
              </w:rPr>
            </w:pPr>
            <w:r>
              <w:rPr>
                <w:b/>
                <w:bCs/>
              </w:rPr>
              <w:t>Einddatum</w:t>
            </w:r>
          </w:p>
        </w:tc>
        <w:tc>
          <w:tcPr>
            <w:tcW w:w="1803" w:type="dxa"/>
            <w:tcMar/>
          </w:tcPr>
          <w:p w:rsidRPr="0037238B" w:rsidR="0037238B" w:rsidP="00A05532" w:rsidRDefault="0037238B" w14:paraId="1D72FD0B" w14:textId="1AEDDE8A">
            <w:pPr>
              <w:rPr>
                <w:b/>
                <w:bCs/>
              </w:rPr>
            </w:pPr>
            <w:r>
              <w:rPr>
                <w:b/>
                <w:bCs/>
              </w:rPr>
              <w:t>Duur</w:t>
            </w:r>
          </w:p>
        </w:tc>
        <w:tc>
          <w:tcPr>
            <w:tcW w:w="1804" w:type="dxa"/>
            <w:tcMar/>
          </w:tcPr>
          <w:p w:rsidRPr="0037238B" w:rsidR="0037238B" w:rsidP="00A05532" w:rsidRDefault="0037238B" w14:paraId="5F62465E" w14:textId="197F6FB9">
            <w:pPr>
              <w:rPr>
                <w:b/>
                <w:bCs/>
              </w:rPr>
            </w:pPr>
            <w:r>
              <w:rPr>
                <w:b/>
                <w:bCs/>
              </w:rPr>
              <w:t>Betrokken</w:t>
            </w:r>
          </w:p>
        </w:tc>
      </w:tr>
      <w:tr w:rsidR="0037238B" w:rsidTr="36FBAA88" w14:paraId="5C321868" w14:textId="77777777">
        <w:tc>
          <w:tcPr>
            <w:tcW w:w="1803" w:type="dxa"/>
            <w:tcMar/>
          </w:tcPr>
          <w:p w:rsidR="0037238B" w:rsidP="36FBAA88" w:rsidRDefault="00D668EE" w14:paraId="20A29532" w14:textId="76EB2610">
            <w:pPr>
              <w:pStyle w:val="Normal"/>
              <w:bidi w:val="0"/>
              <w:spacing w:before="0" w:beforeAutospacing="off" w:after="0" w:afterAutospacing="off" w:line="259" w:lineRule="auto"/>
              <w:ind w:left="0" w:right="0"/>
              <w:jc w:val="left"/>
            </w:pPr>
            <w:r w:rsidR="36FBAA88">
              <w:rPr/>
              <w:t>Doelstelling schrijven</w:t>
            </w:r>
          </w:p>
        </w:tc>
        <w:tc>
          <w:tcPr>
            <w:tcW w:w="1803" w:type="dxa"/>
            <w:tcMar/>
          </w:tcPr>
          <w:p w:rsidR="0037238B" w:rsidP="00A05532" w:rsidRDefault="00D668EE" w14:paraId="18425A83" w14:textId="2D5B302D">
            <w:r>
              <w:t>10-9-2020</w:t>
            </w:r>
          </w:p>
        </w:tc>
        <w:tc>
          <w:tcPr>
            <w:tcW w:w="1803" w:type="dxa"/>
            <w:tcMar/>
          </w:tcPr>
          <w:p w:rsidR="0037238B" w:rsidP="00A05532" w:rsidRDefault="00D668EE" w14:paraId="449701AC" w14:textId="213EE6D1">
            <w:r>
              <w:t>10-9-2020</w:t>
            </w:r>
          </w:p>
        </w:tc>
        <w:tc>
          <w:tcPr>
            <w:tcW w:w="1803" w:type="dxa"/>
            <w:tcMar/>
          </w:tcPr>
          <w:p w:rsidR="0037238B" w:rsidP="36FBAA88" w:rsidRDefault="00D668EE" w14:paraId="7027F228" w14:textId="6A0A78B8">
            <w:pPr>
              <w:pStyle w:val="Normal"/>
              <w:bidi w:val="0"/>
              <w:spacing w:before="0" w:beforeAutospacing="off" w:after="0" w:afterAutospacing="off" w:line="259" w:lineRule="auto"/>
              <w:ind w:left="0" w:right="0"/>
              <w:jc w:val="left"/>
            </w:pPr>
            <w:r w:rsidR="36FBAA88">
              <w:rPr/>
              <w:t>30 min</w:t>
            </w:r>
          </w:p>
        </w:tc>
        <w:tc>
          <w:tcPr>
            <w:tcW w:w="1804" w:type="dxa"/>
            <w:tcMar/>
          </w:tcPr>
          <w:p w:rsidR="00D668EE" w:rsidP="00A05532" w:rsidRDefault="00D668EE" w14:paraId="4781DE18" w14:textId="0D341403">
            <w:r>
              <w:t>Fabian van Lierop</w:t>
            </w:r>
          </w:p>
        </w:tc>
      </w:tr>
      <w:tr w:rsidR="36FBAA88" w:rsidTr="36FBAA88" w14:paraId="153F4142">
        <w:tc>
          <w:tcPr>
            <w:tcW w:w="1994" w:type="dxa"/>
            <w:tcMar/>
          </w:tcPr>
          <w:p w:rsidR="36FBAA88" w:rsidP="36FBAA88" w:rsidRDefault="36FBAA88" w14:paraId="6D835076" w14:textId="255B9F26">
            <w:pPr>
              <w:pStyle w:val="Normal"/>
              <w:spacing w:line="259" w:lineRule="auto"/>
              <w:jc w:val="left"/>
            </w:pPr>
            <w:r w:rsidR="36FBAA88">
              <w:rPr/>
              <w:t>Omschrijving schrijven</w:t>
            </w:r>
          </w:p>
        </w:tc>
        <w:tc>
          <w:tcPr>
            <w:tcW w:w="1761" w:type="dxa"/>
            <w:tcMar/>
          </w:tcPr>
          <w:p w:rsidR="36FBAA88" w:rsidP="36FBAA88" w:rsidRDefault="36FBAA88" w14:paraId="7FF03510" w14:textId="44C539E9">
            <w:pPr>
              <w:pStyle w:val="Normal"/>
            </w:pPr>
            <w:r w:rsidR="36FBAA88">
              <w:rPr/>
              <w:t>10-9-2020</w:t>
            </w:r>
          </w:p>
        </w:tc>
        <w:tc>
          <w:tcPr>
            <w:tcW w:w="1751" w:type="dxa"/>
            <w:tcMar/>
          </w:tcPr>
          <w:p w:rsidR="36FBAA88" w:rsidP="36FBAA88" w:rsidRDefault="36FBAA88" w14:paraId="57BDECC0" w14:textId="4BDEA744">
            <w:pPr>
              <w:pStyle w:val="Normal"/>
            </w:pPr>
            <w:r w:rsidR="36FBAA88">
              <w:rPr/>
              <w:t>10-09-2020</w:t>
            </w:r>
          </w:p>
        </w:tc>
        <w:tc>
          <w:tcPr>
            <w:tcW w:w="1712" w:type="dxa"/>
            <w:tcMar/>
          </w:tcPr>
          <w:p w:rsidR="36FBAA88" w:rsidP="36FBAA88" w:rsidRDefault="36FBAA88" w14:paraId="74653D7A" w14:textId="7D17FD35">
            <w:pPr>
              <w:pStyle w:val="Normal"/>
            </w:pPr>
            <w:r w:rsidR="36FBAA88">
              <w:rPr/>
              <w:t>30 min</w:t>
            </w:r>
          </w:p>
        </w:tc>
        <w:tc>
          <w:tcPr>
            <w:tcW w:w="1798" w:type="dxa"/>
            <w:tcMar/>
          </w:tcPr>
          <w:p w:rsidR="36FBAA88" w:rsidP="36FBAA88" w:rsidRDefault="36FBAA88" w14:paraId="1289FF13" w14:textId="3CEC2A69">
            <w:pPr>
              <w:pStyle w:val="Normal"/>
            </w:pPr>
            <w:r w:rsidR="36FBAA88">
              <w:rPr/>
              <w:t>Fabian van Lierop</w:t>
            </w:r>
          </w:p>
        </w:tc>
      </w:tr>
      <w:tr w:rsidR="36FBAA88" w:rsidTr="36FBAA88" w14:paraId="2D15B6A9">
        <w:tc>
          <w:tcPr>
            <w:tcW w:w="1994" w:type="dxa"/>
            <w:tcMar/>
          </w:tcPr>
          <w:p w:rsidR="36FBAA88" w:rsidP="36FBAA88" w:rsidRDefault="36FBAA88" w14:paraId="7CC41416" w14:textId="4F657FE3">
            <w:pPr>
              <w:pStyle w:val="Normal"/>
              <w:spacing w:line="259" w:lineRule="auto"/>
              <w:jc w:val="left"/>
            </w:pPr>
            <w:r w:rsidR="36FBAA88">
              <w:rPr/>
              <w:t xml:space="preserve">Projectgroep </w:t>
            </w:r>
            <w:r w:rsidRPr="36FBAA88" w:rsidR="36FBAA88">
              <w:rPr>
                <w:rFonts w:ascii="Calibri" w:hAnsi="Calibri" w:eastAsia="Calibri" w:cs="Calibri"/>
                <w:b w:val="0"/>
                <w:bCs w:val="0"/>
                <w:i w:val="0"/>
                <w:iCs w:val="0"/>
                <w:noProof w:val="0"/>
                <w:color w:val="222233"/>
                <w:sz w:val="22"/>
                <w:szCs w:val="22"/>
                <w:lang w:val="nl-NL"/>
              </w:rPr>
              <w:t>definiëren</w:t>
            </w:r>
          </w:p>
        </w:tc>
        <w:tc>
          <w:tcPr>
            <w:tcW w:w="1761" w:type="dxa"/>
            <w:tcMar/>
          </w:tcPr>
          <w:p w:rsidR="36FBAA88" w:rsidP="36FBAA88" w:rsidRDefault="36FBAA88" w14:paraId="4FC7DCF8" w14:textId="60F2C77D">
            <w:pPr>
              <w:pStyle w:val="Normal"/>
            </w:pPr>
            <w:r w:rsidR="36FBAA88">
              <w:rPr/>
              <w:t>10-09-2020</w:t>
            </w:r>
          </w:p>
        </w:tc>
        <w:tc>
          <w:tcPr>
            <w:tcW w:w="1751" w:type="dxa"/>
            <w:tcMar/>
          </w:tcPr>
          <w:p w:rsidR="36FBAA88" w:rsidP="36FBAA88" w:rsidRDefault="36FBAA88" w14:paraId="6EF81B5F" w14:textId="275FA217">
            <w:pPr>
              <w:pStyle w:val="Normal"/>
            </w:pPr>
            <w:r w:rsidR="36FBAA88">
              <w:rPr/>
              <w:t>10-09-2020</w:t>
            </w:r>
          </w:p>
        </w:tc>
        <w:tc>
          <w:tcPr>
            <w:tcW w:w="1712" w:type="dxa"/>
            <w:tcMar/>
          </w:tcPr>
          <w:p w:rsidR="36FBAA88" w:rsidP="36FBAA88" w:rsidRDefault="36FBAA88" w14:paraId="00EBBFC9" w14:textId="50EB299B">
            <w:pPr>
              <w:pStyle w:val="Normal"/>
            </w:pPr>
            <w:r w:rsidR="36FBAA88">
              <w:rPr/>
              <w:t>10 min</w:t>
            </w:r>
          </w:p>
        </w:tc>
        <w:tc>
          <w:tcPr>
            <w:tcW w:w="1798" w:type="dxa"/>
            <w:tcMar/>
          </w:tcPr>
          <w:p w:rsidR="36FBAA88" w:rsidP="36FBAA88" w:rsidRDefault="36FBAA88" w14:paraId="2707C047" w14:textId="129807A7">
            <w:pPr>
              <w:pStyle w:val="Normal"/>
            </w:pPr>
            <w:r w:rsidR="36FBAA88">
              <w:rPr/>
              <w:t>Fabian van Lierop</w:t>
            </w:r>
          </w:p>
        </w:tc>
      </w:tr>
      <w:tr w:rsidR="36FBAA88" w:rsidTr="36FBAA88" w14:paraId="2CD95C79">
        <w:tc>
          <w:tcPr>
            <w:tcW w:w="1994" w:type="dxa"/>
            <w:tcMar/>
          </w:tcPr>
          <w:p w:rsidR="36FBAA88" w:rsidP="36FBAA88" w:rsidRDefault="36FBAA88" w14:paraId="01DA775F" w14:textId="33A23811">
            <w:pPr>
              <w:pStyle w:val="Normal"/>
              <w:spacing w:line="259" w:lineRule="auto"/>
              <w:jc w:val="left"/>
            </w:pPr>
            <w:r w:rsidR="36FBAA88">
              <w:rPr/>
              <w:t>Benodigdheden schrijven</w:t>
            </w:r>
          </w:p>
        </w:tc>
        <w:tc>
          <w:tcPr>
            <w:tcW w:w="1761" w:type="dxa"/>
            <w:tcMar/>
          </w:tcPr>
          <w:p w:rsidR="36FBAA88" w:rsidP="36FBAA88" w:rsidRDefault="36FBAA88" w14:paraId="5915F45C" w14:textId="032E631A">
            <w:pPr>
              <w:pStyle w:val="Normal"/>
            </w:pPr>
            <w:r w:rsidR="36FBAA88">
              <w:rPr/>
              <w:t>10-09-2020</w:t>
            </w:r>
          </w:p>
        </w:tc>
        <w:tc>
          <w:tcPr>
            <w:tcW w:w="1751" w:type="dxa"/>
            <w:tcMar/>
          </w:tcPr>
          <w:p w:rsidR="36FBAA88" w:rsidP="36FBAA88" w:rsidRDefault="36FBAA88" w14:paraId="284BE1D0" w14:textId="16BF2806">
            <w:pPr>
              <w:pStyle w:val="Normal"/>
            </w:pPr>
            <w:r w:rsidR="36FBAA88">
              <w:rPr/>
              <w:t>10-09-2020</w:t>
            </w:r>
          </w:p>
        </w:tc>
        <w:tc>
          <w:tcPr>
            <w:tcW w:w="1712" w:type="dxa"/>
            <w:tcMar/>
          </w:tcPr>
          <w:p w:rsidR="36FBAA88" w:rsidP="36FBAA88" w:rsidRDefault="36FBAA88" w14:paraId="25817EAB" w14:textId="641833DA">
            <w:pPr>
              <w:pStyle w:val="Normal"/>
            </w:pPr>
            <w:r w:rsidR="36FBAA88">
              <w:rPr/>
              <w:t>20 min</w:t>
            </w:r>
          </w:p>
        </w:tc>
        <w:tc>
          <w:tcPr>
            <w:tcW w:w="1798" w:type="dxa"/>
            <w:tcMar/>
          </w:tcPr>
          <w:p w:rsidR="36FBAA88" w:rsidP="36FBAA88" w:rsidRDefault="36FBAA88" w14:paraId="1DF37B46" w14:textId="2B0AD61B">
            <w:pPr>
              <w:pStyle w:val="Normal"/>
            </w:pPr>
            <w:r w:rsidR="36FBAA88">
              <w:rPr/>
              <w:t>Fabian van Lierop</w:t>
            </w:r>
          </w:p>
          <w:p w:rsidR="36FBAA88" w:rsidP="36FBAA88" w:rsidRDefault="36FBAA88" w14:paraId="2BAB9E62" w14:textId="390ACE9F">
            <w:pPr>
              <w:pStyle w:val="Normal"/>
            </w:pPr>
            <w:r w:rsidR="36FBAA88">
              <w:rPr/>
              <w:t>Sander Grimmelikhuizen</w:t>
            </w:r>
          </w:p>
        </w:tc>
      </w:tr>
      <w:tr w:rsidR="36FBAA88" w:rsidTr="36FBAA88" w14:paraId="63512A23">
        <w:tc>
          <w:tcPr>
            <w:tcW w:w="1994" w:type="dxa"/>
            <w:tcMar/>
          </w:tcPr>
          <w:p w:rsidR="36FBAA88" w:rsidP="36FBAA88" w:rsidRDefault="36FBAA88" w14:paraId="5A904DD7" w14:textId="61B652DC">
            <w:pPr>
              <w:pStyle w:val="Normal"/>
              <w:spacing w:line="259" w:lineRule="auto"/>
              <w:jc w:val="left"/>
            </w:pPr>
            <w:r w:rsidR="36FBAA88">
              <w:rPr/>
              <w:t>Planning maken</w:t>
            </w:r>
          </w:p>
        </w:tc>
        <w:tc>
          <w:tcPr>
            <w:tcW w:w="1761" w:type="dxa"/>
            <w:tcMar/>
          </w:tcPr>
          <w:p w:rsidR="36FBAA88" w:rsidP="36FBAA88" w:rsidRDefault="36FBAA88" w14:paraId="20D76DDE" w14:textId="33AAC65A">
            <w:pPr>
              <w:pStyle w:val="Normal"/>
            </w:pPr>
            <w:r w:rsidR="36FBAA88">
              <w:rPr/>
              <w:t>10-09-2020</w:t>
            </w:r>
          </w:p>
        </w:tc>
        <w:tc>
          <w:tcPr>
            <w:tcW w:w="1751" w:type="dxa"/>
            <w:tcMar/>
          </w:tcPr>
          <w:p w:rsidR="36FBAA88" w:rsidP="36FBAA88" w:rsidRDefault="36FBAA88" w14:paraId="20F43994" w14:textId="1C93D63F">
            <w:pPr>
              <w:pStyle w:val="Normal"/>
            </w:pPr>
            <w:r w:rsidR="36FBAA88">
              <w:rPr/>
              <w:t>10-09-2020</w:t>
            </w:r>
          </w:p>
        </w:tc>
        <w:tc>
          <w:tcPr>
            <w:tcW w:w="1712" w:type="dxa"/>
            <w:tcMar/>
          </w:tcPr>
          <w:p w:rsidR="36FBAA88" w:rsidP="36FBAA88" w:rsidRDefault="36FBAA88" w14:paraId="34090D4F" w14:textId="08C4BE64">
            <w:pPr>
              <w:pStyle w:val="Normal"/>
            </w:pPr>
            <w:r w:rsidR="36FBAA88">
              <w:rPr/>
              <w:t>10 min</w:t>
            </w:r>
          </w:p>
        </w:tc>
        <w:tc>
          <w:tcPr>
            <w:tcW w:w="1798" w:type="dxa"/>
            <w:tcMar/>
          </w:tcPr>
          <w:p w:rsidR="36FBAA88" w:rsidP="36FBAA88" w:rsidRDefault="36FBAA88" w14:paraId="3935A3DE" w14:textId="037065F7">
            <w:pPr>
              <w:pStyle w:val="Normal"/>
            </w:pPr>
            <w:r w:rsidR="36FBAA88">
              <w:rPr/>
              <w:t>Fabian van Lierop</w:t>
            </w:r>
          </w:p>
        </w:tc>
      </w:tr>
      <w:tr w:rsidR="0037238B" w:rsidTr="36FBAA88" w14:paraId="7D59F1AE" w14:textId="77777777">
        <w:tc>
          <w:tcPr>
            <w:tcW w:w="1803" w:type="dxa"/>
            <w:tcMar/>
          </w:tcPr>
          <w:p w:rsidR="0037238B" w:rsidP="00A05532" w:rsidRDefault="00D668EE" w14:paraId="08DF37E2" w14:textId="27DF5649">
            <w:r w:rsidR="36FBAA88">
              <w:rPr/>
              <w:t>Use</w:t>
            </w:r>
            <w:r w:rsidR="36FBAA88">
              <w:rPr/>
              <w:t>case diagram maken</w:t>
            </w:r>
          </w:p>
        </w:tc>
        <w:tc>
          <w:tcPr>
            <w:tcW w:w="1803" w:type="dxa"/>
            <w:tcMar/>
          </w:tcPr>
          <w:p w:rsidR="0037238B" w:rsidP="00A05532" w:rsidRDefault="00D668EE" w14:paraId="766F945E" w14:textId="7CF479B7">
            <w:r w:rsidR="36FBAA88">
              <w:rPr/>
              <w:t>15-09-2020</w:t>
            </w:r>
          </w:p>
        </w:tc>
        <w:tc>
          <w:tcPr>
            <w:tcW w:w="1803" w:type="dxa"/>
            <w:tcMar/>
          </w:tcPr>
          <w:p w:rsidR="0037238B" w:rsidP="00A05532" w:rsidRDefault="00D668EE" w14:paraId="319BCDFD" w14:textId="14977AA3">
            <w:r w:rsidR="36FBAA88">
              <w:rPr/>
              <w:t>15-09-2020</w:t>
            </w:r>
          </w:p>
        </w:tc>
        <w:tc>
          <w:tcPr>
            <w:tcW w:w="1803" w:type="dxa"/>
            <w:tcMar/>
          </w:tcPr>
          <w:p w:rsidR="0037238B" w:rsidP="00A05532" w:rsidRDefault="00D668EE" w14:paraId="413A35DB" w14:textId="033E7FEB">
            <w:r w:rsidR="36FBAA88">
              <w:rPr/>
              <w:t>30 min</w:t>
            </w:r>
          </w:p>
        </w:tc>
        <w:tc>
          <w:tcPr>
            <w:tcW w:w="1804" w:type="dxa"/>
            <w:tcMar/>
          </w:tcPr>
          <w:p w:rsidR="0037238B" w:rsidP="00D668EE" w:rsidRDefault="00D668EE" w14:paraId="7130EF51" w14:textId="1DC18B40">
            <w:r>
              <w:t>Fabian van Lierop</w:t>
            </w:r>
          </w:p>
        </w:tc>
      </w:tr>
      <w:tr w:rsidR="36FBAA88" w:rsidTr="36FBAA88" w14:paraId="0847F335">
        <w:tc>
          <w:tcPr>
            <w:tcW w:w="1994" w:type="dxa"/>
            <w:tcMar/>
          </w:tcPr>
          <w:p w:rsidR="36FBAA88" w:rsidP="36FBAA88" w:rsidRDefault="36FBAA88" w14:paraId="07B546FE" w14:textId="1786BB9C">
            <w:pPr>
              <w:pStyle w:val="Normal"/>
            </w:pPr>
            <w:r w:rsidR="36FBAA88">
              <w:rPr/>
              <w:t>Navigatie diagram maken</w:t>
            </w:r>
          </w:p>
        </w:tc>
        <w:tc>
          <w:tcPr>
            <w:tcW w:w="1761" w:type="dxa"/>
            <w:tcMar/>
          </w:tcPr>
          <w:p w:rsidR="36FBAA88" w:rsidP="36FBAA88" w:rsidRDefault="36FBAA88" w14:paraId="4CD818E9" w14:textId="6754BD8F">
            <w:pPr>
              <w:pStyle w:val="Normal"/>
            </w:pPr>
            <w:r w:rsidR="36FBAA88">
              <w:rPr/>
              <w:t>15-09-2020</w:t>
            </w:r>
          </w:p>
        </w:tc>
        <w:tc>
          <w:tcPr>
            <w:tcW w:w="1751" w:type="dxa"/>
            <w:tcMar/>
          </w:tcPr>
          <w:p w:rsidR="36FBAA88" w:rsidP="36FBAA88" w:rsidRDefault="36FBAA88" w14:paraId="013BCE6A" w14:textId="1E0339B3">
            <w:pPr>
              <w:pStyle w:val="Normal"/>
            </w:pPr>
            <w:r w:rsidR="36FBAA88">
              <w:rPr/>
              <w:t>15-09-2020</w:t>
            </w:r>
          </w:p>
        </w:tc>
        <w:tc>
          <w:tcPr>
            <w:tcW w:w="1712" w:type="dxa"/>
            <w:tcMar/>
          </w:tcPr>
          <w:p w:rsidR="36FBAA88" w:rsidP="36FBAA88" w:rsidRDefault="36FBAA88" w14:paraId="1AE6AFC4" w14:textId="3162C622">
            <w:pPr>
              <w:pStyle w:val="Normal"/>
            </w:pPr>
            <w:r w:rsidR="36FBAA88">
              <w:rPr/>
              <w:t>20 min</w:t>
            </w:r>
          </w:p>
        </w:tc>
        <w:tc>
          <w:tcPr>
            <w:tcW w:w="1798" w:type="dxa"/>
            <w:tcMar/>
          </w:tcPr>
          <w:p w:rsidR="36FBAA88" w:rsidP="36FBAA88" w:rsidRDefault="36FBAA88" w14:paraId="239C5609" w14:textId="09C84B22">
            <w:pPr>
              <w:pStyle w:val="Normal"/>
            </w:pPr>
            <w:r w:rsidR="36FBAA88">
              <w:rPr/>
              <w:t>Fabian van Lierop</w:t>
            </w:r>
          </w:p>
        </w:tc>
      </w:tr>
      <w:tr w:rsidR="36FBAA88" w:rsidTr="36FBAA88" w14:paraId="308BD1E7">
        <w:tc>
          <w:tcPr>
            <w:tcW w:w="1994" w:type="dxa"/>
            <w:tcMar/>
          </w:tcPr>
          <w:p w:rsidR="36FBAA88" w:rsidP="36FBAA88" w:rsidRDefault="36FBAA88" w14:paraId="46BD71B7" w14:textId="2E657812">
            <w:pPr>
              <w:pStyle w:val="Normal"/>
            </w:pPr>
            <w:r w:rsidR="36FBAA88">
              <w:rPr/>
              <w:t>Lijst van Schermen</w:t>
            </w:r>
          </w:p>
        </w:tc>
        <w:tc>
          <w:tcPr>
            <w:tcW w:w="1761" w:type="dxa"/>
            <w:tcMar/>
          </w:tcPr>
          <w:p w:rsidR="36FBAA88" w:rsidP="36FBAA88" w:rsidRDefault="36FBAA88" w14:paraId="6B63905C" w14:textId="5055EFE4">
            <w:pPr>
              <w:pStyle w:val="Normal"/>
            </w:pPr>
            <w:r w:rsidR="36FBAA88">
              <w:rPr/>
              <w:t>15-09-2020</w:t>
            </w:r>
          </w:p>
        </w:tc>
        <w:tc>
          <w:tcPr>
            <w:tcW w:w="1751" w:type="dxa"/>
            <w:tcMar/>
          </w:tcPr>
          <w:p w:rsidR="36FBAA88" w:rsidP="36FBAA88" w:rsidRDefault="36FBAA88" w14:paraId="76A10D22" w14:textId="7C250F94">
            <w:pPr>
              <w:pStyle w:val="Normal"/>
            </w:pPr>
            <w:r w:rsidR="36FBAA88">
              <w:rPr/>
              <w:t>15-09-2020</w:t>
            </w:r>
          </w:p>
        </w:tc>
        <w:tc>
          <w:tcPr>
            <w:tcW w:w="1712" w:type="dxa"/>
            <w:tcMar/>
          </w:tcPr>
          <w:p w:rsidR="36FBAA88" w:rsidP="36FBAA88" w:rsidRDefault="36FBAA88" w14:paraId="4CF1E868" w14:textId="2D7BF598">
            <w:pPr>
              <w:pStyle w:val="Normal"/>
            </w:pPr>
            <w:r w:rsidR="36FBAA88">
              <w:rPr/>
              <w:t>30 min</w:t>
            </w:r>
          </w:p>
        </w:tc>
        <w:tc>
          <w:tcPr>
            <w:tcW w:w="1798" w:type="dxa"/>
            <w:tcMar/>
          </w:tcPr>
          <w:p w:rsidR="36FBAA88" w:rsidP="36FBAA88" w:rsidRDefault="36FBAA88" w14:paraId="170FF236" w14:textId="5F85B011">
            <w:pPr>
              <w:pStyle w:val="Normal"/>
            </w:pPr>
            <w:r w:rsidR="36FBAA88">
              <w:rPr/>
              <w:t>Fabian van Lierop</w:t>
            </w:r>
          </w:p>
        </w:tc>
      </w:tr>
      <w:tr w:rsidR="36FBAA88" w:rsidTr="36FBAA88" w14:paraId="684FD62B">
        <w:tc>
          <w:tcPr>
            <w:tcW w:w="1994" w:type="dxa"/>
            <w:tcMar/>
          </w:tcPr>
          <w:p w:rsidR="36FBAA88" w:rsidP="36FBAA88" w:rsidRDefault="36FBAA88" w14:paraId="6FC6171F" w14:textId="1EACB397">
            <w:pPr>
              <w:pStyle w:val="Normal"/>
            </w:pPr>
            <w:r w:rsidR="36FBAA88">
              <w:rPr/>
              <w:t>Schermontwerp maken</w:t>
            </w:r>
          </w:p>
        </w:tc>
        <w:tc>
          <w:tcPr>
            <w:tcW w:w="1761" w:type="dxa"/>
            <w:tcMar/>
          </w:tcPr>
          <w:p w:rsidR="36FBAA88" w:rsidP="36FBAA88" w:rsidRDefault="36FBAA88" w14:paraId="1DC56CEE" w14:textId="3ACDA3C6">
            <w:pPr>
              <w:pStyle w:val="Normal"/>
            </w:pPr>
            <w:r w:rsidR="36FBAA88">
              <w:rPr/>
              <w:t>15-09-2020</w:t>
            </w:r>
          </w:p>
        </w:tc>
        <w:tc>
          <w:tcPr>
            <w:tcW w:w="1751" w:type="dxa"/>
            <w:tcMar/>
          </w:tcPr>
          <w:p w:rsidR="36FBAA88" w:rsidP="36FBAA88" w:rsidRDefault="36FBAA88" w14:paraId="38DAC439" w14:textId="794DD940">
            <w:pPr>
              <w:pStyle w:val="Normal"/>
            </w:pPr>
            <w:r w:rsidR="36FBAA88">
              <w:rPr/>
              <w:t>15-09-2020</w:t>
            </w:r>
          </w:p>
        </w:tc>
        <w:tc>
          <w:tcPr>
            <w:tcW w:w="1712" w:type="dxa"/>
            <w:tcMar/>
          </w:tcPr>
          <w:p w:rsidR="36FBAA88" w:rsidP="36FBAA88" w:rsidRDefault="36FBAA88" w14:paraId="1E5058D4" w14:textId="095E0DBD">
            <w:pPr>
              <w:pStyle w:val="Normal"/>
            </w:pPr>
            <w:r w:rsidR="36FBAA88">
              <w:rPr/>
              <w:t>1 uur</w:t>
            </w:r>
          </w:p>
        </w:tc>
        <w:tc>
          <w:tcPr>
            <w:tcW w:w="1798" w:type="dxa"/>
            <w:tcMar/>
          </w:tcPr>
          <w:p w:rsidR="36FBAA88" w:rsidP="36FBAA88" w:rsidRDefault="36FBAA88" w14:paraId="6BBF77BE" w14:textId="79319EC9">
            <w:pPr>
              <w:pStyle w:val="Normal"/>
            </w:pPr>
            <w:r w:rsidR="36FBAA88">
              <w:rPr/>
              <w:t>Fabian van Lierop</w:t>
            </w:r>
          </w:p>
        </w:tc>
      </w:tr>
      <w:tr w:rsidR="00D668EE" w:rsidTr="36FBAA88" w14:paraId="7950B0B4" w14:textId="77777777">
        <w:tc>
          <w:tcPr>
            <w:tcW w:w="1803" w:type="dxa"/>
            <w:tcMar/>
          </w:tcPr>
          <w:p w:rsidR="00D668EE" w:rsidP="36FBAA88" w:rsidRDefault="00D668EE" w14:paraId="6805648D" w14:textId="6FE94DCF">
            <w:pPr>
              <w:pStyle w:val="Normal"/>
              <w:bidi w:val="0"/>
              <w:spacing w:before="0" w:beforeAutospacing="off" w:after="0" w:afterAutospacing="off" w:line="259" w:lineRule="auto"/>
              <w:ind w:left="0" w:right="0"/>
              <w:jc w:val="left"/>
            </w:pPr>
            <w:r w:rsidR="36FBAA88">
              <w:rPr/>
              <w:t>Klassediagram maken</w:t>
            </w:r>
          </w:p>
        </w:tc>
        <w:tc>
          <w:tcPr>
            <w:tcW w:w="1803" w:type="dxa"/>
            <w:tcMar/>
          </w:tcPr>
          <w:p w:rsidR="00D668EE" w:rsidP="00A05532" w:rsidRDefault="00D668EE" w14:paraId="31EF55F5" w14:textId="19232D8D">
            <w:r w:rsidR="36FBAA88">
              <w:rPr/>
              <w:t>22-09-2020</w:t>
            </w:r>
          </w:p>
        </w:tc>
        <w:tc>
          <w:tcPr>
            <w:tcW w:w="1803" w:type="dxa"/>
            <w:tcMar/>
          </w:tcPr>
          <w:p w:rsidR="00D668EE" w:rsidP="00A05532" w:rsidRDefault="00D668EE" w14:paraId="45C15E96" w14:textId="2542EBA4">
            <w:r w:rsidR="36FBAA88">
              <w:rPr/>
              <w:t>22-09-2020</w:t>
            </w:r>
          </w:p>
        </w:tc>
        <w:tc>
          <w:tcPr>
            <w:tcW w:w="1803" w:type="dxa"/>
            <w:tcMar/>
          </w:tcPr>
          <w:p w:rsidR="00D668EE" w:rsidP="00A05532" w:rsidRDefault="00D668EE" w14:paraId="26567E61" w14:textId="5B75EDF6">
            <w:r w:rsidR="36FBAA88">
              <w:rPr/>
              <w:t>30 min</w:t>
            </w:r>
          </w:p>
        </w:tc>
        <w:tc>
          <w:tcPr>
            <w:tcW w:w="1804" w:type="dxa"/>
            <w:tcMar/>
          </w:tcPr>
          <w:p w:rsidR="00D668EE" w:rsidP="00D668EE" w:rsidRDefault="00D668EE" w14:paraId="5F3B1991" w14:textId="54B671C7">
            <w:r>
              <w:t>Fabian van Lierop</w:t>
            </w:r>
          </w:p>
        </w:tc>
      </w:tr>
      <w:tr w:rsidR="36FBAA88" w:rsidTr="36FBAA88" w14:paraId="6CA27C09">
        <w:tc>
          <w:tcPr>
            <w:tcW w:w="1994" w:type="dxa"/>
            <w:tcMar/>
          </w:tcPr>
          <w:p w:rsidR="36FBAA88" w:rsidP="36FBAA88" w:rsidRDefault="36FBAA88" w14:paraId="0DAD491C" w14:textId="50B2BC96">
            <w:pPr>
              <w:pStyle w:val="Normal"/>
              <w:spacing w:line="259" w:lineRule="auto"/>
              <w:jc w:val="left"/>
            </w:pPr>
            <w:r w:rsidR="36FBAA88">
              <w:rPr/>
              <w:t>ERD maken</w:t>
            </w:r>
          </w:p>
        </w:tc>
        <w:tc>
          <w:tcPr>
            <w:tcW w:w="1761" w:type="dxa"/>
            <w:tcMar/>
          </w:tcPr>
          <w:p w:rsidR="36FBAA88" w:rsidP="36FBAA88" w:rsidRDefault="36FBAA88" w14:paraId="7678AE0B" w14:textId="56F3BFB3">
            <w:pPr>
              <w:pStyle w:val="Normal"/>
            </w:pPr>
            <w:r w:rsidR="36FBAA88">
              <w:rPr/>
              <w:t>23-09-2020</w:t>
            </w:r>
          </w:p>
        </w:tc>
        <w:tc>
          <w:tcPr>
            <w:tcW w:w="1751" w:type="dxa"/>
            <w:tcMar/>
          </w:tcPr>
          <w:p w:rsidR="36FBAA88" w:rsidP="36FBAA88" w:rsidRDefault="36FBAA88" w14:paraId="1AC5181C" w14:textId="61C22282">
            <w:pPr>
              <w:pStyle w:val="Normal"/>
            </w:pPr>
            <w:r w:rsidR="36FBAA88">
              <w:rPr/>
              <w:t>23-09-2020</w:t>
            </w:r>
          </w:p>
        </w:tc>
        <w:tc>
          <w:tcPr>
            <w:tcW w:w="1712" w:type="dxa"/>
            <w:tcMar/>
          </w:tcPr>
          <w:p w:rsidR="36FBAA88" w:rsidP="36FBAA88" w:rsidRDefault="36FBAA88" w14:paraId="78AA683B" w14:textId="352F178B">
            <w:pPr>
              <w:pStyle w:val="Normal"/>
            </w:pPr>
            <w:r w:rsidR="36FBAA88">
              <w:rPr/>
              <w:t>1 uur</w:t>
            </w:r>
          </w:p>
        </w:tc>
        <w:tc>
          <w:tcPr>
            <w:tcW w:w="1798" w:type="dxa"/>
            <w:tcMar/>
          </w:tcPr>
          <w:p w:rsidR="36FBAA88" w:rsidP="36FBAA88" w:rsidRDefault="36FBAA88" w14:paraId="1E8ACFE9" w14:textId="1D4DF95F">
            <w:pPr>
              <w:pStyle w:val="Normal"/>
            </w:pPr>
            <w:r w:rsidR="36FBAA88">
              <w:rPr/>
              <w:t>Fabian van Lierop</w:t>
            </w:r>
          </w:p>
        </w:tc>
      </w:tr>
      <w:tr w:rsidR="00D668EE" w:rsidTr="36FBAA88" w14:paraId="19C755E9" w14:textId="77777777">
        <w:tc>
          <w:tcPr>
            <w:tcW w:w="1803" w:type="dxa"/>
            <w:tcMar/>
          </w:tcPr>
          <w:p w:rsidR="00D668EE" w:rsidP="00A05532" w:rsidRDefault="00D668EE" w14:paraId="7669758F" w14:textId="4D07D513">
            <w:r w:rsidR="36FBAA88">
              <w:rPr/>
              <w:t>Benodigde hardware benoemen</w:t>
            </w:r>
          </w:p>
        </w:tc>
        <w:tc>
          <w:tcPr>
            <w:tcW w:w="1803" w:type="dxa"/>
            <w:tcMar/>
          </w:tcPr>
          <w:p w:rsidR="00D668EE" w:rsidP="00A05532" w:rsidRDefault="00D668EE" w14:paraId="46CFF033" w14:textId="233F7FCF">
            <w:r w:rsidR="36FBAA88">
              <w:rPr/>
              <w:t>02-10-2020</w:t>
            </w:r>
          </w:p>
        </w:tc>
        <w:tc>
          <w:tcPr>
            <w:tcW w:w="1803" w:type="dxa"/>
            <w:tcMar/>
          </w:tcPr>
          <w:p w:rsidR="00D668EE" w:rsidP="00A05532" w:rsidRDefault="00D668EE" w14:paraId="323EBB1B" w14:textId="0E9445EE">
            <w:r w:rsidR="36FBAA88">
              <w:rPr/>
              <w:t>02-10-2020</w:t>
            </w:r>
          </w:p>
        </w:tc>
        <w:tc>
          <w:tcPr>
            <w:tcW w:w="1803" w:type="dxa"/>
            <w:tcMar/>
          </w:tcPr>
          <w:p w:rsidR="00D668EE" w:rsidP="00A05532" w:rsidRDefault="00D668EE" w14:paraId="2B9CC7D6" w14:textId="1E1C1C3E">
            <w:r w:rsidR="36FBAA88">
              <w:rPr/>
              <w:t>30 min</w:t>
            </w:r>
          </w:p>
        </w:tc>
        <w:tc>
          <w:tcPr>
            <w:tcW w:w="1804" w:type="dxa"/>
            <w:tcMar/>
          </w:tcPr>
          <w:p w:rsidR="00D668EE" w:rsidP="00D668EE" w:rsidRDefault="00D668EE" w14:paraId="38AB2C18" w14:textId="533A161E">
            <w:r>
              <w:t>Fabian van Lierop</w:t>
            </w:r>
          </w:p>
        </w:tc>
      </w:tr>
      <w:tr w:rsidR="36FBAA88" w:rsidTr="36FBAA88" w14:paraId="5290D5FC">
        <w:tc>
          <w:tcPr>
            <w:tcW w:w="1994" w:type="dxa"/>
            <w:tcMar/>
          </w:tcPr>
          <w:p w:rsidR="36FBAA88" w:rsidP="36FBAA88" w:rsidRDefault="36FBAA88" w14:paraId="31245DF4" w14:textId="221482F5">
            <w:pPr>
              <w:pStyle w:val="Normal"/>
            </w:pPr>
            <w:r w:rsidR="36FBAA88">
              <w:rPr/>
              <w:t>Benodigde software benoemen</w:t>
            </w:r>
          </w:p>
        </w:tc>
        <w:tc>
          <w:tcPr>
            <w:tcW w:w="1761" w:type="dxa"/>
            <w:tcMar/>
          </w:tcPr>
          <w:p w:rsidR="36FBAA88" w:rsidP="36FBAA88" w:rsidRDefault="36FBAA88" w14:paraId="7938BCD6" w14:textId="2F2F2E7F">
            <w:pPr>
              <w:pStyle w:val="Normal"/>
            </w:pPr>
            <w:r w:rsidR="36FBAA88">
              <w:rPr/>
              <w:t>02-10-2020</w:t>
            </w:r>
          </w:p>
        </w:tc>
        <w:tc>
          <w:tcPr>
            <w:tcW w:w="1751" w:type="dxa"/>
            <w:tcMar/>
          </w:tcPr>
          <w:p w:rsidR="36FBAA88" w:rsidP="36FBAA88" w:rsidRDefault="36FBAA88" w14:paraId="2F14DC9D" w14:textId="7A01CFB2">
            <w:pPr>
              <w:pStyle w:val="Normal"/>
            </w:pPr>
            <w:r w:rsidR="36FBAA88">
              <w:rPr/>
              <w:t>02-10-2020</w:t>
            </w:r>
          </w:p>
        </w:tc>
        <w:tc>
          <w:tcPr>
            <w:tcW w:w="1712" w:type="dxa"/>
            <w:tcMar/>
          </w:tcPr>
          <w:p w:rsidR="36FBAA88" w:rsidP="36FBAA88" w:rsidRDefault="36FBAA88" w14:paraId="2E631EC6" w14:textId="738DD1BF">
            <w:pPr>
              <w:pStyle w:val="Normal"/>
            </w:pPr>
            <w:r w:rsidR="36FBAA88">
              <w:rPr/>
              <w:t>20 min</w:t>
            </w:r>
          </w:p>
        </w:tc>
        <w:tc>
          <w:tcPr>
            <w:tcW w:w="1798" w:type="dxa"/>
            <w:tcMar/>
          </w:tcPr>
          <w:p w:rsidR="36FBAA88" w:rsidP="36FBAA88" w:rsidRDefault="36FBAA88" w14:paraId="4EA32B2B" w14:textId="09A24C7B">
            <w:pPr>
              <w:pStyle w:val="Normal"/>
            </w:pPr>
            <w:r w:rsidR="36FBAA88">
              <w:rPr/>
              <w:t>Fabian van Lierop</w:t>
            </w:r>
          </w:p>
        </w:tc>
      </w:tr>
    </w:tbl>
    <w:p w:rsidRPr="0037238B" w:rsidR="0037238B" w:rsidP="00A05532" w:rsidRDefault="0037238B" w14:paraId="133D2668" w14:textId="429181A6"/>
    <w:sectPr w:rsidRPr="0037238B" w:rsidR="0037238B">
      <w:footerReference w:type="default" r:id="rId13"/>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C3725" w:rsidP="00377535" w:rsidRDefault="001C3725" w14:paraId="34ECC763" w14:textId="77777777">
      <w:pPr>
        <w:spacing w:after="0" w:line="240" w:lineRule="auto"/>
      </w:pPr>
      <w:r>
        <w:separator/>
      </w:r>
    </w:p>
  </w:endnote>
  <w:endnote w:type="continuationSeparator" w:id="0">
    <w:p w:rsidR="001C3725" w:rsidP="00377535" w:rsidRDefault="001C3725" w14:paraId="66D6793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5532" w:rsidRDefault="00A05532" w14:paraId="568E2A14" w14:textId="77777777">
    <w:pPr>
      <w:pStyle w:val="Footer"/>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C3725" w:rsidP="00377535" w:rsidRDefault="001C3725" w14:paraId="3670F3F1" w14:textId="77777777">
      <w:pPr>
        <w:spacing w:after="0" w:line="240" w:lineRule="auto"/>
      </w:pPr>
      <w:r>
        <w:separator/>
      </w:r>
    </w:p>
  </w:footnote>
  <w:footnote w:type="continuationSeparator" w:id="0">
    <w:p w:rsidR="001C3725" w:rsidP="00377535" w:rsidRDefault="001C3725" w14:paraId="2EF8DBC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A26E9"/>
    <w:multiLevelType w:val="hybridMultilevel"/>
    <w:tmpl w:val="4068241C"/>
    <w:lvl w:ilvl="0" w:tplc="E5EC22A4">
      <w:start w:val="2"/>
      <w:numFmt w:val="bullet"/>
      <w:lvlText w:val="-"/>
      <w:lvlJc w:val="left"/>
      <w:pPr>
        <w:ind w:left="720" w:hanging="360"/>
      </w:pPr>
      <w:rPr>
        <w:rFonts w:hint="default" w:ascii="Calibri" w:hAnsi="Calibri" w:cs="Calibri" w:eastAsiaTheme="minorHAns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 w15:restartNumberingAfterBreak="0">
    <w:nsid w:val="32FE0597"/>
    <w:multiLevelType w:val="hybridMultilevel"/>
    <w:tmpl w:val="2B5CDDAC"/>
    <w:lvl w:ilvl="0" w:tplc="F4224F78">
      <w:start w:val="2"/>
      <w:numFmt w:val="bullet"/>
      <w:lvlText w:val="-"/>
      <w:lvlJc w:val="left"/>
      <w:pPr>
        <w:ind w:left="720" w:hanging="360"/>
      </w:pPr>
      <w:rPr>
        <w:rFonts w:hint="default" w:ascii="Calibri" w:hAnsi="Calibri" w:cs="Calibri" w:eastAsiaTheme="minorHAns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52"/>
    <w:rsid w:val="00162C29"/>
    <w:rsid w:val="001C3725"/>
    <w:rsid w:val="001D669D"/>
    <w:rsid w:val="00310927"/>
    <w:rsid w:val="0037238B"/>
    <w:rsid w:val="00377535"/>
    <w:rsid w:val="00454852"/>
    <w:rsid w:val="004D7F66"/>
    <w:rsid w:val="00741852"/>
    <w:rsid w:val="009324AC"/>
    <w:rsid w:val="00984E72"/>
    <w:rsid w:val="00A05532"/>
    <w:rsid w:val="00A72927"/>
    <w:rsid w:val="00B2455A"/>
    <w:rsid w:val="00B24DED"/>
    <w:rsid w:val="00B422C5"/>
    <w:rsid w:val="00C16D42"/>
    <w:rsid w:val="00CA61F3"/>
    <w:rsid w:val="00CD665A"/>
    <w:rsid w:val="00D51CB4"/>
    <w:rsid w:val="00D668EE"/>
    <w:rsid w:val="00E26FF7"/>
    <w:rsid w:val="00EB5027"/>
    <w:rsid w:val="36FBAA8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4FD8"/>
  <w15:chartTrackingRefBased/>
  <w15:docId w15:val="{40C58AE9-0D83-4E0E-AFC5-77A7986957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77535"/>
    <w:pPr>
      <w:tabs>
        <w:tab w:val="center" w:pos="4513"/>
        <w:tab w:val="right" w:pos="9026"/>
      </w:tabs>
      <w:spacing w:after="0" w:line="240" w:lineRule="auto"/>
    </w:pPr>
  </w:style>
  <w:style w:type="character" w:styleId="HeaderChar" w:customStyle="1">
    <w:name w:val="Header Char"/>
    <w:basedOn w:val="DefaultParagraphFont"/>
    <w:link w:val="Header"/>
    <w:uiPriority w:val="99"/>
    <w:rsid w:val="00377535"/>
    <w:rPr>
      <w:lang w:val="nl-NL"/>
    </w:rPr>
  </w:style>
  <w:style w:type="paragraph" w:styleId="Footer">
    <w:name w:val="footer"/>
    <w:basedOn w:val="Normal"/>
    <w:link w:val="FooterChar"/>
    <w:uiPriority w:val="99"/>
    <w:unhideWhenUsed/>
    <w:rsid w:val="00377535"/>
    <w:pPr>
      <w:tabs>
        <w:tab w:val="center" w:pos="4513"/>
        <w:tab w:val="right" w:pos="9026"/>
      </w:tabs>
      <w:spacing w:after="0" w:line="240" w:lineRule="auto"/>
    </w:pPr>
  </w:style>
  <w:style w:type="character" w:styleId="FooterChar" w:customStyle="1">
    <w:name w:val="Footer Char"/>
    <w:basedOn w:val="DefaultParagraphFont"/>
    <w:link w:val="Footer"/>
    <w:uiPriority w:val="99"/>
    <w:rsid w:val="00377535"/>
    <w:rPr>
      <w:lang w:val="nl-NL"/>
    </w:rPr>
  </w:style>
  <w:style w:type="table" w:styleId="TableGrid">
    <w:name w:val="Table Grid"/>
    <w:basedOn w:val="TableNormal"/>
    <w:uiPriority w:val="39"/>
    <w:rsid w:val="003775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77535"/>
    <w:pPr>
      <w:ind w:left="720"/>
      <w:contextualSpacing/>
    </w:pPr>
  </w:style>
  <w:style w:type="character" w:styleId="Hyperlink">
    <w:name w:val="Hyperlink"/>
    <w:basedOn w:val="DefaultParagraphFont"/>
    <w:uiPriority w:val="99"/>
    <w:unhideWhenUsed/>
    <w:rsid w:val="00B24DED"/>
    <w:rPr>
      <w:color w:val="0563C1" w:themeColor="hyperlink"/>
      <w:u w:val="single"/>
    </w:rPr>
  </w:style>
  <w:style w:type="character" w:styleId="UnresolvedMention">
    <w:name w:val="Unresolved Mention"/>
    <w:basedOn w:val="DefaultParagraphFont"/>
    <w:uiPriority w:val="99"/>
    <w:semiHidden/>
    <w:unhideWhenUsed/>
    <w:rsid w:val="00B24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hyperlink" Target="mailto:hannibal@hannibal.com"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mailto:mboukiour@mokeybusiness.nl"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mailto:sander@monkeybusiness.nl" TargetMode="External" Id="rId10" /><Relationship Type="http://schemas.openxmlformats.org/officeDocument/2006/relationships/webSettings" Target="webSettings.xml" Id="rId4" /><Relationship Type="http://schemas.openxmlformats.org/officeDocument/2006/relationships/hyperlink" Target="mailto:sepehr@monkeybusiness.nl" TargetMode="External" Id="rId9" /><Relationship Type="http://schemas.openxmlformats.org/officeDocument/2006/relationships/fontTable" Target="fontTable.xml" Id="rId14" /><Relationship Type="http://schemas.openxmlformats.org/officeDocument/2006/relationships/image" Target="/media/image2.jpg" Id="Reaeacddfed3c4be2" /></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leerjaar%203\prj\Sjabloon%20Monkeybusin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Sjabloon Monkeybusiness.dotx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Fabian</dc:creator>
  <keywords/>
  <dc:description/>
  <lastModifiedBy>Fabian v. Lierop</lastModifiedBy>
  <revision>3</revision>
  <dcterms:created xsi:type="dcterms:W3CDTF">2020-09-10T07:43:00.0000000Z</dcterms:created>
  <dcterms:modified xsi:type="dcterms:W3CDTF">2020-10-29T08:17:54.4473884Z</dcterms:modified>
</coreProperties>
</file>