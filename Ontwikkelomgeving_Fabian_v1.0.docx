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20C8" w14:textId="6192AF29" w:rsidR="00377535" w:rsidRDefault="00A249DD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08CB5C3F" w14:textId="4E8A4E7B" w:rsidR="00A05532" w:rsidRPr="00A05532" w:rsidRDefault="00A249DD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Ontwikkelomgeving</w:t>
      </w:r>
      <w:proofErr w:type="spellEnd"/>
    </w:p>
    <w:p w14:paraId="7C9E8A37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32690539" wp14:editId="01FA3759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39A63897" w14:textId="77777777" w:rsidTr="00377535">
        <w:tc>
          <w:tcPr>
            <w:tcW w:w="4508" w:type="dxa"/>
          </w:tcPr>
          <w:p w14:paraId="69295C0F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72BDA3DB" w14:textId="77777777" w:rsidR="00A05532" w:rsidRDefault="00377535">
            <w:r w:rsidRPr="00377535">
              <w:t xml:space="preserve">Fabian van Lierop, </w:t>
            </w:r>
          </w:p>
          <w:p w14:paraId="704404C9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7C789983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3BF9D453" w14:textId="77777777" w:rsidTr="00377535">
        <w:tc>
          <w:tcPr>
            <w:tcW w:w="4508" w:type="dxa"/>
          </w:tcPr>
          <w:p w14:paraId="38D5D864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7EDB3E81" w14:textId="77777777" w:rsidR="00377535" w:rsidRPr="00377535" w:rsidRDefault="00377535">
            <w:r>
              <w:t>2020-2021</w:t>
            </w:r>
          </w:p>
        </w:tc>
      </w:tr>
      <w:tr w:rsidR="00377535" w:rsidRPr="00377535" w14:paraId="55A90293" w14:textId="77777777" w:rsidTr="00377535">
        <w:tc>
          <w:tcPr>
            <w:tcW w:w="4508" w:type="dxa"/>
          </w:tcPr>
          <w:p w14:paraId="7A53388F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65ADBFEE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826F1E9" w14:textId="77777777" w:rsidTr="00377535">
        <w:tc>
          <w:tcPr>
            <w:tcW w:w="4508" w:type="dxa"/>
          </w:tcPr>
          <w:p w14:paraId="4FD49792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29C79189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4DC266FD" w14:textId="77777777" w:rsidTr="00377535">
        <w:tc>
          <w:tcPr>
            <w:tcW w:w="4508" w:type="dxa"/>
          </w:tcPr>
          <w:p w14:paraId="391B59E0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6953C53B" w14:textId="5F1A3804" w:rsidR="00377535" w:rsidRPr="00377535" w:rsidRDefault="00A249DD">
            <w:r>
              <w:t>08</w:t>
            </w:r>
            <w:r w:rsidR="00377535">
              <w:t>/</w:t>
            </w:r>
            <w:r>
              <w:t>10</w:t>
            </w:r>
            <w:r w:rsidR="00377535">
              <w:t>/</w:t>
            </w:r>
            <w:r>
              <w:t>2020</w:t>
            </w:r>
          </w:p>
        </w:tc>
      </w:tr>
      <w:tr w:rsidR="00377535" w:rsidRPr="00377535" w14:paraId="5682BA52" w14:textId="77777777" w:rsidTr="00377535">
        <w:tc>
          <w:tcPr>
            <w:tcW w:w="4508" w:type="dxa"/>
          </w:tcPr>
          <w:p w14:paraId="35F5C9BC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3148F243" w14:textId="3D064D67" w:rsidR="00377535" w:rsidRPr="00377535" w:rsidRDefault="00A249DD">
            <w:r>
              <w:t>1</w:t>
            </w:r>
          </w:p>
        </w:tc>
      </w:tr>
    </w:tbl>
    <w:p w14:paraId="7032CEA7" w14:textId="77777777" w:rsidR="00377535" w:rsidRDefault="00377535"/>
    <w:p w14:paraId="682EC7F7" w14:textId="77777777" w:rsidR="00377535" w:rsidRDefault="00377535"/>
    <w:p w14:paraId="65BA2CC3" w14:textId="77777777" w:rsidR="00377535" w:rsidRDefault="00377535"/>
    <w:p w14:paraId="32543378" w14:textId="77777777" w:rsidR="00377535" w:rsidRDefault="00377535"/>
    <w:p w14:paraId="63475B62" w14:textId="77777777" w:rsidR="00377535" w:rsidRDefault="00377535"/>
    <w:p w14:paraId="4389A1CF" w14:textId="77777777" w:rsidR="00377535" w:rsidRDefault="00377535"/>
    <w:p w14:paraId="1211488F" w14:textId="77777777" w:rsidR="00377535" w:rsidRDefault="00377535"/>
    <w:p w14:paraId="3C195EEE" w14:textId="77777777" w:rsidR="00377535" w:rsidRDefault="00377535"/>
    <w:p w14:paraId="345BA727" w14:textId="77777777" w:rsidR="00377535" w:rsidRDefault="00377535"/>
    <w:p w14:paraId="3B286314" w14:textId="77777777" w:rsidR="00377535" w:rsidRPr="00377535" w:rsidRDefault="00377535">
      <w:pPr>
        <w:rPr>
          <w:sz w:val="48"/>
          <w:szCs w:val="48"/>
        </w:rPr>
      </w:pPr>
      <w:r w:rsidRPr="00377535">
        <w:rPr>
          <w:sz w:val="48"/>
          <w:szCs w:val="48"/>
        </w:rPr>
        <w:lastRenderedPageBreak/>
        <w:t>Inhoud</w:t>
      </w:r>
    </w:p>
    <w:p w14:paraId="176DBCED" w14:textId="69F9C9F9" w:rsidR="00377535" w:rsidRPr="00377535" w:rsidRDefault="00A249D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Benodigde hardware</w:t>
      </w:r>
      <w:r w:rsidR="00A05532">
        <w:rPr>
          <w:sz w:val="28"/>
          <w:szCs w:val="28"/>
        </w:rPr>
        <w:tab/>
      </w:r>
    </w:p>
    <w:p w14:paraId="67F58E96" w14:textId="18842577" w:rsidR="00377535" w:rsidRDefault="00A249D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Benodigde software</w:t>
      </w:r>
    </w:p>
    <w:p w14:paraId="526BFD10" w14:textId="77777777" w:rsidR="00A05532" w:rsidRDefault="00A05532" w:rsidP="00A05532">
      <w:pPr>
        <w:rPr>
          <w:sz w:val="28"/>
          <w:szCs w:val="28"/>
        </w:rPr>
      </w:pPr>
    </w:p>
    <w:p w14:paraId="13D83039" w14:textId="77777777" w:rsidR="00A05532" w:rsidRDefault="00A05532" w:rsidP="00A05532">
      <w:pPr>
        <w:rPr>
          <w:sz w:val="28"/>
          <w:szCs w:val="28"/>
        </w:rPr>
      </w:pPr>
    </w:p>
    <w:p w14:paraId="67BEB347" w14:textId="77777777" w:rsidR="00A05532" w:rsidRDefault="00A05532" w:rsidP="00A05532">
      <w:pPr>
        <w:rPr>
          <w:sz w:val="28"/>
          <w:szCs w:val="28"/>
        </w:rPr>
      </w:pPr>
    </w:p>
    <w:p w14:paraId="19F089F4" w14:textId="77777777" w:rsidR="00A05532" w:rsidRDefault="00A05532" w:rsidP="00A05532">
      <w:pPr>
        <w:rPr>
          <w:sz w:val="28"/>
          <w:szCs w:val="28"/>
        </w:rPr>
      </w:pPr>
    </w:p>
    <w:p w14:paraId="3BE92358" w14:textId="77777777" w:rsidR="00A05532" w:rsidRDefault="00A05532" w:rsidP="00A05532">
      <w:pPr>
        <w:rPr>
          <w:sz w:val="28"/>
          <w:szCs w:val="28"/>
        </w:rPr>
      </w:pPr>
    </w:p>
    <w:p w14:paraId="79FDA84E" w14:textId="77777777" w:rsidR="00A05532" w:rsidRDefault="00A05532" w:rsidP="00A05532">
      <w:pPr>
        <w:rPr>
          <w:sz w:val="28"/>
          <w:szCs w:val="28"/>
        </w:rPr>
      </w:pPr>
    </w:p>
    <w:p w14:paraId="132EA12A" w14:textId="77777777" w:rsidR="00A05532" w:rsidRDefault="00A05532" w:rsidP="00A05532">
      <w:pPr>
        <w:rPr>
          <w:sz w:val="28"/>
          <w:szCs w:val="28"/>
        </w:rPr>
      </w:pPr>
    </w:p>
    <w:p w14:paraId="7EE9803A" w14:textId="77777777" w:rsidR="00A05532" w:rsidRDefault="00A05532" w:rsidP="00A05532">
      <w:pPr>
        <w:rPr>
          <w:sz w:val="28"/>
          <w:szCs w:val="28"/>
        </w:rPr>
      </w:pPr>
    </w:p>
    <w:p w14:paraId="5EE92535" w14:textId="77777777" w:rsidR="00A05532" w:rsidRDefault="00A05532" w:rsidP="00A05532">
      <w:pPr>
        <w:rPr>
          <w:sz w:val="28"/>
          <w:szCs w:val="28"/>
        </w:rPr>
      </w:pPr>
    </w:p>
    <w:p w14:paraId="31455113" w14:textId="77777777" w:rsidR="00A05532" w:rsidRDefault="00A05532" w:rsidP="00A05532">
      <w:pPr>
        <w:rPr>
          <w:sz w:val="28"/>
          <w:szCs w:val="28"/>
        </w:rPr>
      </w:pPr>
    </w:p>
    <w:p w14:paraId="4B44122E" w14:textId="77777777" w:rsidR="00A05532" w:rsidRDefault="00A05532" w:rsidP="00A05532">
      <w:pPr>
        <w:rPr>
          <w:sz w:val="28"/>
          <w:szCs w:val="28"/>
        </w:rPr>
      </w:pPr>
    </w:p>
    <w:p w14:paraId="0D7A451B" w14:textId="77777777" w:rsidR="00A05532" w:rsidRDefault="00A05532" w:rsidP="00A05532">
      <w:pPr>
        <w:rPr>
          <w:sz w:val="28"/>
          <w:szCs w:val="28"/>
        </w:rPr>
      </w:pPr>
    </w:p>
    <w:p w14:paraId="26B9E0D8" w14:textId="77777777" w:rsidR="00A05532" w:rsidRDefault="00A05532" w:rsidP="00A05532">
      <w:pPr>
        <w:rPr>
          <w:sz w:val="28"/>
          <w:szCs w:val="28"/>
        </w:rPr>
      </w:pPr>
    </w:p>
    <w:p w14:paraId="43F3959C" w14:textId="77777777" w:rsidR="00A05532" w:rsidRDefault="00A05532" w:rsidP="00A05532">
      <w:pPr>
        <w:rPr>
          <w:sz w:val="28"/>
          <w:szCs w:val="28"/>
        </w:rPr>
      </w:pPr>
    </w:p>
    <w:p w14:paraId="72BF6506" w14:textId="77777777" w:rsidR="00A05532" w:rsidRDefault="00A05532" w:rsidP="00A05532">
      <w:pPr>
        <w:rPr>
          <w:sz w:val="28"/>
          <w:szCs w:val="28"/>
        </w:rPr>
      </w:pPr>
    </w:p>
    <w:p w14:paraId="339391D7" w14:textId="77777777" w:rsidR="00A05532" w:rsidRDefault="00A05532" w:rsidP="00A05532">
      <w:pPr>
        <w:rPr>
          <w:sz w:val="28"/>
          <w:szCs w:val="28"/>
        </w:rPr>
      </w:pPr>
    </w:p>
    <w:p w14:paraId="3F4EA5EB" w14:textId="77777777" w:rsidR="00A05532" w:rsidRDefault="00A05532" w:rsidP="00A05532">
      <w:pPr>
        <w:rPr>
          <w:sz w:val="28"/>
          <w:szCs w:val="28"/>
        </w:rPr>
      </w:pPr>
    </w:p>
    <w:p w14:paraId="474006C8" w14:textId="77777777" w:rsidR="00A05532" w:rsidRDefault="00A05532" w:rsidP="00A05532">
      <w:pPr>
        <w:rPr>
          <w:sz w:val="28"/>
          <w:szCs w:val="28"/>
        </w:rPr>
      </w:pPr>
    </w:p>
    <w:p w14:paraId="7E50FB66" w14:textId="77777777" w:rsidR="00A05532" w:rsidRDefault="00A05532" w:rsidP="00A05532">
      <w:pPr>
        <w:rPr>
          <w:sz w:val="28"/>
          <w:szCs w:val="28"/>
        </w:rPr>
      </w:pPr>
    </w:p>
    <w:p w14:paraId="03C9629B" w14:textId="77777777" w:rsidR="00A05532" w:rsidRDefault="00A05532" w:rsidP="00A05532">
      <w:pPr>
        <w:rPr>
          <w:sz w:val="28"/>
          <w:szCs w:val="28"/>
        </w:rPr>
      </w:pPr>
    </w:p>
    <w:p w14:paraId="5FD8932C" w14:textId="77777777" w:rsidR="00A05532" w:rsidRDefault="00A05532" w:rsidP="00A05532">
      <w:pPr>
        <w:rPr>
          <w:sz w:val="28"/>
          <w:szCs w:val="28"/>
        </w:rPr>
      </w:pPr>
    </w:p>
    <w:p w14:paraId="1292E809" w14:textId="77777777" w:rsidR="00A05532" w:rsidRDefault="00A05532" w:rsidP="00A05532">
      <w:pPr>
        <w:rPr>
          <w:sz w:val="28"/>
          <w:szCs w:val="28"/>
        </w:rPr>
      </w:pPr>
    </w:p>
    <w:p w14:paraId="28DC6E13" w14:textId="77777777" w:rsidR="00A05532" w:rsidRDefault="00A05532" w:rsidP="00A05532">
      <w:pPr>
        <w:rPr>
          <w:sz w:val="28"/>
          <w:szCs w:val="28"/>
        </w:rPr>
      </w:pPr>
    </w:p>
    <w:p w14:paraId="2B778959" w14:textId="10E89A40" w:rsidR="00A05532" w:rsidRDefault="00A249DD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Benodigde hardware</w:t>
      </w:r>
    </w:p>
    <w:p w14:paraId="0067BC63" w14:textId="77777777" w:rsidR="00A249DD" w:rsidRDefault="00A249DD" w:rsidP="00A249DD">
      <w:pPr>
        <w:rPr>
          <w:sz w:val="28"/>
          <w:szCs w:val="28"/>
        </w:rPr>
      </w:pPr>
      <w:r>
        <w:rPr>
          <w:sz w:val="28"/>
          <w:szCs w:val="28"/>
        </w:rPr>
        <w:t>Pc: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9DD" w14:paraId="597BAE44" w14:textId="77777777" w:rsidTr="005653D6">
        <w:tc>
          <w:tcPr>
            <w:tcW w:w="4508" w:type="dxa"/>
          </w:tcPr>
          <w:p w14:paraId="26B2D7FD" w14:textId="77777777" w:rsidR="00A249DD" w:rsidRPr="004D7F66" w:rsidRDefault="00A249DD" w:rsidP="005653D6">
            <w:pPr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4508" w:type="dxa"/>
          </w:tcPr>
          <w:p w14:paraId="3614DD54" w14:textId="77777777" w:rsidR="00A249DD" w:rsidRPr="004D7F66" w:rsidRDefault="00A249DD" w:rsidP="005653D6">
            <w:pPr>
              <w:rPr>
                <w:b/>
                <w:bCs/>
              </w:rPr>
            </w:pPr>
            <w:r>
              <w:rPr>
                <w:b/>
                <w:bCs/>
              </w:rPr>
              <w:t>Merk/Naam</w:t>
            </w:r>
          </w:p>
        </w:tc>
      </w:tr>
      <w:tr w:rsidR="00A249DD" w14:paraId="60499471" w14:textId="77777777" w:rsidTr="005653D6">
        <w:tc>
          <w:tcPr>
            <w:tcW w:w="4508" w:type="dxa"/>
          </w:tcPr>
          <w:p w14:paraId="78D93CDE" w14:textId="77777777" w:rsidR="00A249DD" w:rsidRDefault="00A249DD" w:rsidP="005653D6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508" w:type="dxa"/>
          </w:tcPr>
          <w:p w14:paraId="41010C81" w14:textId="77777777" w:rsidR="00A249DD" w:rsidRDefault="00A249DD" w:rsidP="005653D6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6-Core Processor</w:t>
            </w:r>
          </w:p>
        </w:tc>
      </w:tr>
      <w:tr w:rsidR="00A249DD" w14:paraId="1B164B7B" w14:textId="77777777" w:rsidTr="005653D6">
        <w:tc>
          <w:tcPr>
            <w:tcW w:w="4508" w:type="dxa"/>
          </w:tcPr>
          <w:p w14:paraId="01D09C41" w14:textId="77777777" w:rsidR="00A249DD" w:rsidRDefault="00A249DD" w:rsidP="005653D6">
            <w:r>
              <w:t>GPU</w:t>
            </w:r>
          </w:p>
        </w:tc>
        <w:tc>
          <w:tcPr>
            <w:tcW w:w="4508" w:type="dxa"/>
          </w:tcPr>
          <w:p w14:paraId="3B071DFD" w14:textId="77777777" w:rsidR="00A249DD" w:rsidRDefault="00A249DD" w:rsidP="005653D6">
            <w:r>
              <w:t xml:space="preserve">NVIDEA </w:t>
            </w:r>
            <w:proofErr w:type="spellStart"/>
            <w:r>
              <w:t>GeForce</w:t>
            </w:r>
            <w:proofErr w:type="spellEnd"/>
            <w:r>
              <w:t xml:space="preserve"> 1060 6GB</w:t>
            </w:r>
          </w:p>
        </w:tc>
      </w:tr>
      <w:tr w:rsidR="00A249DD" w14:paraId="12326457" w14:textId="77777777" w:rsidTr="005653D6">
        <w:tc>
          <w:tcPr>
            <w:tcW w:w="4508" w:type="dxa"/>
          </w:tcPr>
          <w:p w14:paraId="415A6CA0" w14:textId="77777777" w:rsidR="00A249DD" w:rsidRDefault="00A249DD" w:rsidP="005653D6">
            <w:r>
              <w:t>Moederbord</w:t>
            </w:r>
          </w:p>
        </w:tc>
        <w:tc>
          <w:tcPr>
            <w:tcW w:w="4508" w:type="dxa"/>
          </w:tcPr>
          <w:p w14:paraId="4505FFC8" w14:textId="77777777" w:rsidR="00A249DD" w:rsidRDefault="00A249DD" w:rsidP="005653D6">
            <w:r>
              <w:t>MSI B450 Tomahawk</w:t>
            </w:r>
          </w:p>
        </w:tc>
      </w:tr>
      <w:tr w:rsidR="00A249DD" w14:paraId="755E00A5" w14:textId="77777777" w:rsidTr="005653D6">
        <w:tc>
          <w:tcPr>
            <w:tcW w:w="4508" w:type="dxa"/>
          </w:tcPr>
          <w:p w14:paraId="3240186D" w14:textId="77777777" w:rsidR="00A249DD" w:rsidRDefault="00A249DD" w:rsidP="005653D6">
            <w:r>
              <w:t>RAM</w:t>
            </w:r>
          </w:p>
        </w:tc>
        <w:tc>
          <w:tcPr>
            <w:tcW w:w="4508" w:type="dxa"/>
          </w:tcPr>
          <w:p w14:paraId="5FF5D7A0" w14:textId="77777777" w:rsidR="00A249DD" w:rsidRDefault="00A249DD" w:rsidP="005653D6">
            <w:r>
              <w:t xml:space="preserve">16GB </w:t>
            </w:r>
            <w:proofErr w:type="spellStart"/>
            <w:r>
              <w:t>Corsair</w:t>
            </w:r>
            <w:proofErr w:type="spellEnd"/>
            <w:r>
              <w:t xml:space="preserve"> </w:t>
            </w:r>
          </w:p>
        </w:tc>
      </w:tr>
      <w:tr w:rsidR="00A249DD" w:rsidRPr="00B2455A" w14:paraId="17A88E05" w14:textId="77777777" w:rsidTr="005653D6">
        <w:tc>
          <w:tcPr>
            <w:tcW w:w="4508" w:type="dxa"/>
          </w:tcPr>
          <w:p w14:paraId="324BACE2" w14:textId="77777777" w:rsidR="00A249DD" w:rsidRDefault="00A249DD" w:rsidP="005653D6">
            <w:r>
              <w:t>Disk</w:t>
            </w:r>
          </w:p>
        </w:tc>
        <w:tc>
          <w:tcPr>
            <w:tcW w:w="4508" w:type="dxa"/>
          </w:tcPr>
          <w:p w14:paraId="1C342628" w14:textId="77777777" w:rsidR="00A249DD" w:rsidRPr="00B2455A" w:rsidRDefault="00A249DD" w:rsidP="005653D6">
            <w:pPr>
              <w:rPr>
                <w:lang w:val="en-GB"/>
              </w:rPr>
            </w:pPr>
            <w:r w:rsidRPr="00B2455A">
              <w:rPr>
                <w:lang w:val="en-GB"/>
              </w:rPr>
              <w:t>Intel 660p 1TB M.2 SS</w:t>
            </w:r>
            <w:r>
              <w:rPr>
                <w:lang w:val="en-GB"/>
              </w:rPr>
              <w:t>D</w:t>
            </w:r>
          </w:p>
        </w:tc>
      </w:tr>
      <w:tr w:rsidR="00A249DD" w14:paraId="72DDE18E" w14:textId="77777777" w:rsidTr="005653D6">
        <w:tc>
          <w:tcPr>
            <w:tcW w:w="4508" w:type="dxa"/>
          </w:tcPr>
          <w:p w14:paraId="385D2637" w14:textId="77777777" w:rsidR="00A249DD" w:rsidRDefault="00A249DD" w:rsidP="005653D6">
            <w:r>
              <w:t>Voeding</w:t>
            </w:r>
          </w:p>
        </w:tc>
        <w:tc>
          <w:tcPr>
            <w:tcW w:w="4508" w:type="dxa"/>
          </w:tcPr>
          <w:p w14:paraId="688FE1FF" w14:textId="77777777" w:rsidR="00A249DD" w:rsidRDefault="00A249DD" w:rsidP="005653D6">
            <w:proofErr w:type="spellStart"/>
            <w:r>
              <w:t>Corsair</w:t>
            </w:r>
            <w:proofErr w:type="spellEnd"/>
            <w:r>
              <w:t xml:space="preserve"> RM650 </w:t>
            </w:r>
          </w:p>
        </w:tc>
      </w:tr>
      <w:tr w:rsidR="00A249DD" w14:paraId="64814510" w14:textId="77777777" w:rsidTr="005653D6">
        <w:tc>
          <w:tcPr>
            <w:tcW w:w="4508" w:type="dxa"/>
          </w:tcPr>
          <w:p w14:paraId="4522F055" w14:textId="77777777" w:rsidR="00A249DD" w:rsidRDefault="00A249DD" w:rsidP="005653D6">
            <w:r>
              <w:t>Muis</w:t>
            </w:r>
          </w:p>
        </w:tc>
        <w:tc>
          <w:tcPr>
            <w:tcW w:w="4508" w:type="dxa"/>
          </w:tcPr>
          <w:p w14:paraId="686ACE82" w14:textId="77777777" w:rsidR="00A249DD" w:rsidRDefault="00A249DD" w:rsidP="005653D6">
            <w:r>
              <w:t xml:space="preserve">Logitech </w:t>
            </w:r>
            <w:proofErr w:type="spellStart"/>
            <w:r>
              <w:t>Hyperion</w:t>
            </w:r>
            <w:proofErr w:type="spellEnd"/>
            <w:r>
              <w:t xml:space="preserve"> </w:t>
            </w:r>
            <w:proofErr w:type="spellStart"/>
            <w:r>
              <w:t>Fury</w:t>
            </w:r>
            <w:proofErr w:type="spellEnd"/>
          </w:p>
        </w:tc>
      </w:tr>
      <w:tr w:rsidR="00A249DD" w:rsidRPr="00A249DD" w14:paraId="79CC114A" w14:textId="77777777" w:rsidTr="005653D6">
        <w:tc>
          <w:tcPr>
            <w:tcW w:w="4508" w:type="dxa"/>
          </w:tcPr>
          <w:p w14:paraId="4E436FF9" w14:textId="77777777" w:rsidR="00A249DD" w:rsidRDefault="00A249DD" w:rsidP="005653D6">
            <w:r>
              <w:t>Toetsenbord</w:t>
            </w:r>
          </w:p>
        </w:tc>
        <w:tc>
          <w:tcPr>
            <w:tcW w:w="4508" w:type="dxa"/>
          </w:tcPr>
          <w:p w14:paraId="0C2B7249" w14:textId="77777777" w:rsidR="00A249DD" w:rsidRPr="00B2455A" w:rsidRDefault="00A249DD" w:rsidP="005653D6">
            <w:pPr>
              <w:rPr>
                <w:lang w:val="en-GB"/>
              </w:rPr>
            </w:pPr>
            <w:r w:rsidRPr="00B2455A">
              <w:rPr>
                <w:lang w:val="en-GB"/>
              </w:rPr>
              <w:t>Corsair K70 MK2 LP R</w:t>
            </w:r>
            <w:r>
              <w:rPr>
                <w:lang w:val="en-GB"/>
              </w:rPr>
              <w:t xml:space="preserve">GB </w:t>
            </w:r>
            <w:proofErr w:type="spellStart"/>
            <w:r>
              <w:rPr>
                <w:lang w:val="en-GB"/>
              </w:rPr>
              <w:t>MXRed</w:t>
            </w:r>
            <w:proofErr w:type="spellEnd"/>
          </w:p>
        </w:tc>
      </w:tr>
      <w:tr w:rsidR="00A249DD" w:rsidRPr="00A249DD" w14:paraId="511F2D0C" w14:textId="77777777" w:rsidTr="005653D6">
        <w:tc>
          <w:tcPr>
            <w:tcW w:w="4508" w:type="dxa"/>
          </w:tcPr>
          <w:p w14:paraId="24C03B9F" w14:textId="77777777" w:rsidR="00A249DD" w:rsidRDefault="00A249DD" w:rsidP="005653D6">
            <w:r>
              <w:t>Monitor</w:t>
            </w:r>
          </w:p>
        </w:tc>
        <w:tc>
          <w:tcPr>
            <w:tcW w:w="4508" w:type="dxa"/>
          </w:tcPr>
          <w:p w14:paraId="7DBC006D" w14:textId="77777777" w:rsidR="00A249DD" w:rsidRDefault="00A249DD" w:rsidP="005653D6">
            <w:pPr>
              <w:rPr>
                <w:lang w:val="en-GB"/>
              </w:rPr>
            </w:pPr>
            <w:r>
              <w:rPr>
                <w:lang w:val="en-GB"/>
              </w:rPr>
              <w:t>AOC 24” L C24G1 monitor</w:t>
            </w:r>
          </w:p>
          <w:p w14:paraId="3069423F" w14:textId="77777777" w:rsidR="00A249DD" w:rsidRPr="00B2455A" w:rsidRDefault="00A249DD" w:rsidP="005653D6">
            <w:pPr>
              <w:rPr>
                <w:lang w:val="en-GB"/>
              </w:rPr>
            </w:pPr>
            <w:r>
              <w:rPr>
                <w:lang w:val="en-GB"/>
              </w:rPr>
              <w:t>AOC G2590VXQ monitor</w:t>
            </w:r>
          </w:p>
        </w:tc>
      </w:tr>
      <w:tr w:rsidR="00A249DD" w:rsidRPr="00B2455A" w14:paraId="2495E329" w14:textId="77777777" w:rsidTr="005653D6">
        <w:tc>
          <w:tcPr>
            <w:tcW w:w="4508" w:type="dxa"/>
          </w:tcPr>
          <w:p w14:paraId="34100E1C" w14:textId="77777777" w:rsidR="00A249DD" w:rsidRDefault="00A249DD" w:rsidP="005653D6">
            <w:r>
              <w:t xml:space="preserve">Internetkabel </w:t>
            </w:r>
          </w:p>
        </w:tc>
        <w:tc>
          <w:tcPr>
            <w:tcW w:w="4508" w:type="dxa"/>
          </w:tcPr>
          <w:p w14:paraId="66FA1F76" w14:textId="77777777" w:rsidR="00A249DD" w:rsidRDefault="00A249DD" w:rsidP="005653D6">
            <w:pPr>
              <w:rPr>
                <w:lang w:val="en-GB"/>
              </w:rPr>
            </w:pPr>
            <w:r>
              <w:rPr>
                <w:lang w:val="en-GB"/>
              </w:rPr>
              <w:t>Ethernet Kabel 1gbit</w:t>
            </w:r>
          </w:p>
        </w:tc>
      </w:tr>
      <w:tr w:rsidR="00A249DD" w:rsidRPr="00B2455A" w14:paraId="7EBCAD99" w14:textId="77777777" w:rsidTr="005653D6">
        <w:tc>
          <w:tcPr>
            <w:tcW w:w="4508" w:type="dxa"/>
          </w:tcPr>
          <w:p w14:paraId="253867F3" w14:textId="77777777" w:rsidR="00A249DD" w:rsidRDefault="00A249DD" w:rsidP="005653D6">
            <w:r>
              <w:t>Headset</w:t>
            </w:r>
          </w:p>
        </w:tc>
        <w:tc>
          <w:tcPr>
            <w:tcW w:w="4508" w:type="dxa"/>
          </w:tcPr>
          <w:p w14:paraId="7FF896C3" w14:textId="77777777" w:rsidR="00A249DD" w:rsidRDefault="00A249DD" w:rsidP="005653D6">
            <w:pPr>
              <w:rPr>
                <w:lang w:val="en-GB"/>
              </w:rPr>
            </w:pPr>
            <w:r>
              <w:rPr>
                <w:lang w:val="en-GB"/>
              </w:rPr>
              <w:t>Razer Kraken 2.0</w:t>
            </w:r>
          </w:p>
        </w:tc>
      </w:tr>
    </w:tbl>
    <w:p w14:paraId="2353E548" w14:textId="77777777" w:rsidR="00A249DD" w:rsidRDefault="00A249DD" w:rsidP="00A05532">
      <w:pPr>
        <w:rPr>
          <w:sz w:val="44"/>
          <w:szCs w:val="44"/>
        </w:rPr>
      </w:pPr>
    </w:p>
    <w:p w14:paraId="7F0B68B6" w14:textId="35EC9C32" w:rsidR="00A249DD" w:rsidRDefault="00A249DD" w:rsidP="00A05532">
      <w:pPr>
        <w:rPr>
          <w:sz w:val="44"/>
          <w:szCs w:val="44"/>
        </w:rPr>
      </w:pPr>
      <w:r>
        <w:rPr>
          <w:sz w:val="44"/>
          <w:szCs w:val="44"/>
        </w:rPr>
        <w:t>Benodigde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9DD" w:rsidRPr="004D7F66" w14:paraId="088DD2C7" w14:textId="77777777" w:rsidTr="005653D6">
        <w:tc>
          <w:tcPr>
            <w:tcW w:w="4508" w:type="dxa"/>
          </w:tcPr>
          <w:p w14:paraId="7B174796" w14:textId="77777777" w:rsidR="00A249DD" w:rsidRPr="004D7F66" w:rsidRDefault="00A249DD" w:rsidP="005653D6">
            <w:pPr>
              <w:rPr>
                <w:b/>
                <w:bCs/>
              </w:rPr>
            </w:pPr>
            <w:r w:rsidRPr="004D7F66">
              <w:rPr>
                <w:b/>
                <w:bCs/>
              </w:rPr>
              <w:t>Naam</w:t>
            </w:r>
          </w:p>
        </w:tc>
        <w:tc>
          <w:tcPr>
            <w:tcW w:w="4508" w:type="dxa"/>
          </w:tcPr>
          <w:p w14:paraId="472243BF" w14:textId="77777777" w:rsidR="00A249DD" w:rsidRPr="004D7F66" w:rsidRDefault="00A249DD" w:rsidP="005653D6">
            <w:pPr>
              <w:rPr>
                <w:b/>
                <w:bCs/>
              </w:rPr>
            </w:pPr>
            <w:r w:rsidRPr="004D7F66">
              <w:rPr>
                <w:b/>
                <w:bCs/>
              </w:rPr>
              <w:t>Versie</w:t>
            </w:r>
          </w:p>
        </w:tc>
      </w:tr>
      <w:tr w:rsidR="00A249DD" w14:paraId="139043A1" w14:textId="77777777" w:rsidTr="005653D6">
        <w:tc>
          <w:tcPr>
            <w:tcW w:w="4508" w:type="dxa"/>
          </w:tcPr>
          <w:p w14:paraId="43DBCE58" w14:textId="77777777" w:rsidR="00A249DD" w:rsidRDefault="00A249DD" w:rsidP="005653D6">
            <w:r>
              <w:t>Windows OS</w:t>
            </w:r>
          </w:p>
        </w:tc>
        <w:tc>
          <w:tcPr>
            <w:tcW w:w="4508" w:type="dxa"/>
          </w:tcPr>
          <w:p w14:paraId="6287ECB2" w14:textId="77777777" w:rsidR="00A249DD" w:rsidRDefault="00A249DD" w:rsidP="005653D6">
            <w:r>
              <w:t>10.0.18362</w:t>
            </w:r>
          </w:p>
        </w:tc>
      </w:tr>
      <w:tr w:rsidR="00A249DD" w14:paraId="79BF0328" w14:textId="77777777" w:rsidTr="005653D6">
        <w:tc>
          <w:tcPr>
            <w:tcW w:w="4508" w:type="dxa"/>
          </w:tcPr>
          <w:p w14:paraId="207F3E99" w14:textId="77777777" w:rsidR="00A249DD" w:rsidRDefault="00A249DD" w:rsidP="005653D6">
            <w:r>
              <w:t>Android Studio</w:t>
            </w:r>
          </w:p>
        </w:tc>
        <w:tc>
          <w:tcPr>
            <w:tcW w:w="4508" w:type="dxa"/>
          </w:tcPr>
          <w:p w14:paraId="4C913585" w14:textId="77777777" w:rsidR="00A249DD" w:rsidRDefault="00A249DD" w:rsidP="005653D6">
            <w:r>
              <w:t>4.0.1</w:t>
            </w:r>
          </w:p>
        </w:tc>
      </w:tr>
      <w:tr w:rsidR="00A249DD" w14:paraId="5A3458E6" w14:textId="77777777" w:rsidTr="005653D6">
        <w:tc>
          <w:tcPr>
            <w:tcW w:w="4508" w:type="dxa"/>
          </w:tcPr>
          <w:p w14:paraId="2FE91F8D" w14:textId="77777777" w:rsidR="00A249DD" w:rsidRDefault="00A249DD" w:rsidP="005653D6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4508" w:type="dxa"/>
          </w:tcPr>
          <w:p w14:paraId="1D6C2E2E" w14:textId="77777777" w:rsidR="00A249DD" w:rsidRDefault="00A249DD" w:rsidP="005653D6">
            <w:r>
              <w:t>16.1</w:t>
            </w:r>
          </w:p>
        </w:tc>
      </w:tr>
      <w:tr w:rsidR="00A249DD" w14:paraId="7F790F88" w14:textId="77777777" w:rsidTr="005653D6">
        <w:tc>
          <w:tcPr>
            <w:tcW w:w="4508" w:type="dxa"/>
          </w:tcPr>
          <w:p w14:paraId="2543669E" w14:textId="0CD1E5EE" w:rsidR="00A249DD" w:rsidRDefault="006F7F0D" w:rsidP="005653D6">
            <w:r>
              <w:t xml:space="preserve">Microsoft </w:t>
            </w:r>
            <w:r w:rsidR="00A249DD">
              <w:t>Office</w:t>
            </w:r>
          </w:p>
        </w:tc>
        <w:tc>
          <w:tcPr>
            <w:tcW w:w="4508" w:type="dxa"/>
          </w:tcPr>
          <w:p w14:paraId="25C486EE" w14:textId="77777777" w:rsidR="00A249DD" w:rsidRDefault="00A249DD" w:rsidP="005653D6">
            <w:pPr>
              <w:tabs>
                <w:tab w:val="left" w:pos="828"/>
              </w:tabs>
            </w:pPr>
            <w:r>
              <w:t>2020</w:t>
            </w:r>
          </w:p>
        </w:tc>
      </w:tr>
      <w:tr w:rsidR="00A249DD" w14:paraId="1A02C0C4" w14:textId="77777777" w:rsidTr="005653D6">
        <w:tc>
          <w:tcPr>
            <w:tcW w:w="4508" w:type="dxa"/>
          </w:tcPr>
          <w:p w14:paraId="6255C1A6" w14:textId="77777777" w:rsidR="00A249DD" w:rsidRDefault="00A249DD" w:rsidP="005653D6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08" w:type="dxa"/>
          </w:tcPr>
          <w:p w14:paraId="0EF2F737" w14:textId="77777777" w:rsidR="00A249DD" w:rsidRDefault="00A249DD" w:rsidP="005653D6">
            <w:r>
              <w:t>2.5.5</w:t>
            </w:r>
          </w:p>
        </w:tc>
      </w:tr>
      <w:tr w:rsidR="00A249DD" w14:paraId="0D2DE8D7" w14:textId="77777777" w:rsidTr="005653D6">
        <w:tc>
          <w:tcPr>
            <w:tcW w:w="4508" w:type="dxa"/>
          </w:tcPr>
          <w:p w14:paraId="76A9D320" w14:textId="77777777" w:rsidR="00A249DD" w:rsidRDefault="00A249DD" w:rsidP="005653D6">
            <w:r>
              <w:t>Microsoft Teams</w:t>
            </w:r>
          </w:p>
        </w:tc>
        <w:tc>
          <w:tcPr>
            <w:tcW w:w="4508" w:type="dxa"/>
          </w:tcPr>
          <w:p w14:paraId="6C156E1B" w14:textId="77777777" w:rsidR="00A249DD" w:rsidRDefault="00A249DD" w:rsidP="005653D6">
            <w:r>
              <w:t>1.3.00.21759(64-bits)</w:t>
            </w:r>
          </w:p>
        </w:tc>
      </w:tr>
    </w:tbl>
    <w:p w14:paraId="51310068" w14:textId="77777777" w:rsidR="00A249DD" w:rsidRPr="00A05532" w:rsidRDefault="00A249DD" w:rsidP="00A05532">
      <w:pPr>
        <w:rPr>
          <w:sz w:val="44"/>
          <w:szCs w:val="44"/>
        </w:rPr>
      </w:pPr>
    </w:p>
    <w:sectPr w:rsidR="00A249DD" w:rsidRPr="00A0553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3869D" w14:textId="77777777" w:rsidR="001041E2" w:rsidRDefault="001041E2" w:rsidP="00377535">
      <w:pPr>
        <w:spacing w:after="0" w:line="240" w:lineRule="auto"/>
      </w:pPr>
      <w:r>
        <w:separator/>
      </w:r>
    </w:p>
  </w:endnote>
  <w:endnote w:type="continuationSeparator" w:id="0">
    <w:p w14:paraId="21AA9F63" w14:textId="77777777" w:rsidR="001041E2" w:rsidRDefault="001041E2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734DD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D9F5B" w14:textId="77777777" w:rsidR="001041E2" w:rsidRDefault="001041E2" w:rsidP="00377535">
      <w:pPr>
        <w:spacing w:after="0" w:line="240" w:lineRule="auto"/>
      </w:pPr>
      <w:r>
        <w:separator/>
      </w:r>
    </w:p>
  </w:footnote>
  <w:footnote w:type="continuationSeparator" w:id="0">
    <w:p w14:paraId="47B8D94A" w14:textId="77777777" w:rsidR="001041E2" w:rsidRDefault="001041E2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D"/>
    <w:rsid w:val="001041E2"/>
    <w:rsid w:val="001D669D"/>
    <w:rsid w:val="00310927"/>
    <w:rsid w:val="00377535"/>
    <w:rsid w:val="006F7F0D"/>
    <w:rsid w:val="00741852"/>
    <w:rsid w:val="009324AC"/>
    <w:rsid w:val="00A05532"/>
    <w:rsid w:val="00A249DD"/>
    <w:rsid w:val="00A72927"/>
    <w:rsid w:val="00CD665A"/>
    <w:rsid w:val="00D51CB4"/>
    <w:rsid w:val="00E26FF7"/>
    <w:rsid w:val="00E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AA41"/>
  <w15:chartTrackingRefBased/>
  <w15:docId w15:val="{29E74A6F-E207-4B77-85B7-BFCB2A52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12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1</cp:revision>
  <dcterms:created xsi:type="dcterms:W3CDTF">2020-10-08T06:35:00Z</dcterms:created>
  <dcterms:modified xsi:type="dcterms:W3CDTF">2020-10-08T06:47:00Z</dcterms:modified>
</cp:coreProperties>
</file>