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5CA7E" w14:textId="2A2A85ED" w:rsidR="00377535" w:rsidRDefault="00D7666B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Monkeybusiness</w:t>
      </w:r>
      <w:proofErr w:type="spellEnd"/>
    </w:p>
    <w:p w14:paraId="30B61200" w14:textId="3B420927" w:rsidR="00A05532" w:rsidRPr="00A05532" w:rsidRDefault="00D7666B" w:rsidP="00A0553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Functioneel</w:t>
      </w:r>
      <w:proofErr w:type="spellEnd"/>
      <w:r>
        <w:rPr>
          <w:sz w:val="32"/>
          <w:szCs w:val="32"/>
          <w:lang w:val="en-GB"/>
        </w:rPr>
        <w:t xml:space="preserve"> ontwerp</w:t>
      </w:r>
    </w:p>
    <w:p w14:paraId="53DD55C0" w14:textId="77777777"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0056D422" wp14:editId="1E14D66C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14:paraId="4CF28E87" w14:textId="77777777" w:rsidTr="00377535">
        <w:tc>
          <w:tcPr>
            <w:tcW w:w="4508" w:type="dxa"/>
          </w:tcPr>
          <w:p w14:paraId="6D2F9917" w14:textId="77777777" w:rsidR="00377535" w:rsidRDefault="00377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Namen</w:t>
            </w:r>
            <w:proofErr w:type="spellEnd"/>
          </w:p>
        </w:tc>
        <w:tc>
          <w:tcPr>
            <w:tcW w:w="4508" w:type="dxa"/>
          </w:tcPr>
          <w:p w14:paraId="5610E83D" w14:textId="77777777" w:rsidR="00A05532" w:rsidRDefault="00377535">
            <w:r w:rsidRPr="00377535">
              <w:t xml:space="preserve">Fabian van Lierop, </w:t>
            </w:r>
          </w:p>
          <w:p w14:paraId="61AA40C1" w14:textId="77777777" w:rsidR="00A05532" w:rsidRDefault="00377535">
            <w:proofErr w:type="spellStart"/>
            <w:r w:rsidRPr="00377535">
              <w:t>Sephr</w:t>
            </w:r>
            <w:proofErr w:type="spellEnd"/>
            <w:r w:rsidRPr="00377535">
              <w:t xml:space="preserve"> </w:t>
            </w:r>
            <w:proofErr w:type="spellStart"/>
            <w:r w:rsidRPr="00377535">
              <w:t>Abdoli</w:t>
            </w:r>
            <w:proofErr w:type="spellEnd"/>
            <w:r w:rsidRPr="00377535">
              <w:t xml:space="preserve">, </w:t>
            </w:r>
          </w:p>
          <w:p w14:paraId="5B8308B9" w14:textId="77777777" w:rsidR="00377535" w:rsidRPr="00377535" w:rsidRDefault="00377535">
            <w:r w:rsidRPr="00377535">
              <w:t>Sander Gr</w:t>
            </w:r>
            <w:r>
              <w:t>immelikhuizen</w:t>
            </w:r>
          </w:p>
        </w:tc>
      </w:tr>
      <w:tr w:rsidR="00377535" w:rsidRPr="00377535" w14:paraId="1B70778E" w14:textId="77777777" w:rsidTr="00377535">
        <w:tc>
          <w:tcPr>
            <w:tcW w:w="4508" w:type="dxa"/>
          </w:tcPr>
          <w:p w14:paraId="1052AB69" w14:textId="77777777"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14:paraId="4E8690DE" w14:textId="77777777" w:rsidR="00377535" w:rsidRPr="00377535" w:rsidRDefault="00377535">
            <w:r>
              <w:t>2020-2021</w:t>
            </w:r>
          </w:p>
        </w:tc>
      </w:tr>
      <w:tr w:rsidR="00377535" w:rsidRPr="00377535" w14:paraId="31C9F494" w14:textId="77777777" w:rsidTr="00377535">
        <w:tc>
          <w:tcPr>
            <w:tcW w:w="4508" w:type="dxa"/>
          </w:tcPr>
          <w:p w14:paraId="44A7536F" w14:textId="77777777"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14:paraId="6238A2C9" w14:textId="77777777"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14:paraId="63533524" w14:textId="77777777" w:rsidTr="00377535">
        <w:tc>
          <w:tcPr>
            <w:tcW w:w="4508" w:type="dxa"/>
          </w:tcPr>
          <w:p w14:paraId="2BB89966" w14:textId="77777777"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14:paraId="63E1AA68" w14:textId="77777777" w:rsidR="00377535" w:rsidRPr="00377535" w:rsidRDefault="00377535"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377535" w:rsidRPr="00377535" w14:paraId="3AA1253C" w14:textId="77777777" w:rsidTr="00377535">
        <w:tc>
          <w:tcPr>
            <w:tcW w:w="4508" w:type="dxa"/>
          </w:tcPr>
          <w:p w14:paraId="0A2A8C5C" w14:textId="77777777"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14:paraId="1D575694" w14:textId="19A8E71C" w:rsidR="00377535" w:rsidRPr="00377535" w:rsidRDefault="00E1772D">
            <w:r>
              <w:t>24</w:t>
            </w:r>
            <w:r w:rsidR="00377535">
              <w:t>/</w:t>
            </w:r>
            <w:r>
              <w:t>09/2020</w:t>
            </w:r>
          </w:p>
        </w:tc>
      </w:tr>
      <w:tr w:rsidR="00377535" w:rsidRPr="00377535" w14:paraId="0BAE5809" w14:textId="77777777" w:rsidTr="00377535">
        <w:tc>
          <w:tcPr>
            <w:tcW w:w="4508" w:type="dxa"/>
          </w:tcPr>
          <w:p w14:paraId="531E54D9" w14:textId="77777777"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14:paraId="4DA9F1CE" w14:textId="24E2114C" w:rsidR="00377535" w:rsidRPr="00377535" w:rsidRDefault="00E1772D">
            <w:r>
              <w:t>1</w:t>
            </w:r>
          </w:p>
        </w:tc>
      </w:tr>
    </w:tbl>
    <w:p w14:paraId="3A740FD6" w14:textId="77777777" w:rsidR="00377535" w:rsidRDefault="00377535"/>
    <w:p w14:paraId="119051EC" w14:textId="77777777" w:rsidR="00377535" w:rsidRDefault="00377535"/>
    <w:p w14:paraId="68A381A8" w14:textId="77777777" w:rsidR="00377535" w:rsidRDefault="00377535"/>
    <w:p w14:paraId="63B1E957" w14:textId="77777777" w:rsidR="00377535" w:rsidRDefault="00377535"/>
    <w:p w14:paraId="3B518A3E" w14:textId="77777777" w:rsidR="00377535" w:rsidRDefault="00377535"/>
    <w:p w14:paraId="42314BFB" w14:textId="77777777" w:rsidR="00377535" w:rsidRDefault="00377535"/>
    <w:p w14:paraId="783CC5C1" w14:textId="77777777" w:rsidR="00377535" w:rsidRDefault="00377535"/>
    <w:p w14:paraId="4E7B7AB1" w14:textId="77777777" w:rsidR="00377535" w:rsidRDefault="00377535"/>
    <w:p w14:paraId="721EC29F" w14:textId="77777777" w:rsidR="00377535" w:rsidRDefault="00377535"/>
    <w:p w14:paraId="211D444D" w14:textId="77777777" w:rsidR="00377535" w:rsidRPr="00377535" w:rsidRDefault="00377535">
      <w:pPr>
        <w:rPr>
          <w:sz w:val="48"/>
          <w:szCs w:val="48"/>
        </w:rPr>
      </w:pPr>
      <w:r w:rsidRPr="00377535">
        <w:rPr>
          <w:sz w:val="48"/>
          <w:szCs w:val="48"/>
        </w:rPr>
        <w:lastRenderedPageBreak/>
        <w:t>Inhoud</w:t>
      </w:r>
    </w:p>
    <w:p w14:paraId="7AD1FF3B" w14:textId="0F630D5E" w:rsidR="00377535" w:rsidRPr="00377535" w:rsidRDefault="00E1772D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case</w:t>
      </w:r>
    </w:p>
    <w:p w14:paraId="653982A7" w14:textId="4A31D92E" w:rsidR="00377535" w:rsidRDefault="00E1772D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722975">
        <w:rPr>
          <w:sz w:val="28"/>
          <w:szCs w:val="28"/>
        </w:rPr>
        <w:t>avigatiediagram</w:t>
      </w:r>
    </w:p>
    <w:p w14:paraId="756597F8" w14:textId="455ECAFB" w:rsidR="00722975" w:rsidRDefault="00722975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Lijst van schermen</w:t>
      </w:r>
    </w:p>
    <w:p w14:paraId="609DD87F" w14:textId="76769A01" w:rsidR="00722975" w:rsidRDefault="00722975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Schermontwerp</w:t>
      </w:r>
    </w:p>
    <w:p w14:paraId="6A562332" w14:textId="77777777" w:rsidR="00A05532" w:rsidRDefault="00A05532" w:rsidP="00A05532">
      <w:pPr>
        <w:rPr>
          <w:sz w:val="28"/>
          <w:szCs w:val="28"/>
        </w:rPr>
      </w:pPr>
    </w:p>
    <w:p w14:paraId="05912FE7" w14:textId="77777777" w:rsidR="00A05532" w:rsidRDefault="00A05532" w:rsidP="00A05532">
      <w:pPr>
        <w:rPr>
          <w:sz w:val="28"/>
          <w:szCs w:val="28"/>
        </w:rPr>
      </w:pPr>
    </w:p>
    <w:p w14:paraId="2DE75243" w14:textId="77777777" w:rsidR="00A05532" w:rsidRDefault="00A05532" w:rsidP="00A05532">
      <w:pPr>
        <w:rPr>
          <w:sz w:val="28"/>
          <w:szCs w:val="28"/>
        </w:rPr>
      </w:pPr>
    </w:p>
    <w:p w14:paraId="1E4BA7AA" w14:textId="77777777" w:rsidR="00A05532" w:rsidRDefault="00A05532" w:rsidP="00A05532">
      <w:pPr>
        <w:rPr>
          <w:sz w:val="28"/>
          <w:szCs w:val="28"/>
        </w:rPr>
      </w:pPr>
    </w:p>
    <w:p w14:paraId="576BD7A2" w14:textId="77777777" w:rsidR="00A05532" w:rsidRDefault="00A05532" w:rsidP="00A05532">
      <w:pPr>
        <w:rPr>
          <w:sz w:val="28"/>
          <w:szCs w:val="28"/>
        </w:rPr>
      </w:pPr>
    </w:p>
    <w:p w14:paraId="5F3C4880" w14:textId="77777777" w:rsidR="00A05532" w:rsidRDefault="00A05532" w:rsidP="00A05532">
      <w:pPr>
        <w:rPr>
          <w:sz w:val="28"/>
          <w:szCs w:val="28"/>
        </w:rPr>
      </w:pPr>
    </w:p>
    <w:p w14:paraId="26B650DC" w14:textId="77777777" w:rsidR="00A05532" w:rsidRDefault="00A05532" w:rsidP="00A05532">
      <w:pPr>
        <w:rPr>
          <w:sz w:val="28"/>
          <w:szCs w:val="28"/>
        </w:rPr>
      </w:pPr>
    </w:p>
    <w:p w14:paraId="3B48D327" w14:textId="77777777" w:rsidR="00A05532" w:rsidRDefault="00A05532" w:rsidP="00A05532">
      <w:pPr>
        <w:rPr>
          <w:sz w:val="28"/>
          <w:szCs w:val="28"/>
        </w:rPr>
      </w:pPr>
    </w:p>
    <w:p w14:paraId="73D940BA" w14:textId="77777777" w:rsidR="00A05532" w:rsidRDefault="00A05532" w:rsidP="00A05532">
      <w:pPr>
        <w:rPr>
          <w:sz w:val="28"/>
          <w:szCs w:val="28"/>
        </w:rPr>
      </w:pPr>
    </w:p>
    <w:p w14:paraId="70951D4C" w14:textId="77777777" w:rsidR="00A05532" w:rsidRDefault="00A05532" w:rsidP="00A05532">
      <w:pPr>
        <w:rPr>
          <w:sz w:val="28"/>
          <w:szCs w:val="28"/>
        </w:rPr>
      </w:pPr>
    </w:p>
    <w:p w14:paraId="2391E505" w14:textId="77777777" w:rsidR="00A05532" w:rsidRDefault="00A05532" w:rsidP="00A05532">
      <w:pPr>
        <w:rPr>
          <w:sz w:val="28"/>
          <w:szCs w:val="28"/>
        </w:rPr>
      </w:pPr>
    </w:p>
    <w:p w14:paraId="2F0BC6C3" w14:textId="77777777" w:rsidR="00A05532" w:rsidRDefault="00A05532" w:rsidP="00A05532">
      <w:pPr>
        <w:rPr>
          <w:sz w:val="28"/>
          <w:szCs w:val="28"/>
        </w:rPr>
      </w:pPr>
    </w:p>
    <w:p w14:paraId="71D4E76D" w14:textId="77777777" w:rsidR="00A05532" w:rsidRDefault="00A05532" w:rsidP="00A05532">
      <w:pPr>
        <w:rPr>
          <w:sz w:val="28"/>
          <w:szCs w:val="28"/>
        </w:rPr>
      </w:pPr>
    </w:p>
    <w:p w14:paraId="0FBF3078" w14:textId="77777777" w:rsidR="00A05532" w:rsidRDefault="00A05532" w:rsidP="00A05532">
      <w:pPr>
        <w:rPr>
          <w:sz w:val="28"/>
          <w:szCs w:val="28"/>
        </w:rPr>
      </w:pPr>
    </w:p>
    <w:p w14:paraId="34B3266A" w14:textId="77777777" w:rsidR="00A05532" w:rsidRDefault="00A05532" w:rsidP="00A05532">
      <w:pPr>
        <w:rPr>
          <w:sz w:val="28"/>
          <w:szCs w:val="28"/>
        </w:rPr>
      </w:pPr>
    </w:p>
    <w:p w14:paraId="57D57A89" w14:textId="77777777" w:rsidR="00A05532" w:rsidRDefault="00A05532" w:rsidP="00A05532">
      <w:pPr>
        <w:rPr>
          <w:sz w:val="28"/>
          <w:szCs w:val="28"/>
        </w:rPr>
      </w:pPr>
    </w:p>
    <w:p w14:paraId="33CAC54B" w14:textId="77777777" w:rsidR="00A05532" w:rsidRDefault="00A05532" w:rsidP="00A05532">
      <w:pPr>
        <w:rPr>
          <w:sz w:val="28"/>
          <w:szCs w:val="28"/>
        </w:rPr>
      </w:pPr>
    </w:p>
    <w:p w14:paraId="04FF9AD4" w14:textId="77777777" w:rsidR="00A05532" w:rsidRDefault="00A05532" w:rsidP="00A05532">
      <w:pPr>
        <w:rPr>
          <w:sz w:val="28"/>
          <w:szCs w:val="28"/>
        </w:rPr>
      </w:pPr>
    </w:p>
    <w:p w14:paraId="5CE35C8E" w14:textId="77777777" w:rsidR="00A05532" w:rsidRDefault="00A05532" w:rsidP="00A05532">
      <w:pPr>
        <w:rPr>
          <w:sz w:val="28"/>
          <w:szCs w:val="28"/>
        </w:rPr>
      </w:pPr>
    </w:p>
    <w:p w14:paraId="19628D81" w14:textId="77777777" w:rsidR="00A05532" w:rsidRDefault="00A05532" w:rsidP="00A05532">
      <w:pPr>
        <w:rPr>
          <w:sz w:val="28"/>
          <w:szCs w:val="28"/>
        </w:rPr>
      </w:pPr>
    </w:p>
    <w:p w14:paraId="03BA7716" w14:textId="77777777" w:rsidR="00A05532" w:rsidRDefault="00A05532" w:rsidP="00A05532">
      <w:pPr>
        <w:rPr>
          <w:sz w:val="28"/>
          <w:szCs w:val="28"/>
        </w:rPr>
      </w:pPr>
    </w:p>
    <w:p w14:paraId="237736CC" w14:textId="465982C3" w:rsidR="00A05532" w:rsidRDefault="00722975" w:rsidP="00A05532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Use</w:t>
      </w:r>
      <w:proofErr w:type="spellEnd"/>
      <w:r>
        <w:rPr>
          <w:sz w:val="44"/>
          <w:szCs w:val="44"/>
        </w:rPr>
        <w:t xml:space="preserve"> case</w:t>
      </w:r>
    </w:p>
    <w:p w14:paraId="2F7E059B" w14:textId="3592B37C" w:rsidR="00A05532" w:rsidRDefault="00722975" w:rsidP="00A05532">
      <w:r>
        <w:rPr>
          <w:noProof/>
        </w:rPr>
        <w:drawing>
          <wp:inline distT="0" distB="0" distL="0" distR="0" wp14:anchorId="57FC79A2" wp14:editId="5D4F641E">
            <wp:extent cx="4236720" cy="4208381"/>
            <wp:effectExtent l="0" t="0" r="0" b="190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799" cy="42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C874" w14:textId="77777777" w:rsidR="00A05532" w:rsidRDefault="00A05532" w:rsidP="00A05532"/>
    <w:p w14:paraId="0225DDD9" w14:textId="77777777" w:rsidR="00A05532" w:rsidRDefault="00A05532" w:rsidP="00A05532"/>
    <w:p w14:paraId="103F8324" w14:textId="77777777" w:rsidR="00722975" w:rsidRDefault="00722975" w:rsidP="00A05532"/>
    <w:p w14:paraId="552ED2B9" w14:textId="1FEADD7B" w:rsidR="00A05532" w:rsidRDefault="00722975" w:rsidP="00A05532">
      <w:pPr>
        <w:rPr>
          <w:sz w:val="44"/>
          <w:szCs w:val="44"/>
        </w:rPr>
      </w:pPr>
      <w:r>
        <w:rPr>
          <w:sz w:val="44"/>
          <w:szCs w:val="44"/>
        </w:rPr>
        <w:t>Navigatiediagram</w:t>
      </w:r>
    </w:p>
    <w:p w14:paraId="4408576A" w14:textId="1514E9F9" w:rsidR="00722975" w:rsidRDefault="00722975" w:rsidP="00A05532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1519C5D" wp14:editId="7F5FB0F7">
            <wp:extent cx="5731510" cy="2732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B1C6" w14:textId="13ADABC8" w:rsidR="00722975" w:rsidRDefault="00722975" w:rsidP="00A05532">
      <w:pPr>
        <w:rPr>
          <w:sz w:val="44"/>
          <w:szCs w:val="44"/>
        </w:rPr>
      </w:pPr>
      <w:r>
        <w:rPr>
          <w:sz w:val="44"/>
          <w:szCs w:val="44"/>
        </w:rPr>
        <w:lastRenderedPageBreak/>
        <w:t>Lijst van schermen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22975" w14:paraId="4F2F706A" w14:textId="77777777" w:rsidTr="00722975">
        <w:tc>
          <w:tcPr>
            <w:tcW w:w="2254" w:type="dxa"/>
          </w:tcPr>
          <w:p w14:paraId="74F5E8B7" w14:textId="7C8354C0" w:rsidR="00722975" w:rsidRPr="00722975" w:rsidRDefault="00722975" w:rsidP="00A05532">
            <w:pPr>
              <w:rPr>
                <w:b/>
                <w:bCs/>
              </w:rPr>
            </w:pPr>
            <w:r w:rsidRPr="00722975">
              <w:rPr>
                <w:b/>
                <w:bCs/>
              </w:rPr>
              <w:t>Naam pagina</w:t>
            </w:r>
          </w:p>
        </w:tc>
        <w:tc>
          <w:tcPr>
            <w:tcW w:w="2254" w:type="dxa"/>
          </w:tcPr>
          <w:p w14:paraId="18EDB8E2" w14:textId="602F61A6" w:rsidR="00722975" w:rsidRPr="00722975" w:rsidRDefault="00722975" w:rsidP="00A05532">
            <w:pPr>
              <w:rPr>
                <w:b/>
                <w:bCs/>
              </w:rPr>
            </w:pPr>
            <w:r w:rsidRPr="00722975">
              <w:rPr>
                <w:b/>
                <w:bCs/>
              </w:rPr>
              <w:t>Formulier</w:t>
            </w:r>
          </w:p>
        </w:tc>
        <w:tc>
          <w:tcPr>
            <w:tcW w:w="2254" w:type="dxa"/>
          </w:tcPr>
          <w:p w14:paraId="72DA6813" w14:textId="411E8B68" w:rsidR="00722975" w:rsidRPr="00722975" w:rsidRDefault="00722975" w:rsidP="00A05532">
            <w:pPr>
              <w:rPr>
                <w:b/>
                <w:bCs/>
              </w:rPr>
            </w:pPr>
            <w:r w:rsidRPr="00722975">
              <w:rPr>
                <w:b/>
                <w:bCs/>
              </w:rPr>
              <w:t>Functie</w:t>
            </w:r>
          </w:p>
        </w:tc>
        <w:tc>
          <w:tcPr>
            <w:tcW w:w="2254" w:type="dxa"/>
          </w:tcPr>
          <w:p w14:paraId="3FD7A706" w14:textId="4193E770" w:rsidR="00722975" w:rsidRPr="00722975" w:rsidRDefault="00722975" w:rsidP="00A05532">
            <w:pPr>
              <w:rPr>
                <w:b/>
                <w:bCs/>
              </w:rPr>
            </w:pPr>
            <w:r w:rsidRPr="00722975">
              <w:rPr>
                <w:b/>
                <w:bCs/>
              </w:rPr>
              <w:t>Afwijkend ontwerp</w:t>
            </w:r>
          </w:p>
        </w:tc>
      </w:tr>
      <w:tr w:rsidR="00722975" w14:paraId="5E0285E5" w14:textId="77777777" w:rsidTr="00722975">
        <w:tc>
          <w:tcPr>
            <w:tcW w:w="2254" w:type="dxa"/>
          </w:tcPr>
          <w:p w14:paraId="69F8672D" w14:textId="767B020B" w:rsidR="00722975" w:rsidRDefault="00722975" w:rsidP="00A05532">
            <w:proofErr w:type="spellStart"/>
            <w:r>
              <w:t>Splash</w:t>
            </w:r>
            <w:proofErr w:type="spellEnd"/>
          </w:p>
        </w:tc>
        <w:tc>
          <w:tcPr>
            <w:tcW w:w="2254" w:type="dxa"/>
          </w:tcPr>
          <w:p w14:paraId="799B0CED" w14:textId="11B34AB5" w:rsidR="00722975" w:rsidRDefault="00722975" w:rsidP="00A05532">
            <w:r>
              <w:t>Nee</w:t>
            </w:r>
          </w:p>
        </w:tc>
        <w:tc>
          <w:tcPr>
            <w:tcW w:w="2254" w:type="dxa"/>
          </w:tcPr>
          <w:p w14:paraId="4C4BC94C" w14:textId="049FF715" w:rsidR="00722975" w:rsidRDefault="00722975" w:rsidP="00A05532">
            <w:r>
              <w:t>Dit is het opstart scherm dat je ziet met het logo en de naam</w:t>
            </w:r>
          </w:p>
        </w:tc>
        <w:tc>
          <w:tcPr>
            <w:tcW w:w="2254" w:type="dxa"/>
          </w:tcPr>
          <w:p w14:paraId="1276435A" w14:textId="48D6024D" w:rsidR="00722975" w:rsidRDefault="00722975" w:rsidP="00A05532">
            <w:r>
              <w:t>Nee</w:t>
            </w:r>
          </w:p>
        </w:tc>
      </w:tr>
      <w:tr w:rsidR="00722975" w14:paraId="7E14F753" w14:textId="77777777" w:rsidTr="00722975">
        <w:tc>
          <w:tcPr>
            <w:tcW w:w="2254" w:type="dxa"/>
          </w:tcPr>
          <w:p w14:paraId="21D796DB" w14:textId="1FEF1CBB" w:rsidR="00722975" w:rsidRDefault="00722975" w:rsidP="00A05532">
            <w:r>
              <w:t xml:space="preserve">Oefenen </w:t>
            </w:r>
          </w:p>
        </w:tc>
        <w:tc>
          <w:tcPr>
            <w:tcW w:w="2254" w:type="dxa"/>
          </w:tcPr>
          <w:p w14:paraId="66C32247" w14:textId="07EEBFDC" w:rsidR="00722975" w:rsidRDefault="00722975" w:rsidP="00A05532">
            <w:r>
              <w:t xml:space="preserve">Nee </w:t>
            </w:r>
          </w:p>
        </w:tc>
        <w:tc>
          <w:tcPr>
            <w:tcW w:w="2254" w:type="dxa"/>
          </w:tcPr>
          <w:p w14:paraId="6706EC03" w14:textId="76FE1841" w:rsidR="00722975" w:rsidRDefault="00722975" w:rsidP="00A05532">
            <w:r>
              <w:t xml:space="preserve">Oefen scherm is een scherm waar je een plaatje krijgt met een aantal woorden en een uitspraak, je kan verder </w:t>
            </w:r>
            <w:proofErr w:type="spellStart"/>
            <w:r>
              <w:t>swipen</w:t>
            </w:r>
            <w:proofErr w:type="spellEnd"/>
            <w:r>
              <w:t xml:space="preserve"> voor meer plaatjes</w:t>
            </w:r>
          </w:p>
        </w:tc>
        <w:tc>
          <w:tcPr>
            <w:tcW w:w="2254" w:type="dxa"/>
          </w:tcPr>
          <w:p w14:paraId="0F99105A" w14:textId="25973DDC" w:rsidR="00722975" w:rsidRDefault="00722975" w:rsidP="00A05532">
            <w:r>
              <w:t>Nee</w:t>
            </w:r>
          </w:p>
        </w:tc>
      </w:tr>
      <w:tr w:rsidR="00722975" w14:paraId="6DB85685" w14:textId="77777777" w:rsidTr="00722975">
        <w:tc>
          <w:tcPr>
            <w:tcW w:w="2254" w:type="dxa"/>
          </w:tcPr>
          <w:p w14:paraId="056138EC" w14:textId="1518A2A0" w:rsidR="00722975" w:rsidRDefault="00722975" w:rsidP="00A05532">
            <w:r>
              <w:t>Spelen</w:t>
            </w:r>
          </w:p>
        </w:tc>
        <w:tc>
          <w:tcPr>
            <w:tcW w:w="2254" w:type="dxa"/>
          </w:tcPr>
          <w:p w14:paraId="7DD15C52" w14:textId="3858F26F" w:rsidR="00722975" w:rsidRDefault="00722975" w:rsidP="00A05532">
            <w:r>
              <w:t>Nee</w:t>
            </w:r>
          </w:p>
        </w:tc>
        <w:tc>
          <w:tcPr>
            <w:tcW w:w="2254" w:type="dxa"/>
          </w:tcPr>
          <w:p w14:paraId="63CFA488" w14:textId="0B2FC0E7" w:rsidR="00722975" w:rsidRDefault="00722975" w:rsidP="00A05532">
            <w:r>
              <w:t>Het speel scherm is een scherm waar je een uitspraak van een woord krijgt met daarbij 6 plaatjes, je kan 3 keer kiezen en bij de 3</w:t>
            </w:r>
            <w:r w:rsidRPr="00722975">
              <w:rPr>
                <w:vertAlign w:val="superscript"/>
              </w:rPr>
              <w:t>de</w:t>
            </w:r>
            <w:r>
              <w:t xml:space="preserve"> keer  fout krijg je het antwoord</w:t>
            </w:r>
          </w:p>
        </w:tc>
        <w:tc>
          <w:tcPr>
            <w:tcW w:w="2254" w:type="dxa"/>
          </w:tcPr>
          <w:p w14:paraId="2FE7E13B" w14:textId="10293DD5" w:rsidR="00722975" w:rsidRDefault="00722975" w:rsidP="00A05532">
            <w:r>
              <w:t>Nee</w:t>
            </w:r>
          </w:p>
        </w:tc>
      </w:tr>
      <w:tr w:rsidR="00722975" w14:paraId="7854EAAB" w14:textId="77777777" w:rsidTr="00722975">
        <w:tc>
          <w:tcPr>
            <w:tcW w:w="2254" w:type="dxa"/>
          </w:tcPr>
          <w:p w14:paraId="53DC0E19" w14:textId="2E44E58A" w:rsidR="00722975" w:rsidRDefault="00722975" w:rsidP="00A05532">
            <w:r>
              <w:t>Menu</w:t>
            </w:r>
          </w:p>
        </w:tc>
        <w:tc>
          <w:tcPr>
            <w:tcW w:w="2254" w:type="dxa"/>
          </w:tcPr>
          <w:p w14:paraId="3C15B092" w14:textId="2459FDAA" w:rsidR="00722975" w:rsidRDefault="00722975" w:rsidP="00A05532">
            <w:r>
              <w:t>Nee</w:t>
            </w:r>
          </w:p>
        </w:tc>
        <w:tc>
          <w:tcPr>
            <w:tcW w:w="2254" w:type="dxa"/>
          </w:tcPr>
          <w:p w14:paraId="2723A290" w14:textId="5F4143E9" w:rsidR="00722975" w:rsidRDefault="00722975" w:rsidP="00A05532">
            <w:r>
              <w:t>Menu scherm is een scherm waar je kan kiezen uit: Spelen, oefenen, over, score</w:t>
            </w:r>
          </w:p>
        </w:tc>
        <w:tc>
          <w:tcPr>
            <w:tcW w:w="2254" w:type="dxa"/>
          </w:tcPr>
          <w:p w14:paraId="1D2039C5" w14:textId="14C54F69" w:rsidR="00722975" w:rsidRDefault="00722975" w:rsidP="00A05532">
            <w:r>
              <w:t>Nee</w:t>
            </w:r>
          </w:p>
        </w:tc>
      </w:tr>
      <w:tr w:rsidR="00722975" w14:paraId="70E2405C" w14:textId="77777777" w:rsidTr="00722975">
        <w:tc>
          <w:tcPr>
            <w:tcW w:w="2254" w:type="dxa"/>
          </w:tcPr>
          <w:p w14:paraId="6CBB937C" w14:textId="1FFC89AE" w:rsidR="00722975" w:rsidRDefault="00722975" w:rsidP="00A05532">
            <w:r>
              <w:t>Categorieën</w:t>
            </w:r>
          </w:p>
        </w:tc>
        <w:tc>
          <w:tcPr>
            <w:tcW w:w="2254" w:type="dxa"/>
          </w:tcPr>
          <w:p w14:paraId="7315F581" w14:textId="16DFEE41" w:rsidR="00722975" w:rsidRDefault="00722975" w:rsidP="00A05532">
            <w:r>
              <w:t>Nee</w:t>
            </w:r>
          </w:p>
        </w:tc>
        <w:tc>
          <w:tcPr>
            <w:tcW w:w="2254" w:type="dxa"/>
          </w:tcPr>
          <w:p w14:paraId="2C7840A3" w14:textId="5A365EC2" w:rsidR="00722975" w:rsidRDefault="00722975" w:rsidP="00A05532">
            <w:r>
              <w:t>Het scherm waar je een categorie kiest om te oefenen/spelen</w:t>
            </w:r>
          </w:p>
        </w:tc>
        <w:tc>
          <w:tcPr>
            <w:tcW w:w="2254" w:type="dxa"/>
          </w:tcPr>
          <w:p w14:paraId="1C5480EA" w14:textId="2CBD80FD" w:rsidR="00722975" w:rsidRDefault="00722975" w:rsidP="00A05532">
            <w:r>
              <w:t>Nee</w:t>
            </w:r>
          </w:p>
        </w:tc>
      </w:tr>
      <w:tr w:rsidR="00722975" w14:paraId="06BC5C27" w14:textId="77777777" w:rsidTr="00722975">
        <w:tc>
          <w:tcPr>
            <w:tcW w:w="2254" w:type="dxa"/>
          </w:tcPr>
          <w:p w14:paraId="32CC01D5" w14:textId="7C5D14BD" w:rsidR="00722975" w:rsidRDefault="00542242" w:rsidP="00A05532">
            <w:r>
              <w:t>Score</w:t>
            </w:r>
          </w:p>
        </w:tc>
        <w:tc>
          <w:tcPr>
            <w:tcW w:w="2254" w:type="dxa"/>
          </w:tcPr>
          <w:p w14:paraId="576F1E52" w14:textId="7E8E0D90" w:rsidR="00722975" w:rsidRDefault="00542242" w:rsidP="00A05532">
            <w:r>
              <w:t>Nee</w:t>
            </w:r>
          </w:p>
        </w:tc>
        <w:tc>
          <w:tcPr>
            <w:tcW w:w="2254" w:type="dxa"/>
          </w:tcPr>
          <w:p w14:paraId="5CEB16BD" w14:textId="1B615204" w:rsidR="00722975" w:rsidRDefault="00542242" w:rsidP="00A05532">
            <w:r>
              <w:t>Dit is een scherm waar je de scores kan zien van de quizzen die je gedaan hebt</w:t>
            </w:r>
          </w:p>
        </w:tc>
        <w:tc>
          <w:tcPr>
            <w:tcW w:w="2254" w:type="dxa"/>
          </w:tcPr>
          <w:p w14:paraId="41D44087" w14:textId="3FBE4631" w:rsidR="00722975" w:rsidRDefault="00542242" w:rsidP="00A05532">
            <w:r>
              <w:t>Nee</w:t>
            </w:r>
          </w:p>
        </w:tc>
      </w:tr>
      <w:tr w:rsidR="00542242" w14:paraId="4D42EBEA" w14:textId="77777777" w:rsidTr="00722975">
        <w:tc>
          <w:tcPr>
            <w:tcW w:w="2254" w:type="dxa"/>
          </w:tcPr>
          <w:p w14:paraId="6AACC78B" w14:textId="71995AE4" w:rsidR="00542242" w:rsidRDefault="00542242" w:rsidP="00A05532">
            <w:r>
              <w:t>Over</w:t>
            </w:r>
          </w:p>
        </w:tc>
        <w:tc>
          <w:tcPr>
            <w:tcW w:w="2254" w:type="dxa"/>
          </w:tcPr>
          <w:p w14:paraId="01700B10" w14:textId="7E36E8A0" w:rsidR="00542242" w:rsidRDefault="00542242" w:rsidP="00A05532">
            <w:r>
              <w:t>Nee</w:t>
            </w:r>
          </w:p>
        </w:tc>
        <w:tc>
          <w:tcPr>
            <w:tcW w:w="2254" w:type="dxa"/>
          </w:tcPr>
          <w:p w14:paraId="426506D5" w14:textId="419FA35E" w:rsidR="00542242" w:rsidRDefault="00542242" w:rsidP="00A05532">
            <w:r>
              <w:t>Het scherm met alle extra informatie over de app</w:t>
            </w:r>
          </w:p>
        </w:tc>
        <w:tc>
          <w:tcPr>
            <w:tcW w:w="2254" w:type="dxa"/>
          </w:tcPr>
          <w:p w14:paraId="38C3DEB1" w14:textId="39581FF6" w:rsidR="00542242" w:rsidRDefault="00542242" w:rsidP="00A05532">
            <w:r>
              <w:t>nee</w:t>
            </w:r>
          </w:p>
        </w:tc>
      </w:tr>
    </w:tbl>
    <w:p w14:paraId="08A3E210" w14:textId="49C0AF96" w:rsidR="00722975" w:rsidRDefault="00722975" w:rsidP="00A05532"/>
    <w:p w14:paraId="001CDB6C" w14:textId="6E1A6E1C" w:rsidR="00542242" w:rsidRDefault="00542242" w:rsidP="00A05532"/>
    <w:p w14:paraId="06FF2B00" w14:textId="06216669" w:rsidR="00542242" w:rsidRDefault="00542242" w:rsidP="00A05532"/>
    <w:p w14:paraId="4A628197" w14:textId="40126794" w:rsidR="00542242" w:rsidRDefault="00542242" w:rsidP="00A05532"/>
    <w:p w14:paraId="1D1C7DEC" w14:textId="69178273" w:rsidR="00542242" w:rsidRDefault="00542242" w:rsidP="00A05532"/>
    <w:p w14:paraId="45F46D10" w14:textId="4D08DF3F" w:rsidR="00542242" w:rsidRDefault="00542242" w:rsidP="00A05532"/>
    <w:p w14:paraId="686944F5" w14:textId="29875960" w:rsidR="00542242" w:rsidRDefault="00542242" w:rsidP="00A05532"/>
    <w:p w14:paraId="487C80B5" w14:textId="6B626882" w:rsidR="00542242" w:rsidRDefault="00542242" w:rsidP="00A05532"/>
    <w:p w14:paraId="408BC09B" w14:textId="4C68C8AF" w:rsidR="00542242" w:rsidRDefault="00542242" w:rsidP="00A05532"/>
    <w:p w14:paraId="6AE7BB43" w14:textId="5A7A5A5F" w:rsidR="00542242" w:rsidRDefault="00542242" w:rsidP="00A05532">
      <w:pPr>
        <w:rPr>
          <w:sz w:val="44"/>
          <w:szCs w:val="44"/>
        </w:rPr>
      </w:pPr>
      <w:r>
        <w:rPr>
          <w:sz w:val="44"/>
          <w:szCs w:val="44"/>
        </w:rPr>
        <w:lastRenderedPageBreak/>
        <w:t>Schermontwerp</w:t>
      </w:r>
    </w:p>
    <w:p w14:paraId="3D4167A0" w14:textId="5C6F127C" w:rsidR="00542242" w:rsidRDefault="00542242" w:rsidP="00A05532">
      <w:proofErr w:type="spellStart"/>
      <w:r>
        <w:t>Splash</w:t>
      </w:r>
      <w:proofErr w:type="spellEnd"/>
      <w:r>
        <w:t xml:space="preserve"> screen</w:t>
      </w:r>
    </w:p>
    <w:p w14:paraId="22E9E653" w14:textId="3B2825FA" w:rsidR="00542242" w:rsidRDefault="00542242" w:rsidP="00A05532">
      <w:r>
        <w:rPr>
          <w:noProof/>
        </w:rPr>
        <w:drawing>
          <wp:inline distT="0" distB="0" distL="0" distR="0" wp14:anchorId="2AAFC678" wp14:editId="7C148B12">
            <wp:extent cx="1630680" cy="3275063"/>
            <wp:effectExtent l="0" t="0" r="7620" b="1905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 up of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322" cy="330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CC27" w14:textId="77004E78" w:rsidR="00542242" w:rsidRDefault="00542242" w:rsidP="00A05532">
      <w:r>
        <w:t>Menu scherm</w:t>
      </w:r>
    </w:p>
    <w:p w14:paraId="61CF4462" w14:textId="05B98974" w:rsidR="00542242" w:rsidRDefault="00542242" w:rsidP="00A05532">
      <w:r>
        <w:rPr>
          <w:noProof/>
        </w:rPr>
        <w:drawing>
          <wp:inline distT="0" distB="0" distL="0" distR="0" wp14:anchorId="63E9204A" wp14:editId="76B480AE">
            <wp:extent cx="1501140" cy="3002279"/>
            <wp:effectExtent l="0" t="0" r="3810" b="8255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piece of pap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421" cy="303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CC88" w14:textId="7E983251" w:rsidR="00542242" w:rsidRDefault="00542242" w:rsidP="00A05532"/>
    <w:p w14:paraId="2FCF3EDE" w14:textId="3CABA4CA" w:rsidR="00542242" w:rsidRDefault="00542242" w:rsidP="00A05532"/>
    <w:p w14:paraId="1FDDA091" w14:textId="1465A396" w:rsidR="00542242" w:rsidRDefault="00542242" w:rsidP="00A05532"/>
    <w:p w14:paraId="1A415ADB" w14:textId="58474139" w:rsidR="00542242" w:rsidRDefault="00542242" w:rsidP="00A05532"/>
    <w:p w14:paraId="409E145A" w14:textId="7FF18BEA" w:rsidR="00542242" w:rsidRDefault="00542242" w:rsidP="00A05532">
      <w:r>
        <w:lastRenderedPageBreak/>
        <w:t>Oefen</w:t>
      </w:r>
    </w:p>
    <w:p w14:paraId="70917EE6" w14:textId="5457189A" w:rsidR="00542242" w:rsidRDefault="00542242" w:rsidP="00A05532">
      <w:r>
        <w:rPr>
          <w:noProof/>
        </w:rPr>
        <w:drawing>
          <wp:inline distT="0" distB="0" distL="0" distR="0" wp14:anchorId="2C57BDB0" wp14:editId="41A8F892">
            <wp:extent cx="1493520" cy="3038540"/>
            <wp:effectExtent l="0" t="0" r="0" b="952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text on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021" cy="305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FA61" w14:textId="0A54D50E" w:rsidR="00542242" w:rsidRDefault="00542242" w:rsidP="00A05532">
      <w:r>
        <w:t>Speel</w:t>
      </w:r>
    </w:p>
    <w:p w14:paraId="737E2FA8" w14:textId="4CC73BB9" w:rsidR="00542242" w:rsidRDefault="00542242" w:rsidP="00A05532">
      <w:r>
        <w:rPr>
          <w:noProof/>
        </w:rPr>
        <w:drawing>
          <wp:inline distT="0" distB="0" distL="0" distR="0" wp14:anchorId="554B24D5" wp14:editId="47135C42">
            <wp:extent cx="1501140" cy="3002280"/>
            <wp:effectExtent l="0" t="0" r="3810" b="7620"/>
            <wp:docPr id="7" name="Picture 7" descr="A picture containing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uild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913" cy="30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09B1" w14:textId="48F99E22" w:rsidR="00542242" w:rsidRDefault="00542242" w:rsidP="00A05532"/>
    <w:p w14:paraId="2B345293" w14:textId="11508B2D" w:rsidR="00542242" w:rsidRDefault="00542242" w:rsidP="00A05532"/>
    <w:p w14:paraId="59F7F28C" w14:textId="1820BD5A" w:rsidR="00542242" w:rsidRDefault="00542242" w:rsidP="00A05532"/>
    <w:p w14:paraId="3B0CED07" w14:textId="79EDFC62" w:rsidR="00542242" w:rsidRDefault="00542242" w:rsidP="00A05532"/>
    <w:p w14:paraId="39F82972" w14:textId="005ADF59" w:rsidR="00542242" w:rsidRDefault="00542242" w:rsidP="00A05532"/>
    <w:p w14:paraId="39370025" w14:textId="0E0D68BB" w:rsidR="00542242" w:rsidRDefault="00542242" w:rsidP="00A05532"/>
    <w:p w14:paraId="50152534" w14:textId="5641216B" w:rsidR="00542242" w:rsidRDefault="00542242" w:rsidP="00A05532"/>
    <w:p w14:paraId="1B92FB9D" w14:textId="0A77AA44" w:rsidR="00542242" w:rsidRDefault="00542242" w:rsidP="00A05532">
      <w:r>
        <w:lastRenderedPageBreak/>
        <w:t>Score</w:t>
      </w:r>
    </w:p>
    <w:p w14:paraId="2BCBA2BC" w14:textId="2414F606" w:rsidR="00542242" w:rsidRDefault="00542242" w:rsidP="00A05532">
      <w:r>
        <w:rPr>
          <w:noProof/>
        </w:rPr>
        <w:drawing>
          <wp:inline distT="0" distB="0" distL="0" distR="0" wp14:anchorId="532F012C" wp14:editId="5D5C0EC4">
            <wp:extent cx="1461547" cy="3017520"/>
            <wp:effectExtent l="0" t="0" r="571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553" cy="30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C353" w14:textId="7CA614C4" w:rsidR="00542242" w:rsidRDefault="00542242" w:rsidP="00A05532">
      <w:r>
        <w:t>Over</w:t>
      </w:r>
    </w:p>
    <w:p w14:paraId="1943CED6" w14:textId="73EE055D" w:rsidR="00542242" w:rsidRPr="00542242" w:rsidRDefault="00542242" w:rsidP="00A05532">
      <w:r>
        <w:rPr>
          <w:noProof/>
        </w:rPr>
        <w:drawing>
          <wp:inline distT="0" distB="0" distL="0" distR="0" wp14:anchorId="0D50B108" wp14:editId="5DF7824F">
            <wp:extent cx="1444400" cy="2865120"/>
            <wp:effectExtent l="0" t="0" r="381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425" cy="291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242" w:rsidRPr="00542242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B32F7" w14:textId="77777777" w:rsidR="00E1772D" w:rsidRDefault="00E1772D" w:rsidP="00377535">
      <w:pPr>
        <w:spacing w:after="0" w:line="240" w:lineRule="auto"/>
      </w:pPr>
      <w:r>
        <w:separator/>
      </w:r>
    </w:p>
  </w:endnote>
  <w:endnote w:type="continuationSeparator" w:id="0">
    <w:p w14:paraId="35DD4524" w14:textId="77777777" w:rsidR="00E1772D" w:rsidRDefault="00E1772D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01427" w14:textId="77777777" w:rsidR="00A05532" w:rsidRDefault="00A05532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2BE4F" w14:textId="77777777" w:rsidR="00E1772D" w:rsidRDefault="00E1772D" w:rsidP="00377535">
      <w:pPr>
        <w:spacing w:after="0" w:line="240" w:lineRule="auto"/>
      </w:pPr>
      <w:r>
        <w:separator/>
      </w:r>
    </w:p>
  </w:footnote>
  <w:footnote w:type="continuationSeparator" w:id="0">
    <w:p w14:paraId="0F1263C2" w14:textId="77777777" w:rsidR="00E1772D" w:rsidRDefault="00E1772D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2D"/>
    <w:rsid w:val="001D669D"/>
    <w:rsid w:val="00310927"/>
    <w:rsid w:val="00377535"/>
    <w:rsid w:val="00542242"/>
    <w:rsid w:val="00722975"/>
    <w:rsid w:val="00741852"/>
    <w:rsid w:val="009324AC"/>
    <w:rsid w:val="00A05532"/>
    <w:rsid w:val="00A72927"/>
    <w:rsid w:val="00CD665A"/>
    <w:rsid w:val="00D51CB4"/>
    <w:rsid w:val="00D7666B"/>
    <w:rsid w:val="00E1772D"/>
    <w:rsid w:val="00E26FF7"/>
    <w:rsid w:val="00EB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6DB"/>
  <w15:chartTrackingRefBased/>
  <w15:docId w15:val="{46260CD8-A15B-4BBA-899D-1020B350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3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35"/>
    <w:rPr>
      <w:lang w:val="nl-NL"/>
    </w:rPr>
  </w:style>
  <w:style w:type="table" w:styleId="TableGrid">
    <w:name w:val="Table Grid"/>
    <w:basedOn w:val="TableNorma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%203\prj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Monkeybusiness.dotx</Template>
  <TotalTime>0</TotalTime>
  <Pages>7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 v. Lierop</cp:lastModifiedBy>
  <cp:revision>2</cp:revision>
  <dcterms:created xsi:type="dcterms:W3CDTF">2020-09-24T08:08:00Z</dcterms:created>
  <dcterms:modified xsi:type="dcterms:W3CDTF">2020-09-24T08:08:00Z</dcterms:modified>
</cp:coreProperties>
</file>