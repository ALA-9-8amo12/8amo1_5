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C2E9" w14:textId="4D1619BF" w:rsidR="00377535" w:rsidRDefault="004468E1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Monkeybusiness</w:t>
      </w:r>
      <w:proofErr w:type="spellEnd"/>
    </w:p>
    <w:p w14:paraId="05E33738" w14:textId="53CC9430" w:rsidR="00A05532" w:rsidRPr="00A05532" w:rsidRDefault="004468E1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Technisch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ontwerp</w:t>
      </w:r>
      <w:proofErr w:type="spellEnd"/>
    </w:p>
    <w:p w14:paraId="78CA1943" w14:textId="77777777"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9BF6B17" wp14:editId="6F7C3468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14:paraId="739E7D43" w14:textId="77777777" w:rsidTr="00377535">
        <w:tc>
          <w:tcPr>
            <w:tcW w:w="4508" w:type="dxa"/>
          </w:tcPr>
          <w:p w14:paraId="7C3808D6" w14:textId="77777777"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14:paraId="0CB7F05B" w14:textId="77777777" w:rsidR="00A05532" w:rsidRDefault="00377535">
            <w:r w:rsidRPr="00377535">
              <w:t xml:space="preserve">Fabian van Lierop, </w:t>
            </w:r>
          </w:p>
          <w:p w14:paraId="078C9B38" w14:textId="77777777"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14:paraId="382B63C0" w14:textId="77777777"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14:paraId="559F4003" w14:textId="77777777" w:rsidTr="00377535">
        <w:tc>
          <w:tcPr>
            <w:tcW w:w="4508" w:type="dxa"/>
          </w:tcPr>
          <w:p w14:paraId="22385C3E" w14:textId="77777777"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14:paraId="67377563" w14:textId="77777777" w:rsidR="00377535" w:rsidRPr="00377535" w:rsidRDefault="00377535">
            <w:r>
              <w:t>2020-2021</w:t>
            </w:r>
          </w:p>
        </w:tc>
      </w:tr>
      <w:tr w:rsidR="00377535" w:rsidRPr="00377535" w14:paraId="5FB7B8C9" w14:textId="77777777" w:rsidTr="00377535">
        <w:tc>
          <w:tcPr>
            <w:tcW w:w="4508" w:type="dxa"/>
          </w:tcPr>
          <w:p w14:paraId="5967A641" w14:textId="77777777"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14:paraId="7861EC6B" w14:textId="77777777"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14:paraId="6AC6F59B" w14:textId="77777777" w:rsidTr="00377535">
        <w:tc>
          <w:tcPr>
            <w:tcW w:w="4508" w:type="dxa"/>
          </w:tcPr>
          <w:p w14:paraId="2638D0DC" w14:textId="77777777"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14:paraId="6CB15997" w14:textId="77777777"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14:paraId="39282A83" w14:textId="77777777" w:rsidTr="00377535">
        <w:tc>
          <w:tcPr>
            <w:tcW w:w="4508" w:type="dxa"/>
          </w:tcPr>
          <w:p w14:paraId="6DC92FF8" w14:textId="77777777"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14:paraId="5A423640" w14:textId="1B39B75A" w:rsidR="00377535" w:rsidRPr="00377535" w:rsidRDefault="004468E1">
            <w:r>
              <w:t>01/10/2020</w:t>
            </w:r>
          </w:p>
        </w:tc>
      </w:tr>
      <w:tr w:rsidR="00377535" w:rsidRPr="00377535" w14:paraId="7ACF2942" w14:textId="77777777" w:rsidTr="00377535">
        <w:tc>
          <w:tcPr>
            <w:tcW w:w="4508" w:type="dxa"/>
          </w:tcPr>
          <w:p w14:paraId="54F3C7B1" w14:textId="77777777"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14:paraId="2740C4EB" w14:textId="5BD7CC04" w:rsidR="00377535" w:rsidRPr="00377535" w:rsidRDefault="004468E1">
            <w:r>
              <w:t>1</w:t>
            </w:r>
          </w:p>
        </w:tc>
      </w:tr>
    </w:tbl>
    <w:p w14:paraId="786ECA86" w14:textId="77777777" w:rsidR="00377535" w:rsidRDefault="00377535"/>
    <w:p w14:paraId="4D5C7921" w14:textId="77777777" w:rsidR="00377535" w:rsidRDefault="00377535"/>
    <w:p w14:paraId="6F9FC9F7" w14:textId="77777777" w:rsidR="00377535" w:rsidRDefault="00377535"/>
    <w:p w14:paraId="601406E8" w14:textId="77777777" w:rsidR="00377535" w:rsidRDefault="00377535"/>
    <w:p w14:paraId="7B59EDFC" w14:textId="77777777" w:rsidR="00377535" w:rsidRDefault="00377535"/>
    <w:p w14:paraId="440BD87A" w14:textId="77777777" w:rsidR="00377535" w:rsidRDefault="00377535"/>
    <w:p w14:paraId="157CAAF2" w14:textId="77777777" w:rsidR="00377535" w:rsidRDefault="00377535"/>
    <w:p w14:paraId="6AB6CB98" w14:textId="77777777" w:rsidR="00377535" w:rsidRDefault="00377535"/>
    <w:p w14:paraId="01AD8394" w14:textId="77777777" w:rsidR="00377535" w:rsidRDefault="00377535"/>
    <w:p w14:paraId="789D73D1" w14:textId="77777777" w:rsidR="00377535" w:rsidRPr="00CC2B2A" w:rsidRDefault="00377535" w:rsidP="00CC2B2A">
      <w:pPr>
        <w:pStyle w:val="Heading1"/>
        <w:rPr>
          <w:sz w:val="48"/>
          <w:szCs w:val="48"/>
        </w:rPr>
      </w:pPr>
      <w:r w:rsidRPr="00CC2B2A">
        <w:rPr>
          <w:sz w:val="48"/>
          <w:szCs w:val="48"/>
        </w:rPr>
        <w:lastRenderedPageBreak/>
        <w:t>Inhoud</w:t>
      </w:r>
    </w:p>
    <w:p w14:paraId="4B711BD4" w14:textId="10419D7B" w:rsidR="00377535" w:rsidRPr="00377535" w:rsidRDefault="004468E1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Klassediagram</w:t>
      </w:r>
      <w:proofErr w:type="spellEnd"/>
    </w:p>
    <w:p w14:paraId="4D456B02" w14:textId="1976B2C8" w:rsidR="00377535" w:rsidRDefault="004468E1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ERD</w:t>
      </w:r>
    </w:p>
    <w:p w14:paraId="7B270124" w14:textId="77777777" w:rsidR="00A05532" w:rsidRDefault="00A05532" w:rsidP="00A05532">
      <w:pPr>
        <w:rPr>
          <w:sz w:val="28"/>
          <w:szCs w:val="28"/>
        </w:rPr>
      </w:pPr>
    </w:p>
    <w:p w14:paraId="2263C4FB" w14:textId="77777777" w:rsidR="00A05532" w:rsidRDefault="00A05532" w:rsidP="00A05532">
      <w:pPr>
        <w:rPr>
          <w:sz w:val="28"/>
          <w:szCs w:val="28"/>
        </w:rPr>
      </w:pPr>
    </w:p>
    <w:p w14:paraId="6888913F" w14:textId="77777777" w:rsidR="00A05532" w:rsidRDefault="00A05532" w:rsidP="00A05532">
      <w:pPr>
        <w:rPr>
          <w:sz w:val="28"/>
          <w:szCs w:val="28"/>
        </w:rPr>
      </w:pPr>
    </w:p>
    <w:p w14:paraId="5A390357" w14:textId="77777777" w:rsidR="00A05532" w:rsidRDefault="00A05532" w:rsidP="00A05532">
      <w:pPr>
        <w:rPr>
          <w:sz w:val="28"/>
          <w:szCs w:val="28"/>
        </w:rPr>
      </w:pPr>
    </w:p>
    <w:p w14:paraId="5841F832" w14:textId="77777777" w:rsidR="00A05532" w:rsidRDefault="00A05532" w:rsidP="00A05532">
      <w:pPr>
        <w:rPr>
          <w:sz w:val="28"/>
          <w:szCs w:val="28"/>
        </w:rPr>
      </w:pPr>
    </w:p>
    <w:p w14:paraId="75DB7CF6" w14:textId="77777777" w:rsidR="00A05532" w:rsidRDefault="00A05532" w:rsidP="00A05532">
      <w:pPr>
        <w:rPr>
          <w:sz w:val="28"/>
          <w:szCs w:val="28"/>
        </w:rPr>
      </w:pPr>
    </w:p>
    <w:p w14:paraId="0055F1AA" w14:textId="77777777" w:rsidR="00A05532" w:rsidRDefault="00A05532" w:rsidP="00A05532">
      <w:pPr>
        <w:rPr>
          <w:sz w:val="28"/>
          <w:szCs w:val="28"/>
        </w:rPr>
      </w:pPr>
    </w:p>
    <w:p w14:paraId="7C24C9D1" w14:textId="77777777" w:rsidR="00A05532" w:rsidRDefault="00A05532" w:rsidP="00A05532">
      <w:pPr>
        <w:rPr>
          <w:sz w:val="28"/>
          <w:szCs w:val="28"/>
        </w:rPr>
      </w:pPr>
    </w:p>
    <w:p w14:paraId="2A5F4692" w14:textId="77777777" w:rsidR="00A05532" w:rsidRDefault="00A05532" w:rsidP="00A05532">
      <w:pPr>
        <w:rPr>
          <w:sz w:val="28"/>
          <w:szCs w:val="28"/>
        </w:rPr>
      </w:pPr>
    </w:p>
    <w:p w14:paraId="242329A1" w14:textId="77777777" w:rsidR="00A05532" w:rsidRDefault="00A05532" w:rsidP="00A05532">
      <w:pPr>
        <w:rPr>
          <w:sz w:val="28"/>
          <w:szCs w:val="28"/>
        </w:rPr>
      </w:pPr>
    </w:p>
    <w:p w14:paraId="7400D01D" w14:textId="77777777" w:rsidR="00A05532" w:rsidRDefault="00A05532" w:rsidP="00A05532">
      <w:pPr>
        <w:rPr>
          <w:sz w:val="28"/>
          <w:szCs w:val="28"/>
        </w:rPr>
      </w:pPr>
    </w:p>
    <w:p w14:paraId="5E3CE570" w14:textId="77777777" w:rsidR="00A05532" w:rsidRDefault="00A05532" w:rsidP="00A05532">
      <w:pPr>
        <w:rPr>
          <w:sz w:val="28"/>
          <w:szCs w:val="28"/>
        </w:rPr>
      </w:pPr>
    </w:p>
    <w:p w14:paraId="613AF218" w14:textId="77777777" w:rsidR="00A05532" w:rsidRDefault="00A05532" w:rsidP="00A05532">
      <w:pPr>
        <w:rPr>
          <w:sz w:val="28"/>
          <w:szCs w:val="28"/>
        </w:rPr>
      </w:pPr>
    </w:p>
    <w:p w14:paraId="2D667EF4" w14:textId="77777777" w:rsidR="00A05532" w:rsidRDefault="00A05532" w:rsidP="00A05532">
      <w:pPr>
        <w:rPr>
          <w:sz w:val="28"/>
          <w:szCs w:val="28"/>
        </w:rPr>
      </w:pPr>
    </w:p>
    <w:p w14:paraId="50211043" w14:textId="77777777" w:rsidR="00A05532" w:rsidRDefault="00A05532" w:rsidP="00A05532">
      <w:pPr>
        <w:rPr>
          <w:sz w:val="28"/>
          <w:szCs w:val="28"/>
        </w:rPr>
      </w:pPr>
    </w:p>
    <w:p w14:paraId="1F79A7F8" w14:textId="77777777" w:rsidR="00A05532" w:rsidRDefault="00A05532" w:rsidP="00A05532">
      <w:pPr>
        <w:rPr>
          <w:sz w:val="28"/>
          <w:szCs w:val="28"/>
        </w:rPr>
      </w:pPr>
    </w:p>
    <w:p w14:paraId="192D8F77" w14:textId="77777777" w:rsidR="00A05532" w:rsidRDefault="00A05532" w:rsidP="00A05532">
      <w:pPr>
        <w:rPr>
          <w:sz w:val="28"/>
          <w:szCs w:val="28"/>
        </w:rPr>
      </w:pPr>
    </w:p>
    <w:p w14:paraId="03E58ED1" w14:textId="77777777" w:rsidR="00A05532" w:rsidRDefault="00A05532" w:rsidP="00A05532">
      <w:pPr>
        <w:rPr>
          <w:sz w:val="28"/>
          <w:szCs w:val="28"/>
        </w:rPr>
      </w:pPr>
    </w:p>
    <w:p w14:paraId="18A49F73" w14:textId="77777777" w:rsidR="00A05532" w:rsidRDefault="00A05532" w:rsidP="00A05532">
      <w:pPr>
        <w:rPr>
          <w:sz w:val="28"/>
          <w:szCs w:val="28"/>
        </w:rPr>
      </w:pPr>
    </w:p>
    <w:p w14:paraId="7E85C91A" w14:textId="77777777" w:rsidR="00A05532" w:rsidRDefault="00A05532" w:rsidP="00A05532">
      <w:pPr>
        <w:rPr>
          <w:sz w:val="28"/>
          <w:szCs w:val="28"/>
        </w:rPr>
      </w:pPr>
    </w:p>
    <w:p w14:paraId="6D80F1D7" w14:textId="77777777" w:rsidR="00A05532" w:rsidRDefault="00A05532" w:rsidP="00A05532">
      <w:pPr>
        <w:rPr>
          <w:sz w:val="28"/>
          <w:szCs w:val="28"/>
        </w:rPr>
      </w:pPr>
    </w:p>
    <w:p w14:paraId="06CAA7A4" w14:textId="77777777" w:rsidR="00A05532" w:rsidRDefault="00A05532" w:rsidP="00A05532">
      <w:pPr>
        <w:rPr>
          <w:sz w:val="28"/>
          <w:szCs w:val="28"/>
        </w:rPr>
      </w:pPr>
    </w:p>
    <w:p w14:paraId="278DECA9" w14:textId="77777777" w:rsidR="00A05532" w:rsidRDefault="00A05532" w:rsidP="00A05532">
      <w:pPr>
        <w:rPr>
          <w:sz w:val="28"/>
          <w:szCs w:val="28"/>
        </w:rPr>
      </w:pPr>
    </w:p>
    <w:p w14:paraId="0ABCDE13" w14:textId="376EEC11" w:rsidR="00A05532" w:rsidRPr="00CC2B2A" w:rsidRDefault="004468E1" w:rsidP="00CC2B2A">
      <w:pPr>
        <w:pStyle w:val="Heading1"/>
        <w:rPr>
          <w:sz w:val="44"/>
          <w:szCs w:val="44"/>
        </w:rPr>
      </w:pPr>
      <w:proofErr w:type="spellStart"/>
      <w:r w:rsidRPr="00CC2B2A">
        <w:rPr>
          <w:sz w:val="44"/>
          <w:szCs w:val="44"/>
        </w:rPr>
        <w:lastRenderedPageBreak/>
        <w:t>Klassediagram</w:t>
      </w:r>
      <w:proofErr w:type="spellEnd"/>
    </w:p>
    <w:p w14:paraId="5B0905EB" w14:textId="03F5DF62" w:rsidR="00A05532" w:rsidRDefault="004468E1" w:rsidP="00A0553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C4EC335" wp14:editId="28EE87D0">
            <wp:extent cx="5731510" cy="2592070"/>
            <wp:effectExtent l="0" t="0" r="2540" b="0"/>
            <wp:docPr id="1" name="Picture 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social media po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825" w14:textId="77777777" w:rsidR="004468E1" w:rsidRPr="004468E1" w:rsidRDefault="004468E1" w:rsidP="00A05532">
      <w:pPr>
        <w:rPr>
          <w:sz w:val="44"/>
          <w:szCs w:val="44"/>
        </w:rPr>
      </w:pPr>
    </w:p>
    <w:p w14:paraId="7372C101" w14:textId="77777777" w:rsidR="00CC2B2A" w:rsidRDefault="00CC2B2A" w:rsidP="00CC2B2A">
      <w:pPr>
        <w:pStyle w:val="Heading1"/>
        <w:rPr>
          <w:sz w:val="48"/>
          <w:szCs w:val="48"/>
        </w:rPr>
      </w:pPr>
    </w:p>
    <w:p w14:paraId="39C44817" w14:textId="3A0E7C4A" w:rsidR="00CC2B2A" w:rsidRDefault="00CC2B2A" w:rsidP="00CC2B2A">
      <w:pPr>
        <w:pStyle w:val="Heading1"/>
        <w:rPr>
          <w:sz w:val="48"/>
          <w:szCs w:val="48"/>
        </w:rPr>
      </w:pPr>
    </w:p>
    <w:p w14:paraId="58C2E5DE" w14:textId="47F95E53" w:rsidR="00CC2B2A" w:rsidRDefault="00CC2B2A" w:rsidP="00CC2B2A"/>
    <w:p w14:paraId="44A4667A" w14:textId="77777777" w:rsidR="00CC2B2A" w:rsidRPr="00CC2B2A" w:rsidRDefault="00CC2B2A" w:rsidP="00CC2B2A"/>
    <w:p w14:paraId="3F8B9AD3" w14:textId="6E331BF4" w:rsidR="00A05532" w:rsidRPr="00CC2B2A" w:rsidRDefault="004468E1" w:rsidP="00CC2B2A">
      <w:pPr>
        <w:pStyle w:val="Heading1"/>
        <w:rPr>
          <w:sz w:val="48"/>
          <w:szCs w:val="48"/>
        </w:rPr>
      </w:pPr>
      <w:r w:rsidRPr="00CC2B2A">
        <w:rPr>
          <w:sz w:val="48"/>
          <w:szCs w:val="48"/>
        </w:rPr>
        <w:lastRenderedPageBreak/>
        <w:t>ERD</w:t>
      </w:r>
    </w:p>
    <w:p w14:paraId="5FF63612" w14:textId="2A861112" w:rsidR="004468E1" w:rsidRPr="00A05532" w:rsidRDefault="004468E1" w:rsidP="00A0553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49A8F7" wp14:editId="21773C32">
            <wp:extent cx="5731510" cy="3287395"/>
            <wp:effectExtent l="0" t="0" r="2540" b="825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E1" w:rsidRPr="00A0553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B6761" w14:textId="77777777" w:rsidR="00506102" w:rsidRDefault="00506102" w:rsidP="00377535">
      <w:pPr>
        <w:spacing w:after="0" w:line="240" w:lineRule="auto"/>
      </w:pPr>
      <w:r>
        <w:separator/>
      </w:r>
    </w:p>
  </w:endnote>
  <w:endnote w:type="continuationSeparator" w:id="0">
    <w:p w14:paraId="3BAAF09F" w14:textId="77777777" w:rsidR="00506102" w:rsidRDefault="00506102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077D" w14:textId="77777777" w:rsidR="00A05532" w:rsidRDefault="00A05532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732BE" w14:textId="77777777" w:rsidR="00506102" w:rsidRDefault="00506102" w:rsidP="00377535">
      <w:pPr>
        <w:spacing w:after="0" w:line="240" w:lineRule="auto"/>
      </w:pPr>
      <w:r>
        <w:separator/>
      </w:r>
    </w:p>
  </w:footnote>
  <w:footnote w:type="continuationSeparator" w:id="0">
    <w:p w14:paraId="6650EF8A" w14:textId="77777777" w:rsidR="00506102" w:rsidRDefault="00506102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E1"/>
    <w:rsid w:val="001D669D"/>
    <w:rsid w:val="00310927"/>
    <w:rsid w:val="00377535"/>
    <w:rsid w:val="004468E1"/>
    <w:rsid w:val="00506102"/>
    <w:rsid w:val="00741852"/>
    <w:rsid w:val="009324AC"/>
    <w:rsid w:val="00A05532"/>
    <w:rsid w:val="00A72927"/>
    <w:rsid w:val="00CC2B2A"/>
    <w:rsid w:val="00CD665A"/>
    <w:rsid w:val="00D51CB4"/>
    <w:rsid w:val="00E26FF7"/>
    <w:rsid w:val="00EB5027"/>
    <w:rsid w:val="00F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C14F"/>
  <w15:chartTrackingRefBased/>
  <w15:docId w15:val="{64CACC62-BC42-4274-A8ED-7D1CE75F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3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5"/>
    <w:rPr>
      <w:lang w:val="nl-NL"/>
    </w:rPr>
  </w:style>
  <w:style w:type="table" w:styleId="TableGrid">
    <w:name w:val="Table Grid"/>
    <w:basedOn w:val="TableNorma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C2B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3\prj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212FD-6016-44C7-A805-456118A2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Monkeybusiness.dotx</Template>
  <TotalTime>6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v. Lierop</cp:lastModifiedBy>
  <cp:revision>2</cp:revision>
  <dcterms:created xsi:type="dcterms:W3CDTF">2020-10-01T11:16:00Z</dcterms:created>
  <dcterms:modified xsi:type="dcterms:W3CDTF">2020-10-01T11:37:00Z</dcterms:modified>
</cp:coreProperties>
</file>