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FD76E" w14:textId="3C27CA19" w:rsidR="00377535" w:rsidRDefault="00FB6EB7" w:rsidP="00A05532">
      <w:pPr>
        <w:pBdr>
          <w:bottom w:val="single" w:sz="6" w:space="1" w:color="auto"/>
        </w:pBdr>
        <w:rPr>
          <w:sz w:val="48"/>
          <w:szCs w:val="48"/>
          <w:lang w:val="en-GB"/>
        </w:rPr>
      </w:pPr>
      <w:proofErr w:type="spellStart"/>
      <w:r>
        <w:rPr>
          <w:sz w:val="48"/>
          <w:szCs w:val="48"/>
          <w:lang w:val="en-GB"/>
        </w:rPr>
        <w:t>Monkeybusiness</w:t>
      </w:r>
      <w:proofErr w:type="spellEnd"/>
    </w:p>
    <w:p w14:paraId="52387405" w14:textId="2787DEFB" w:rsidR="00A05532" w:rsidRPr="00A05532" w:rsidRDefault="00FB6EB7" w:rsidP="00A05532">
      <w:pPr>
        <w:rPr>
          <w:sz w:val="32"/>
          <w:szCs w:val="32"/>
          <w:lang w:val="en-GB"/>
        </w:rPr>
      </w:pPr>
      <w:proofErr w:type="spellStart"/>
      <w:r>
        <w:rPr>
          <w:sz w:val="32"/>
          <w:szCs w:val="32"/>
          <w:lang w:val="en-GB"/>
        </w:rPr>
        <w:t>Ontwikkelomgeving</w:t>
      </w:r>
      <w:proofErr w:type="spellEnd"/>
    </w:p>
    <w:p w14:paraId="5AC7D495" w14:textId="77777777" w:rsidR="00377535" w:rsidRPr="00377535" w:rsidRDefault="00377535" w:rsidP="00377535">
      <w:pPr>
        <w:rPr>
          <w:sz w:val="48"/>
          <w:szCs w:val="48"/>
          <w:lang w:val="en-GB"/>
        </w:rPr>
      </w:pPr>
      <w:r>
        <w:rPr>
          <w:noProof/>
        </w:rPr>
        <w:drawing>
          <wp:inline distT="0" distB="0" distL="0" distR="0" wp14:anchorId="2EDDACE4" wp14:editId="093E7C7A">
            <wp:extent cx="5731510" cy="3820795"/>
            <wp:effectExtent l="0" t="0" r="2540" b="8255"/>
            <wp:docPr id="4" name="Picture 4" descr="bol.com | Amazigh vlag 90x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ol.com | Amazigh vlag 90x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535" w:rsidRPr="00377535" w14:paraId="31F9E2E8" w14:textId="77777777" w:rsidTr="00377535">
        <w:tc>
          <w:tcPr>
            <w:tcW w:w="4508" w:type="dxa"/>
          </w:tcPr>
          <w:p w14:paraId="3F334021" w14:textId="77777777" w:rsidR="00377535" w:rsidRDefault="0037753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Namen</w:t>
            </w:r>
            <w:proofErr w:type="spellEnd"/>
          </w:p>
        </w:tc>
        <w:tc>
          <w:tcPr>
            <w:tcW w:w="4508" w:type="dxa"/>
          </w:tcPr>
          <w:p w14:paraId="2C301053" w14:textId="77777777" w:rsidR="00A05532" w:rsidRDefault="00377535">
            <w:r w:rsidRPr="00377535">
              <w:t xml:space="preserve">Fabian van Lierop, </w:t>
            </w:r>
          </w:p>
          <w:p w14:paraId="4AEF0DED" w14:textId="77777777" w:rsidR="00A05532" w:rsidRDefault="00377535">
            <w:proofErr w:type="spellStart"/>
            <w:r w:rsidRPr="00377535">
              <w:t>Sephr</w:t>
            </w:r>
            <w:proofErr w:type="spellEnd"/>
            <w:r w:rsidRPr="00377535">
              <w:t xml:space="preserve"> </w:t>
            </w:r>
            <w:proofErr w:type="spellStart"/>
            <w:r w:rsidRPr="00377535">
              <w:t>Abdoli</w:t>
            </w:r>
            <w:proofErr w:type="spellEnd"/>
            <w:r w:rsidRPr="00377535">
              <w:t xml:space="preserve">, </w:t>
            </w:r>
          </w:p>
          <w:p w14:paraId="4FF62BC4" w14:textId="77777777" w:rsidR="00377535" w:rsidRPr="00377535" w:rsidRDefault="00377535">
            <w:r w:rsidRPr="00377535">
              <w:t>Sander Gr</w:t>
            </w:r>
            <w:r>
              <w:t>immelikhuizen</w:t>
            </w:r>
          </w:p>
        </w:tc>
      </w:tr>
      <w:tr w:rsidR="00377535" w:rsidRPr="00377535" w14:paraId="74217937" w14:textId="77777777" w:rsidTr="00377535">
        <w:tc>
          <w:tcPr>
            <w:tcW w:w="4508" w:type="dxa"/>
          </w:tcPr>
          <w:p w14:paraId="5A82BCEA" w14:textId="77777777" w:rsidR="00377535" w:rsidRPr="00377535" w:rsidRDefault="00377535">
            <w:r>
              <w:t>Studiejaar</w:t>
            </w:r>
          </w:p>
        </w:tc>
        <w:tc>
          <w:tcPr>
            <w:tcW w:w="4508" w:type="dxa"/>
          </w:tcPr>
          <w:p w14:paraId="649646A8" w14:textId="77777777" w:rsidR="00377535" w:rsidRPr="00377535" w:rsidRDefault="00377535">
            <w:r>
              <w:t>2020-2021</w:t>
            </w:r>
          </w:p>
        </w:tc>
      </w:tr>
      <w:tr w:rsidR="00377535" w:rsidRPr="00377535" w14:paraId="4539E7B7" w14:textId="77777777" w:rsidTr="00377535">
        <w:tc>
          <w:tcPr>
            <w:tcW w:w="4508" w:type="dxa"/>
          </w:tcPr>
          <w:p w14:paraId="4334192F" w14:textId="77777777" w:rsidR="00377535" w:rsidRPr="00377535" w:rsidRDefault="00377535">
            <w:r>
              <w:t>Groep</w:t>
            </w:r>
          </w:p>
        </w:tc>
        <w:tc>
          <w:tcPr>
            <w:tcW w:w="4508" w:type="dxa"/>
          </w:tcPr>
          <w:p w14:paraId="40B6F09F" w14:textId="77777777" w:rsidR="00377535" w:rsidRPr="00377535" w:rsidRDefault="00E26FF7">
            <w:r>
              <w:t>8</w:t>
            </w:r>
            <w:r w:rsidR="00377535">
              <w:t>AMO1</w:t>
            </w:r>
            <w:r>
              <w:t>_5</w:t>
            </w:r>
          </w:p>
        </w:tc>
      </w:tr>
      <w:tr w:rsidR="00377535" w:rsidRPr="00377535" w14:paraId="009B2AFC" w14:textId="77777777" w:rsidTr="00377535">
        <w:tc>
          <w:tcPr>
            <w:tcW w:w="4508" w:type="dxa"/>
          </w:tcPr>
          <w:p w14:paraId="597B3D28" w14:textId="77777777" w:rsidR="00377535" w:rsidRPr="00377535" w:rsidRDefault="00377535">
            <w:r>
              <w:t xml:space="preserve">Projectleider </w:t>
            </w:r>
          </w:p>
        </w:tc>
        <w:tc>
          <w:tcPr>
            <w:tcW w:w="4508" w:type="dxa"/>
          </w:tcPr>
          <w:p w14:paraId="67E61406" w14:textId="77777777" w:rsidR="00377535" w:rsidRPr="00377535" w:rsidRDefault="00377535"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377535" w:rsidRPr="00377535" w14:paraId="337A2C9A" w14:textId="77777777" w:rsidTr="00377535">
        <w:tc>
          <w:tcPr>
            <w:tcW w:w="4508" w:type="dxa"/>
          </w:tcPr>
          <w:p w14:paraId="5BCCC23D" w14:textId="77777777" w:rsidR="00377535" w:rsidRPr="00377535" w:rsidRDefault="00377535">
            <w:r>
              <w:t>Inleverdatum</w:t>
            </w:r>
          </w:p>
        </w:tc>
        <w:tc>
          <w:tcPr>
            <w:tcW w:w="4508" w:type="dxa"/>
          </w:tcPr>
          <w:p w14:paraId="59447CF2" w14:textId="77777777" w:rsidR="00377535" w:rsidRPr="00377535" w:rsidRDefault="00377535">
            <w:r>
              <w:t>DD/MM/YYYY</w:t>
            </w:r>
          </w:p>
        </w:tc>
      </w:tr>
      <w:tr w:rsidR="00377535" w:rsidRPr="00377535" w14:paraId="3B95BC26" w14:textId="77777777" w:rsidTr="00377535">
        <w:tc>
          <w:tcPr>
            <w:tcW w:w="4508" w:type="dxa"/>
          </w:tcPr>
          <w:p w14:paraId="710DDDDE" w14:textId="77777777" w:rsidR="00377535" w:rsidRPr="00377535" w:rsidRDefault="00377535">
            <w:r>
              <w:t>Versie</w:t>
            </w:r>
          </w:p>
        </w:tc>
        <w:tc>
          <w:tcPr>
            <w:tcW w:w="4508" w:type="dxa"/>
          </w:tcPr>
          <w:p w14:paraId="3C058A41" w14:textId="77777777" w:rsidR="00377535" w:rsidRPr="00377535" w:rsidRDefault="00377535">
            <w:r>
              <w:t>x</w:t>
            </w:r>
          </w:p>
        </w:tc>
      </w:tr>
    </w:tbl>
    <w:p w14:paraId="7A5FE427" w14:textId="77777777" w:rsidR="00377535" w:rsidRDefault="00377535"/>
    <w:p w14:paraId="4BC0B104" w14:textId="77777777" w:rsidR="00377535" w:rsidRDefault="00377535"/>
    <w:p w14:paraId="3A53C23E" w14:textId="77777777" w:rsidR="00377535" w:rsidRDefault="00377535"/>
    <w:p w14:paraId="3A4F8B8E" w14:textId="77777777" w:rsidR="00377535" w:rsidRDefault="00377535"/>
    <w:p w14:paraId="18A9A7EC" w14:textId="77777777" w:rsidR="00377535" w:rsidRDefault="00377535"/>
    <w:p w14:paraId="3F9BBA56" w14:textId="77777777" w:rsidR="00377535" w:rsidRDefault="00377535"/>
    <w:p w14:paraId="54485885" w14:textId="77777777" w:rsidR="00377535" w:rsidRDefault="00377535"/>
    <w:p w14:paraId="7678DA01" w14:textId="77777777" w:rsidR="00377535" w:rsidRDefault="00377535"/>
    <w:p w14:paraId="15504397" w14:textId="77777777" w:rsidR="00377535" w:rsidRDefault="00377535"/>
    <w:p w14:paraId="433DA8A2" w14:textId="77777777" w:rsidR="00377535" w:rsidRPr="00377535" w:rsidRDefault="00377535">
      <w:pPr>
        <w:rPr>
          <w:sz w:val="48"/>
          <w:szCs w:val="48"/>
        </w:rPr>
      </w:pPr>
      <w:r w:rsidRPr="00377535">
        <w:rPr>
          <w:sz w:val="48"/>
          <w:szCs w:val="48"/>
        </w:rPr>
        <w:lastRenderedPageBreak/>
        <w:t>Inhoud</w:t>
      </w:r>
    </w:p>
    <w:p w14:paraId="2F7B3235" w14:textId="05776076" w:rsidR="00377535" w:rsidRPr="00377535" w:rsidRDefault="00FB6EB7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Benodigde hardware</w:t>
      </w:r>
      <w:r w:rsidR="00A05532">
        <w:rPr>
          <w:sz w:val="28"/>
          <w:szCs w:val="28"/>
        </w:rPr>
        <w:tab/>
      </w:r>
    </w:p>
    <w:p w14:paraId="2441EF8D" w14:textId="125AF8DA" w:rsidR="00377535" w:rsidRDefault="00FB6EB7" w:rsidP="0037753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Benodigde software </w:t>
      </w:r>
    </w:p>
    <w:p w14:paraId="108FB4F7" w14:textId="77777777" w:rsidR="00A05532" w:rsidRDefault="00A05532" w:rsidP="00A05532">
      <w:pPr>
        <w:rPr>
          <w:sz w:val="28"/>
          <w:szCs w:val="28"/>
        </w:rPr>
      </w:pPr>
    </w:p>
    <w:p w14:paraId="741E18CE" w14:textId="77777777" w:rsidR="00A05532" w:rsidRDefault="00A05532" w:rsidP="00A05532">
      <w:pPr>
        <w:rPr>
          <w:sz w:val="28"/>
          <w:szCs w:val="28"/>
        </w:rPr>
      </w:pPr>
    </w:p>
    <w:p w14:paraId="41AA9610" w14:textId="77777777" w:rsidR="00A05532" w:rsidRDefault="00A05532" w:rsidP="00A05532">
      <w:pPr>
        <w:rPr>
          <w:sz w:val="28"/>
          <w:szCs w:val="28"/>
        </w:rPr>
      </w:pPr>
    </w:p>
    <w:p w14:paraId="484BCE23" w14:textId="77777777" w:rsidR="00A05532" w:rsidRDefault="00A05532" w:rsidP="00A05532">
      <w:pPr>
        <w:rPr>
          <w:sz w:val="28"/>
          <w:szCs w:val="28"/>
        </w:rPr>
      </w:pPr>
    </w:p>
    <w:p w14:paraId="1F2FE4E4" w14:textId="77777777" w:rsidR="00A05532" w:rsidRDefault="00A05532" w:rsidP="00A05532">
      <w:pPr>
        <w:rPr>
          <w:sz w:val="28"/>
          <w:szCs w:val="28"/>
        </w:rPr>
      </w:pPr>
    </w:p>
    <w:p w14:paraId="0B6CBFF2" w14:textId="77777777" w:rsidR="00A05532" w:rsidRDefault="00A05532" w:rsidP="00A05532">
      <w:pPr>
        <w:rPr>
          <w:sz w:val="28"/>
          <w:szCs w:val="28"/>
        </w:rPr>
      </w:pPr>
    </w:p>
    <w:p w14:paraId="660C5478" w14:textId="77777777" w:rsidR="00A05532" w:rsidRDefault="00A05532" w:rsidP="00A05532">
      <w:pPr>
        <w:rPr>
          <w:sz w:val="28"/>
          <w:szCs w:val="28"/>
        </w:rPr>
      </w:pPr>
    </w:p>
    <w:p w14:paraId="02116A39" w14:textId="77777777" w:rsidR="00A05532" w:rsidRDefault="00A05532" w:rsidP="00A05532">
      <w:pPr>
        <w:rPr>
          <w:sz w:val="28"/>
          <w:szCs w:val="28"/>
        </w:rPr>
      </w:pPr>
    </w:p>
    <w:p w14:paraId="7124AC06" w14:textId="77777777" w:rsidR="00A05532" w:rsidRDefault="00A05532" w:rsidP="00A05532">
      <w:pPr>
        <w:rPr>
          <w:sz w:val="28"/>
          <w:szCs w:val="28"/>
        </w:rPr>
      </w:pPr>
    </w:p>
    <w:p w14:paraId="26E85F8A" w14:textId="77777777" w:rsidR="00A05532" w:rsidRDefault="00A05532" w:rsidP="00A05532">
      <w:pPr>
        <w:rPr>
          <w:sz w:val="28"/>
          <w:szCs w:val="28"/>
        </w:rPr>
      </w:pPr>
    </w:p>
    <w:p w14:paraId="3BA5F731" w14:textId="77777777" w:rsidR="00A05532" w:rsidRDefault="00A05532" w:rsidP="00A05532">
      <w:pPr>
        <w:rPr>
          <w:sz w:val="28"/>
          <w:szCs w:val="28"/>
        </w:rPr>
      </w:pPr>
    </w:p>
    <w:p w14:paraId="6908E645" w14:textId="77777777" w:rsidR="00A05532" w:rsidRDefault="00A05532" w:rsidP="00A05532">
      <w:pPr>
        <w:rPr>
          <w:sz w:val="28"/>
          <w:szCs w:val="28"/>
        </w:rPr>
      </w:pPr>
    </w:p>
    <w:p w14:paraId="1576CC3F" w14:textId="77777777" w:rsidR="00A05532" w:rsidRDefault="00A05532" w:rsidP="00A05532">
      <w:pPr>
        <w:rPr>
          <w:sz w:val="28"/>
          <w:szCs w:val="28"/>
        </w:rPr>
      </w:pPr>
    </w:p>
    <w:p w14:paraId="098644F0" w14:textId="77777777" w:rsidR="00A05532" w:rsidRDefault="00A05532" w:rsidP="00A05532">
      <w:pPr>
        <w:rPr>
          <w:sz w:val="28"/>
          <w:szCs w:val="28"/>
        </w:rPr>
      </w:pPr>
    </w:p>
    <w:p w14:paraId="7F0F5991" w14:textId="77777777" w:rsidR="00A05532" w:rsidRDefault="00A05532" w:rsidP="00A05532">
      <w:pPr>
        <w:rPr>
          <w:sz w:val="28"/>
          <w:szCs w:val="28"/>
        </w:rPr>
      </w:pPr>
    </w:p>
    <w:p w14:paraId="0AEBFA3A" w14:textId="77777777" w:rsidR="00A05532" w:rsidRDefault="00A05532" w:rsidP="00A05532">
      <w:pPr>
        <w:rPr>
          <w:sz w:val="28"/>
          <w:szCs w:val="28"/>
        </w:rPr>
      </w:pPr>
    </w:p>
    <w:p w14:paraId="19EB41F0" w14:textId="77777777" w:rsidR="00A05532" w:rsidRDefault="00A05532" w:rsidP="00A05532">
      <w:pPr>
        <w:rPr>
          <w:sz w:val="28"/>
          <w:szCs w:val="28"/>
        </w:rPr>
      </w:pPr>
    </w:p>
    <w:p w14:paraId="714D56DF" w14:textId="77777777" w:rsidR="00A05532" w:rsidRDefault="00A05532" w:rsidP="00A05532">
      <w:pPr>
        <w:rPr>
          <w:sz w:val="28"/>
          <w:szCs w:val="28"/>
        </w:rPr>
      </w:pPr>
    </w:p>
    <w:p w14:paraId="3F0A9C2D" w14:textId="77777777" w:rsidR="00A05532" w:rsidRDefault="00A05532" w:rsidP="00A05532">
      <w:pPr>
        <w:rPr>
          <w:sz w:val="28"/>
          <w:szCs w:val="28"/>
        </w:rPr>
      </w:pPr>
    </w:p>
    <w:p w14:paraId="15164B3C" w14:textId="77777777" w:rsidR="00A05532" w:rsidRDefault="00A05532" w:rsidP="00A05532">
      <w:pPr>
        <w:rPr>
          <w:sz w:val="28"/>
          <w:szCs w:val="28"/>
        </w:rPr>
      </w:pPr>
    </w:p>
    <w:p w14:paraId="1350EAF5" w14:textId="77777777" w:rsidR="00A05532" w:rsidRDefault="00A05532" w:rsidP="00A05532">
      <w:pPr>
        <w:rPr>
          <w:sz w:val="28"/>
          <w:szCs w:val="28"/>
        </w:rPr>
      </w:pPr>
    </w:p>
    <w:p w14:paraId="22526849" w14:textId="77777777" w:rsidR="00A05532" w:rsidRDefault="00A05532" w:rsidP="00A05532">
      <w:pPr>
        <w:rPr>
          <w:sz w:val="28"/>
          <w:szCs w:val="28"/>
        </w:rPr>
      </w:pPr>
    </w:p>
    <w:p w14:paraId="4E778399" w14:textId="77777777" w:rsidR="00A05532" w:rsidRDefault="00A05532" w:rsidP="00A05532">
      <w:pPr>
        <w:rPr>
          <w:sz w:val="28"/>
          <w:szCs w:val="28"/>
        </w:rPr>
      </w:pPr>
    </w:p>
    <w:p w14:paraId="5A005E92" w14:textId="6E96894A" w:rsidR="00A05532" w:rsidRDefault="00FB6EB7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Benodigde hardware</w:t>
      </w:r>
    </w:p>
    <w:p w14:paraId="1BD819AD" w14:textId="5F4EB1CD" w:rsidR="00E6564F" w:rsidRDefault="00E6564F" w:rsidP="00E6564F">
      <w:pPr>
        <w:rPr>
          <w:sz w:val="28"/>
          <w:szCs w:val="28"/>
        </w:rPr>
      </w:pPr>
      <w:r w:rsidRPr="00E6564F">
        <w:rPr>
          <w:sz w:val="28"/>
          <w:szCs w:val="28"/>
          <w:u w:val="single"/>
        </w:rPr>
        <w:t>Fabian</w:t>
      </w:r>
      <w:r>
        <w:rPr>
          <w:sz w:val="28"/>
          <w:szCs w:val="28"/>
        </w:rPr>
        <w:t>:</w:t>
      </w:r>
    </w:p>
    <w:p w14:paraId="77E93879" w14:textId="4274F497" w:rsidR="00E6564F" w:rsidRDefault="00E6564F" w:rsidP="00E6564F">
      <w:pPr>
        <w:rPr>
          <w:sz w:val="28"/>
          <w:szCs w:val="28"/>
        </w:rPr>
      </w:pPr>
      <w:r>
        <w:rPr>
          <w:sz w:val="28"/>
          <w:szCs w:val="28"/>
        </w:rPr>
        <w:t>Pc: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64F" w14:paraId="597329E7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78CF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F8AF8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Merk/Naam</w:t>
            </w:r>
          </w:p>
        </w:tc>
      </w:tr>
      <w:tr w:rsidR="00E6564F" w14:paraId="31D94C04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6CA5" w14:textId="77777777" w:rsidR="00E6564F" w:rsidRDefault="00E6564F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B4BB" w14:textId="77777777" w:rsidR="00E6564F" w:rsidRDefault="00E6564F">
            <w:r>
              <w:t xml:space="preserve">AMD </w:t>
            </w:r>
            <w:proofErr w:type="spellStart"/>
            <w:r>
              <w:t>Ryzen</w:t>
            </w:r>
            <w:proofErr w:type="spellEnd"/>
            <w:r>
              <w:t xml:space="preserve"> 5 3600 6-Core Processor</w:t>
            </w:r>
          </w:p>
        </w:tc>
      </w:tr>
      <w:tr w:rsidR="00E6564F" w14:paraId="1B5AB4D9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065F" w14:textId="77777777" w:rsidR="00E6564F" w:rsidRDefault="00E6564F">
            <w:r>
              <w:t>GPU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714F" w14:textId="77777777" w:rsidR="00E6564F" w:rsidRDefault="00E6564F">
            <w:r>
              <w:t xml:space="preserve">NVIDEA </w:t>
            </w:r>
            <w:proofErr w:type="spellStart"/>
            <w:r>
              <w:t>GeForce</w:t>
            </w:r>
            <w:proofErr w:type="spellEnd"/>
            <w:r>
              <w:t xml:space="preserve"> 1060 6GB</w:t>
            </w:r>
          </w:p>
        </w:tc>
      </w:tr>
      <w:tr w:rsidR="00E6564F" w14:paraId="753067C6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B7D0" w14:textId="77777777" w:rsidR="00E6564F" w:rsidRDefault="00E6564F">
            <w:r>
              <w:t>Moederbord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44E8" w14:textId="77777777" w:rsidR="00E6564F" w:rsidRDefault="00E6564F">
            <w:r>
              <w:t>MSI B450 Tomahawk</w:t>
            </w:r>
          </w:p>
        </w:tc>
      </w:tr>
      <w:tr w:rsidR="00E6564F" w14:paraId="69B4DEFF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12A3" w14:textId="77777777" w:rsidR="00E6564F" w:rsidRDefault="00E6564F">
            <w:r>
              <w:t>RAM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9CCDB" w14:textId="77777777" w:rsidR="00E6564F" w:rsidRDefault="00E6564F">
            <w:r>
              <w:t xml:space="preserve">16GB </w:t>
            </w:r>
            <w:proofErr w:type="spellStart"/>
            <w:r>
              <w:t>Corsair</w:t>
            </w:r>
            <w:proofErr w:type="spellEnd"/>
            <w:r>
              <w:t xml:space="preserve"> </w:t>
            </w:r>
          </w:p>
        </w:tc>
      </w:tr>
      <w:tr w:rsidR="00E6564F" w14:paraId="52758077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DCFD" w14:textId="77777777" w:rsidR="00E6564F" w:rsidRDefault="00E6564F">
            <w:r>
              <w:t>Disk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B585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Intel 660p 1TB M.2 SSD</w:t>
            </w:r>
          </w:p>
        </w:tc>
      </w:tr>
      <w:tr w:rsidR="00E6564F" w14:paraId="3303D1DD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2436" w14:textId="77777777" w:rsidR="00E6564F" w:rsidRDefault="00E6564F">
            <w:r>
              <w:t>Voeding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C9F6" w14:textId="77777777" w:rsidR="00E6564F" w:rsidRDefault="00E6564F">
            <w:proofErr w:type="spellStart"/>
            <w:r>
              <w:t>Corsair</w:t>
            </w:r>
            <w:proofErr w:type="spellEnd"/>
            <w:r>
              <w:t xml:space="preserve"> RM650 </w:t>
            </w:r>
          </w:p>
        </w:tc>
      </w:tr>
      <w:tr w:rsidR="00E6564F" w14:paraId="6B7A8E6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6D517" w14:textId="77777777" w:rsidR="00E6564F" w:rsidRDefault="00E6564F">
            <w:r>
              <w:t>Muis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9A9FA" w14:textId="77777777" w:rsidR="00E6564F" w:rsidRDefault="00E6564F">
            <w:r>
              <w:t xml:space="preserve">Logitech </w:t>
            </w:r>
            <w:proofErr w:type="spellStart"/>
            <w:r>
              <w:t>Hyperion</w:t>
            </w:r>
            <w:proofErr w:type="spellEnd"/>
            <w:r>
              <w:t xml:space="preserve"> </w:t>
            </w:r>
            <w:proofErr w:type="spellStart"/>
            <w:r>
              <w:t>Fury</w:t>
            </w:r>
            <w:proofErr w:type="spellEnd"/>
          </w:p>
        </w:tc>
      </w:tr>
      <w:tr w:rsidR="00E6564F" w14:paraId="339B656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A9D5" w14:textId="77777777" w:rsidR="00E6564F" w:rsidRDefault="00E6564F">
            <w:r>
              <w:t>Toetsenbord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13501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 xml:space="preserve">Corsair K70 MK2 LP RGB </w:t>
            </w:r>
            <w:proofErr w:type="spellStart"/>
            <w:r>
              <w:rPr>
                <w:lang w:val="en-GB"/>
              </w:rPr>
              <w:t>MXRed</w:t>
            </w:r>
            <w:proofErr w:type="spellEnd"/>
          </w:p>
        </w:tc>
      </w:tr>
      <w:tr w:rsidR="00E6564F" w14:paraId="61E52D8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9B3F" w14:textId="77777777" w:rsidR="00E6564F" w:rsidRDefault="00E6564F">
            <w:r>
              <w:t>Monitor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ABA2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AOC 24” L C24G1 monitor</w:t>
            </w:r>
          </w:p>
          <w:p w14:paraId="668A477B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AOC G2590VXQ monitor</w:t>
            </w:r>
          </w:p>
        </w:tc>
      </w:tr>
      <w:tr w:rsidR="00E6564F" w14:paraId="0ECA039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0407A" w14:textId="77777777" w:rsidR="00E6564F" w:rsidRDefault="00E6564F">
            <w:r>
              <w:t xml:space="preserve">Internetkabel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5724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Ethernet Kabel 1gbit</w:t>
            </w:r>
          </w:p>
        </w:tc>
      </w:tr>
      <w:tr w:rsidR="00E6564F" w14:paraId="0B13AFF9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81636" w14:textId="77777777" w:rsidR="00E6564F" w:rsidRDefault="00E6564F">
            <w:r>
              <w:t>Headset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90078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Razer Kraken 2.0</w:t>
            </w:r>
          </w:p>
        </w:tc>
      </w:tr>
    </w:tbl>
    <w:p w14:paraId="5B38E6A5" w14:textId="6907E022" w:rsidR="00A05532" w:rsidRDefault="00A05532" w:rsidP="00A05532"/>
    <w:p w14:paraId="6E2E704F" w14:textId="71582B87" w:rsidR="00E6564F" w:rsidRPr="00E6564F" w:rsidRDefault="00E6564F" w:rsidP="00A055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Sander:</w:t>
      </w:r>
    </w:p>
    <w:tbl>
      <w:tblPr>
        <w:tblStyle w:val="TableGrid"/>
        <w:tblW w:w="9074" w:type="dxa"/>
        <w:tblLook w:val="04A0" w:firstRow="1" w:lastRow="0" w:firstColumn="1" w:lastColumn="0" w:noHBand="0" w:noVBand="1"/>
      </w:tblPr>
      <w:tblGrid>
        <w:gridCol w:w="4537"/>
        <w:gridCol w:w="4537"/>
      </w:tblGrid>
      <w:tr w:rsidR="00E6564F" w14:paraId="36DF91DD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DB1D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D3BA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Asus / </w:t>
            </w:r>
            <w:proofErr w:type="spellStart"/>
            <w:r>
              <w:rPr>
                <w:b/>
                <w:bCs/>
              </w:rPr>
              <w:t>Zenbook</w:t>
            </w:r>
            <w:proofErr w:type="spellEnd"/>
            <w:r>
              <w:rPr>
                <w:b/>
                <w:bCs/>
              </w:rPr>
              <w:t xml:space="preserve"> pro 2019</w:t>
            </w:r>
          </w:p>
        </w:tc>
      </w:tr>
      <w:tr w:rsidR="00E6564F" w14:paraId="3D6C555E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9889" w14:textId="77777777" w:rsidR="00E6564F" w:rsidRDefault="00E6564F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7A407" w14:textId="77777777" w:rsidR="00E6564F" w:rsidRDefault="00E6564F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i7-8565U</w:t>
            </w:r>
          </w:p>
        </w:tc>
      </w:tr>
      <w:tr w:rsidR="00E6564F" w14:paraId="626B6B59" w14:textId="77777777" w:rsidTr="00E6564F">
        <w:trPr>
          <w:trHeight w:val="378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D32A" w14:textId="77777777" w:rsidR="00E6564F" w:rsidRDefault="00E6564F">
            <w:r>
              <w:t>GPU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8A7D6" w14:textId="77777777" w:rsidR="00E6564F" w:rsidRDefault="00E6564F">
            <w:r>
              <w:t xml:space="preserve">NVIDEA </w:t>
            </w:r>
            <w:proofErr w:type="spellStart"/>
            <w:r>
              <w:t>GeForce</w:t>
            </w:r>
            <w:proofErr w:type="spellEnd"/>
            <w:r>
              <w:t xml:space="preserve"> 1050 Max Q</w:t>
            </w:r>
          </w:p>
        </w:tc>
      </w:tr>
      <w:tr w:rsidR="00E6564F" w14:paraId="7B59FA1E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1C14" w14:textId="77777777" w:rsidR="00E6564F" w:rsidRDefault="00E6564F">
            <w:r>
              <w:t>RAM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FE5C" w14:textId="77777777" w:rsidR="00E6564F" w:rsidRDefault="00E6564F">
            <w:r>
              <w:t>8GB</w:t>
            </w:r>
          </w:p>
        </w:tc>
      </w:tr>
      <w:tr w:rsidR="00E6564F" w14:paraId="49797F67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43EA" w14:textId="77777777" w:rsidR="00E6564F" w:rsidRDefault="00E6564F">
            <w:r>
              <w:t>Disk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3AF4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512 GB SSD M.2</w:t>
            </w:r>
          </w:p>
        </w:tc>
      </w:tr>
      <w:tr w:rsidR="00E6564F" w14:paraId="0CCDF9EA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96750" w14:textId="77777777" w:rsidR="00E6564F" w:rsidRDefault="00E6564F">
            <w:r>
              <w:t>Monitor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D3A2F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14inch 1920x 1080</w:t>
            </w:r>
          </w:p>
        </w:tc>
      </w:tr>
      <w:tr w:rsidR="00E6564F" w14:paraId="7DE46647" w14:textId="77777777" w:rsidTr="00E6564F">
        <w:trPr>
          <w:trHeight w:val="361"/>
        </w:trPr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93B81" w14:textId="77777777" w:rsidR="00E6564F" w:rsidRDefault="00E6564F">
            <w:r>
              <w:t>Internet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CB839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WIFI 5.1</w:t>
            </w:r>
          </w:p>
        </w:tc>
      </w:tr>
    </w:tbl>
    <w:p w14:paraId="30F53F74" w14:textId="77777777" w:rsidR="00A05532" w:rsidRDefault="00A05532" w:rsidP="00A05532"/>
    <w:p w14:paraId="4B90141D" w14:textId="2D7D033B" w:rsidR="00A05532" w:rsidRDefault="00E6564F" w:rsidP="00A05532">
      <w:pPr>
        <w:rPr>
          <w:sz w:val="28"/>
          <w:szCs w:val="28"/>
          <w:u w:val="single"/>
        </w:rPr>
      </w:pPr>
      <w:proofErr w:type="spellStart"/>
      <w:r w:rsidRPr="00E6564F">
        <w:rPr>
          <w:sz w:val="28"/>
          <w:szCs w:val="28"/>
          <w:u w:val="single"/>
        </w:rPr>
        <w:t>Sepehr</w:t>
      </w:r>
      <w:proofErr w:type="spellEnd"/>
      <w:r>
        <w:rPr>
          <w:sz w:val="28"/>
          <w:szCs w:val="28"/>
          <w:u w:val="single"/>
        </w:rPr>
        <w:t>:</w:t>
      </w:r>
    </w:p>
    <w:p w14:paraId="656A6BD8" w14:textId="77777777" w:rsidR="00E6564F" w:rsidRDefault="00E6564F" w:rsidP="00E6564F">
      <w:pPr>
        <w:rPr>
          <w:sz w:val="28"/>
          <w:szCs w:val="28"/>
          <w:lang w:val="en-NL"/>
        </w:rPr>
      </w:pPr>
      <w:r>
        <w:rPr>
          <w:sz w:val="28"/>
          <w:szCs w:val="28"/>
        </w:rPr>
        <w:t>Pc: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64F" w14:paraId="77B04B11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13C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Onderdeel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96A0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Merk/Naam</w:t>
            </w:r>
          </w:p>
        </w:tc>
      </w:tr>
      <w:tr w:rsidR="00E6564F" w14:paraId="5FD5BA82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CCE4D" w14:textId="77777777" w:rsidR="00E6564F" w:rsidRDefault="00E6564F">
            <w:pPr>
              <w:tabs>
                <w:tab w:val="center" w:pos="2146"/>
              </w:tabs>
            </w:pPr>
            <w:r>
              <w:t>CPU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504" w14:textId="77777777" w:rsidR="00E6564F" w:rsidRDefault="00E6564F">
            <w:r>
              <w:t xml:space="preserve">Intel </w:t>
            </w:r>
            <w:proofErr w:type="spellStart"/>
            <w:r>
              <w:t>core</w:t>
            </w:r>
            <w:proofErr w:type="spellEnd"/>
            <w:r>
              <w:t xml:space="preserve"> i5 </w:t>
            </w:r>
          </w:p>
        </w:tc>
      </w:tr>
      <w:tr w:rsidR="00E6564F" w14:paraId="59C359E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10830" w14:textId="77777777" w:rsidR="00E6564F" w:rsidRDefault="00E6564F">
            <w:pPr>
              <w:rPr>
                <w:lang w:val="en-NL"/>
              </w:rPr>
            </w:pPr>
            <w:r>
              <w:t>GPU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3CFB0" w14:textId="77777777" w:rsidR="00E6564F" w:rsidRDefault="00E6564F">
            <w:r>
              <w:t xml:space="preserve">NVIDEA </w:t>
            </w:r>
            <w:proofErr w:type="spellStart"/>
            <w:r>
              <w:t>GeForce</w:t>
            </w:r>
            <w:proofErr w:type="spellEnd"/>
            <w:r>
              <w:t xml:space="preserve"> 1060 6GB</w:t>
            </w:r>
          </w:p>
        </w:tc>
      </w:tr>
      <w:tr w:rsidR="00E6564F" w14:paraId="00DFE06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C808E" w14:textId="77777777" w:rsidR="00E6564F" w:rsidRDefault="00E6564F">
            <w:r>
              <w:t>Moederbord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A3AD" w14:textId="77777777" w:rsidR="00E6564F" w:rsidRDefault="00E6564F">
            <w:r>
              <w:t xml:space="preserve">Moederbord - </w:t>
            </w:r>
            <w:proofErr w:type="spellStart"/>
            <w:r>
              <w:t>ASRock</w:t>
            </w:r>
            <w:proofErr w:type="spellEnd"/>
            <w:r>
              <w:t xml:space="preserve"> - Micro ATX</w:t>
            </w:r>
          </w:p>
        </w:tc>
      </w:tr>
      <w:tr w:rsidR="00E6564F" w14:paraId="27403C42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2D2D" w14:textId="77777777" w:rsidR="00E6564F" w:rsidRDefault="00E6564F">
            <w:r>
              <w:t>RAM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F0D1" w14:textId="77777777" w:rsidR="00E6564F" w:rsidRDefault="00E6564F">
            <w:r>
              <w:t xml:space="preserve">16GB </w:t>
            </w:r>
            <w:proofErr w:type="spellStart"/>
            <w:r>
              <w:t>Corsair</w:t>
            </w:r>
            <w:proofErr w:type="spellEnd"/>
            <w:r>
              <w:t xml:space="preserve"> </w:t>
            </w:r>
          </w:p>
        </w:tc>
      </w:tr>
      <w:tr w:rsidR="00E6564F" w14:paraId="09D2693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8641" w14:textId="77777777" w:rsidR="00E6564F" w:rsidRDefault="00E6564F">
            <w:r>
              <w:t>Disk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5EBD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Intel 660p 1TB M.2 SSD</w:t>
            </w:r>
          </w:p>
        </w:tc>
      </w:tr>
      <w:tr w:rsidR="00E6564F" w14:paraId="3E8FC58A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C2FC" w14:textId="77777777" w:rsidR="00E6564F" w:rsidRDefault="00E6564F">
            <w:pPr>
              <w:rPr>
                <w:lang w:val="en-NL"/>
              </w:rPr>
            </w:pPr>
            <w:r>
              <w:t>Voeding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283E" w14:textId="77777777" w:rsidR="00E6564F" w:rsidRDefault="00E6564F">
            <w:proofErr w:type="spellStart"/>
            <w:r>
              <w:t>UNYKAch</w:t>
            </w:r>
            <w:proofErr w:type="spellEnd"/>
            <w:r>
              <w:t xml:space="preserve"> ATX 700W </w:t>
            </w:r>
            <w:proofErr w:type="spellStart"/>
            <w:r>
              <w:t>gaming</w:t>
            </w:r>
            <w:proofErr w:type="spellEnd"/>
          </w:p>
        </w:tc>
      </w:tr>
      <w:tr w:rsidR="00E6564F" w14:paraId="0E74858D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A1201" w14:textId="77777777" w:rsidR="00E6564F" w:rsidRDefault="00E6564F">
            <w:r>
              <w:t>Muis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8628" w14:textId="77777777" w:rsidR="00E6564F" w:rsidRDefault="00E6564F">
            <w:r>
              <w:t xml:space="preserve">Action </w:t>
            </w:r>
            <w:proofErr w:type="spellStart"/>
            <w:r>
              <w:t>gaming</w:t>
            </w:r>
            <w:proofErr w:type="spellEnd"/>
            <w:r>
              <w:t xml:space="preserve"> muis</w:t>
            </w:r>
          </w:p>
        </w:tc>
      </w:tr>
      <w:tr w:rsidR="00E6564F" w:rsidRPr="00E6564F" w14:paraId="3773A13A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1D9C" w14:textId="77777777" w:rsidR="00E6564F" w:rsidRDefault="00E6564F">
            <w:pPr>
              <w:rPr>
                <w:lang w:val="en-NL"/>
              </w:rPr>
            </w:pPr>
            <w:r>
              <w:t>Toetsenbord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0A3AB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 xml:space="preserve">Cooler master </w:t>
            </w:r>
            <w:proofErr w:type="spellStart"/>
            <w:r>
              <w:rPr>
                <w:lang w:val="en-GB"/>
              </w:rPr>
              <w:t>rgb</w:t>
            </w:r>
            <w:proofErr w:type="spellEnd"/>
            <w:r>
              <w:rPr>
                <w:lang w:val="en-GB"/>
              </w:rPr>
              <w:t xml:space="preserve"> gaming keyboard</w:t>
            </w:r>
          </w:p>
        </w:tc>
      </w:tr>
      <w:tr w:rsidR="00E6564F" w14:paraId="7BD815D2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CFA32" w14:textId="77777777" w:rsidR="00E6564F" w:rsidRDefault="00E6564F">
            <w:pPr>
              <w:rPr>
                <w:lang w:val="en-NL"/>
              </w:rPr>
            </w:pPr>
            <w:r>
              <w:t>Monitor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3EFC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Acer 27inc monitor</w:t>
            </w:r>
          </w:p>
        </w:tc>
      </w:tr>
      <w:tr w:rsidR="00E6564F" w14:paraId="16B26FB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A160C" w14:textId="77777777" w:rsidR="00E6564F" w:rsidRDefault="00E6564F">
            <w:pPr>
              <w:rPr>
                <w:lang w:val="en-NL"/>
              </w:rPr>
            </w:pPr>
            <w:r>
              <w:t xml:space="preserve">Internetkabel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C8E79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Ethernet Kabel 2gbit</w:t>
            </w:r>
          </w:p>
        </w:tc>
      </w:tr>
      <w:tr w:rsidR="00E6564F" w14:paraId="2B8560A0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2BA0" w14:textId="77777777" w:rsidR="00E6564F" w:rsidRDefault="00E6564F">
            <w:pPr>
              <w:rPr>
                <w:lang w:val="en-NL"/>
              </w:rPr>
            </w:pPr>
            <w:r>
              <w:t>Headset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84CC" w14:textId="77777777" w:rsidR="00E6564F" w:rsidRDefault="00E6564F">
            <w:pPr>
              <w:rPr>
                <w:lang w:val="en-GB"/>
              </w:rPr>
            </w:pPr>
            <w:r>
              <w:rPr>
                <w:lang w:val="en-GB"/>
              </w:rPr>
              <w:t>Action gaming headset</w:t>
            </w:r>
          </w:p>
        </w:tc>
      </w:tr>
    </w:tbl>
    <w:p w14:paraId="73D4340C" w14:textId="73615F01" w:rsidR="00A05532" w:rsidRDefault="00FB6EB7" w:rsidP="00A05532">
      <w:pPr>
        <w:rPr>
          <w:sz w:val="44"/>
          <w:szCs w:val="44"/>
        </w:rPr>
      </w:pPr>
      <w:r>
        <w:rPr>
          <w:sz w:val="44"/>
          <w:szCs w:val="44"/>
        </w:rPr>
        <w:lastRenderedPageBreak/>
        <w:t>Benodigde software</w:t>
      </w:r>
    </w:p>
    <w:p w14:paraId="7986A9F0" w14:textId="627B9CDA" w:rsidR="00E6564F" w:rsidRDefault="00E6564F" w:rsidP="00A055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Fabian: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564F" w14:paraId="72878280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EBBF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D3BC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</w:tr>
      <w:tr w:rsidR="00E6564F" w14:paraId="155491C9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52F9" w14:textId="77777777" w:rsidR="00E6564F" w:rsidRDefault="00E6564F">
            <w:r>
              <w:t>Windows OS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F8A5" w14:textId="77777777" w:rsidR="00E6564F" w:rsidRDefault="00E6564F">
            <w:r>
              <w:t>10.0.18362</w:t>
            </w:r>
          </w:p>
        </w:tc>
      </w:tr>
      <w:tr w:rsidR="00E6564F" w14:paraId="64702025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97634" w14:textId="77777777" w:rsidR="00E6564F" w:rsidRDefault="00E6564F">
            <w:r>
              <w:t>Android Studio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88CD9" w14:textId="77777777" w:rsidR="00E6564F" w:rsidRDefault="00E6564F">
            <w:r>
              <w:t>4.0.1</w:t>
            </w:r>
          </w:p>
        </w:tc>
      </w:tr>
      <w:tr w:rsidR="00E6564F" w14:paraId="5671D92E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E17F0" w14:textId="77777777" w:rsidR="00E6564F" w:rsidRDefault="00E6564F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92CA1" w14:textId="77777777" w:rsidR="00E6564F" w:rsidRDefault="00E6564F">
            <w:r>
              <w:t>16.1</w:t>
            </w:r>
          </w:p>
        </w:tc>
      </w:tr>
      <w:tr w:rsidR="00E6564F" w14:paraId="031ECC5E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987E" w14:textId="77777777" w:rsidR="00E6564F" w:rsidRDefault="00E6564F">
            <w:r>
              <w:t>Microsoft Office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8115C" w14:textId="77777777" w:rsidR="00E6564F" w:rsidRDefault="00E6564F">
            <w:pPr>
              <w:tabs>
                <w:tab w:val="left" w:pos="828"/>
              </w:tabs>
            </w:pPr>
            <w:r>
              <w:t>2020</w:t>
            </w:r>
          </w:p>
        </w:tc>
      </w:tr>
      <w:tr w:rsidR="00E6564F" w14:paraId="1834715F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2F2BC" w14:textId="77777777" w:rsidR="00E6564F" w:rsidRDefault="00E6564F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062B" w14:textId="77777777" w:rsidR="00E6564F" w:rsidRDefault="00E6564F">
            <w:r>
              <w:t>2.5.5</w:t>
            </w:r>
          </w:p>
        </w:tc>
      </w:tr>
      <w:tr w:rsidR="00E6564F" w14:paraId="0E27F502" w14:textId="77777777" w:rsidTr="00E6564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382" w14:textId="77777777" w:rsidR="00E6564F" w:rsidRDefault="00E6564F">
            <w:r>
              <w:t>Microsoft Teams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5C54" w14:textId="77777777" w:rsidR="00E6564F" w:rsidRDefault="00E6564F">
            <w:r>
              <w:t>1.3.00.21759(64-bits)</w:t>
            </w:r>
          </w:p>
        </w:tc>
      </w:tr>
    </w:tbl>
    <w:p w14:paraId="3B3D3023" w14:textId="2883AA03" w:rsidR="00E6564F" w:rsidRDefault="00E6564F" w:rsidP="00A05532">
      <w:pPr>
        <w:rPr>
          <w:sz w:val="28"/>
          <w:szCs w:val="28"/>
          <w:u w:val="single"/>
        </w:rPr>
      </w:pPr>
    </w:p>
    <w:p w14:paraId="1DAC7196" w14:textId="422FF651" w:rsidR="00E6564F" w:rsidRDefault="00E6564F" w:rsidP="00A0553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1"/>
        <w:gridCol w:w="4471"/>
      </w:tblGrid>
      <w:tr w:rsidR="00E6564F" w14:paraId="2484A858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A882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649A8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</w:tr>
      <w:tr w:rsidR="00E6564F" w14:paraId="2A64A5E6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0A9E" w14:textId="77777777" w:rsidR="00E6564F" w:rsidRDefault="00E6564F">
            <w:r>
              <w:t>Windows OS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1049" w14:textId="77777777" w:rsidR="00E6564F" w:rsidRDefault="00E6564F">
            <w:r>
              <w:t>10.0.18362</w:t>
            </w:r>
          </w:p>
        </w:tc>
      </w:tr>
      <w:tr w:rsidR="00E6564F" w14:paraId="48785EB3" w14:textId="77777777" w:rsidTr="00E6564F">
        <w:trPr>
          <w:trHeight w:val="365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392D" w14:textId="77777777" w:rsidR="00E6564F" w:rsidRDefault="00E6564F">
            <w:r>
              <w:t>Android Studio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E46" w14:textId="77777777" w:rsidR="00E6564F" w:rsidRDefault="00E6564F">
            <w:r>
              <w:t>4.0.1</w:t>
            </w:r>
          </w:p>
        </w:tc>
      </w:tr>
      <w:tr w:rsidR="00E6564F" w14:paraId="1CA4C339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C681" w14:textId="77777777" w:rsidR="00E6564F" w:rsidRDefault="00E6564F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15A9" w14:textId="77777777" w:rsidR="00E6564F" w:rsidRDefault="00E6564F">
            <w:r>
              <w:t>16.1</w:t>
            </w:r>
          </w:p>
        </w:tc>
      </w:tr>
      <w:tr w:rsidR="00E6564F" w14:paraId="0D26151E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2187A" w14:textId="77777777" w:rsidR="00E6564F" w:rsidRDefault="00E6564F">
            <w:r>
              <w:t>Office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1F80E" w14:textId="77777777" w:rsidR="00E6564F" w:rsidRDefault="00E6564F">
            <w:pPr>
              <w:tabs>
                <w:tab w:val="left" w:pos="828"/>
              </w:tabs>
            </w:pPr>
            <w:r>
              <w:t>2020</w:t>
            </w:r>
          </w:p>
        </w:tc>
      </w:tr>
      <w:tr w:rsidR="00E6564F" w14:paraId="2E5635CF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E62F" w14:textId="77777777" w:rsidR="00E6564F" w:rsidRDefault="00E6564F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5B17" w14:textId="77777777" w:rsidR="00E6564F" w:rsidRDefault="00E6564F">
            <w:r>
              <w:t>2.5.5</w:t>
            </w:r>
          </w:p>
        </w:tc>
      </w:tr>
      <w:tr w:rsidR="00E6564F" w14:paraId="4991BE65" w14:textId="77777777" w:rsidTr="00E6564F">
        <w:trPr>
          <w:trHeight w:val="349"/>
        </w:trPr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FF5F" w14:textId="77777777" w:rsidR="00E6564F" w:rsidRDefault="00E6564F">
            <w:r>
              <w:t>Microsoft Teams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A9B2" w14:textId="77777777" w:rsidR="00E6564F" w:rsidRDefault="00E6564F">
            <w:r>
              <w:t>1.3.00.21759(64-bits)</w:t>
            </w:r>
          </w:p>
        </w:tc>
      </w:tr>
    </w:tbl>
    <w:p w14:paraId="264DC4F1" w14:textId="77777777" w:rsidR="00E6564F" w:rsidRPr="00E6564F" w:rsidRDefault="00E6564F" w:rsidP="00A05532">
      <w:pPr>
        <w:rPr>
          <w:sz w:val="28"/>
          <w:szCs w:val="28"/>
        </w:rPr>
      </w:pPr>
    </w:p>
    <w:p w14:paraId="450963E2" w14:textId="4D545C7E" w:rsidR="00E6564F" w:rsidRDefault="00E6564F" w:rsidP="00A05532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Sepehr</w:t>
      </w:r>
      <w:proofErr w:type="spellEnd"/>
      <w:r>
        <w:rPr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0"/>
        <w:gridCol w:w="4460"/>
      </w:tblGrid>
      <w:tr w:rsidR="00E6564F" w14:paraId="56A6F193" w14:textId="77777777" w:rsidTr="00E6564F">
        <w:trPr>
          <w:trHeight w:val="32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8CAD" w14:textId="77777777" w:rsidR="00E6564F" w:rsidRDefault="00E6564F">
            <w:pPr>
              <w:rPr>
                <w:b/>
                <w:bCs/>
                <w:lang w:val="en-NL"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7A27" w14:textId="77777777" w:rsidR="00E6564F" w:rsidRDefault="00E6564F">
            <w:pPr>
              <w:rPr>
                <w:b/>
                <w:bCs/>
              </w:rPr>
            </w:pPr>
            <w:r>
              <w:rPr>
                <w:b/>
                <w:bCs/>
              </w:rPr>
              <w:t>Versie</w:t>
            </w:r>
          </w:p>
        </w:tc>
      </w:tr>
      <w:tr w:rsidR="00E6564F" w14:paraId="3CE2CDC2" w14:textId="77777777" w:rsidTr="00E6564F">
        <w:trPr>
          <w:trHeight w:val="309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7236" w14:textId="77777777" w:rsidR="00E6564F" w:rsidRDefault="00E6564F">
            <w:r>
              <w:t>Windows OS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06B57" w14:textId="77777777" w:rsidR="00E6564F" w:rsidRDefault="00E6564F">
            <w:r>
              <w:t>10.0.18362</w:t>
            </w:r>
          </w:p>
        </w:tc>
      </w:tr>
      <w:tr w:rsidR="00E6564F" w14:paraId="3C7D6672" w14:textId="77777777" w:rsidTr="00E6564F">
        <w:trPr>
          <w:trHeight w:val="32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6D8E" w14:textId="77777777" w:rsidR="00E6564F" w:rsidRDefault="00E6564F">
            <w:r>
              <w:t>Android Studio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3D7DF" w14:textId="77777777" w:rsidR="00E6564F" w:rsidRDefault="00E6564F">
            <w:r>
              <w:t>4.0.1</w:t>
            </w:r>
          </w:p>
        </w:tc>
      </w:tr>
      <w:tr w:rsidR="00E6564F" w14:paraId="526BFCB3" w14:textId="77777777" w:rsidTr="00E6564F">
        <w:trPr>
          <w:trHeight w:val="32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F47D" w14:textId="77777777" w:rsidR="00E6564F" w:rsidRDefault="00E6564F">
            <w:r>
              <w:t xml:space="preserve">Visual </w:t>
            </w:r>
            <w:proofErr w:type="spellStart"/>
            <w:r>
              <w:t>Paradigm</w:t>
            </w:r>
            <w:proofErr w:type="spellEnd"/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276B" w14:textId="77777777" w:rsidR="00E6564F" w:rsidRDefault="00E6564F">
            <w:r>
              <w:t>16.1</w:t>
            </w:r>
          </w:p>
        </w:tc>
      </w:tr>
      <w:tr w:rsidR="00E6564F" w14:paraId="45569220" w14:textId="77777777" w:rsidTr="00E6564F">
        <w:trPr>
          <w:trHeight w:val="309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A4E26" w14:textId="77777777" w:rsidR="00E6564F" w:rsidRDefault="00E6564F">
            <w:r>
              <w:t>Microsoft Office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4C997" w14:textId="77777777" w:rsidR="00E6564F" w:rsidRDefault="00E6564F">
            <w:pPr>
              <w:tabs>
                <w:tab w:val="left" w:pos="828"/>
              </w:tabs>
            </w:pPr>
            <w:r>
              <w:t>2020</w:t>
            </w:r>
          </w:p>
        </w:tc>
      </w:tr>
      <w:tr w:rsidR="00E6564F" w14:paraId="07ABDBF6" w14:textId="77777777" w:rsidTr="00E6564F">
        <w:trPr>
          <w:trHeight w:val="320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C186" w14:textId="77777777" w:rsidR="00E6564F" w:rsidRDefault="00E6564F">
            <w:proofErr w:type="spellStart"/>
            <w:r>
              <w:t>Github</w:t>
            </w:r>
            <w:proofErr w:type="spellEnd"/>
            <w:r>
              <w:t xml:space="preserve"> Desktop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FABC" w14:textId="77777777" w:rsidR="00E6564F" w:rsidRDefault="00E6564F">
            <w:r>
              <w:t>2.5.5</w:t>
            </w:r>
          </w:p>
        </w:tc>
      </w:tr>
      <w:tr w:rsidR="00E6564F" w14:paraId="2E70C6A0" w14:textId="77777777" w:rsidTr="00E6564F">
        <w:trPr>
          <w:trHeight w:val="309"/>
        </w:trPr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221CA" w14:textId="77777777" w:rsidR="00E6564F" w:rsidRDefault="00E6564F">
            <w:r>
              <w:t>Microsoft Teams</w:t>
            </w:r>
          </w:p>
        </w:tc>
        <w:tc>
          <w:tcPr>
            <w:tcW w:w="4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2FC8" w14:textId="77777777" w:rsidR="00E6564F" w:rsidRDefault="00E6564F">
            <w:r>
              <w:t>1.3.00.21759(64-bits)</w:t>
            </w:r>
          </w:p>
        </w:tc>
      </w:tr>
    </w:tbl>
    <w:p w14:paraId="386D1C4D" w14:textId="77777777" w:rsidR="00E6564F" w:rsidRPr="00E6564F" w:rsidRDefault="00E6564F" w:rsidP="00A05532">
      <w:pPr>
        <w:rPr>
          <w:sz w:val="28"/>
          <w:szCs w:val="28"/>
        </w:rPr>
      </w:pPr>
    </w:p>
    <w:sectPr w:rsidR="00E6564F" w:rsidRPr="00E6564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5412" w14:textId="77777777" w:rsidR="004B7D03" w:rsidRDefault="004B7D03" w:rsidP="00377535">
      <w:pPr>
        <w:spacing w:after="0" w:line="240" w:lineRule="auto"/>
      </w:pPr>
      <w:r>
        <w:separator/>
      </w:r>
    </w:p>
  </w:endnote>
  <w:endnote w:type="continuationSeparator" w:id="0">
    <w:p w14:paraId="189729C4" w14:textId="77777777" w:rsidR="004B7D03" w:rsidRDefault="004B7D03" w:rsidP="00377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F58D" w14:textId="77777777" w:rsidR="00A05532" w:rsidRDefault="00A05532">
    <w:pPr>
      <w:pStyle w:val="Footer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69A2F4" w14:textId="77777777" w:rsidR="004B7D03" w:rsidRDefault="004B7D03" w:rsidP="00377535">
      <w:pPr>
        <w:spacing w:after="0" w:line="240" w:lineRule="auto"/>
      </w:pPr>
      <w:r>
        <w:separator/>
      </w:r>
    </w:p>
  </w:footnote>
  <w:footnote w:type="continuationSeparator" w:id="0">
    <w:p w14:paraId="185C56C2" w14:textId="77777777" w:rsidR="004B7D03" w:rsidRDefault="004B7D03" w:rsidP="00377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A26E9"/>
    <w:multiLevelType w:val="hybridMultilevel"/>
    <w:tmpl w:val="4068241C"/>
    <w:lvl w:ilvl="0" w:tplc="E5EC22A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E0597"/>
    <w:multiLevelType w:val="hybridMultilevel"/>
    <w:tmpl w:val="2B5CDDAC"/>
    <w:lvl w:ilvl="0" w:tplc="F4224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B7"/>
    <w:rsid w:val="001D669D"/>
    <w:rsid w:val="00310927"/>
    <w:rsid w:val="00377535"/>
    <w:rsid w:val="004B7D03"/>
    <w:rsid w:val="00741852"/>
    <w:rsid w:val="009324AC"/>
    <w:rsid w:val="00A05532"/>
    <w:rsid w:val="00A72927"/>
    <w:rsid w:val="00CD665A"/>
    <w:rsid w:val="00D51CB4"/>
    <w:rsid w:val="00E26FF7"/>
    <w:rsid w:val="00E6564F"/>
    <w:rsid w:val="00EB5027"/>
    <w:rsid w:val="00F1500A"/>
    <w:rsid w:val="00FB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9608"/>
  <w15:chartTrackingRefBased/>
  <w15:docId w15:val="{F220FEE6-6E68-4F63-B868-7D7FC29A4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535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3775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535"/>
    <w:rPr>
      <w:lang w:val="nl-NL"/>
    </w:rPr>
  </w:style>
  <w:style w:type="table" w:styleId="TableGrid">
    <w:name w:val="Table Grid"/>
    <w:basedOn w:val="TableNormal"/>
    <w:uiPriority w:val="39"/>
    <w:rsid w:val="00377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4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ool\leerjaar%203\prj\Sjabloon%20Monkey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Sjabloon Monkeybusiness.dotx</Template>
  <TotalTime>20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</dc:creator>
  <cp:keywords/>
  <dc:description/>
  <cp:lastModifiedBy>Fabian v. Lierop</cp:lastModifiedBy>
  <cp:revision>1</cp:revision>
  <dcterms:created xsi:type="dcterms:W3CDTF">2020-10-08T11:30:00Z</dcterms:created>
  <dcterms:modified xsi:type="dcterms:W3CDTF">2020-10-08T11:52:00Z</dcterms:modified>
</cp:coreProperties>
</file>