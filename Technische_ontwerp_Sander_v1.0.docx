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35" w:rsidRDefault="00CF6D67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App Amazigh</w:t>
      </w:r>
    </w:p>
    <w:p w:rsidR="00A05532" w:rsidRPr="00A05532" w:rsidRDefault="008F7DDA" w:rsidP="00A0553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Technische</w:t>
      </w:r>
      <w:proofErr w:type="spellEnd"/>
      <w:r w:rsidR="003A7EF5">
        <w:rPr>
          <w:sz w:val="32"/>
          <w:szCs w:val="32"/>
          <w:lang w:val="en-GB"/>
        </w:rPr>
        <w:t xml:space="preserve"> </w:t>
      </w:r>
      <w:proofErr w:type="spellStart"/>
      <w:r w:rsidR="003A7EF5">
        <w:rPr>
          <w:sz w:val="32"/>
          <w:szCs w:val="32"/>
          <w:lang w:val="en-GB"/>
        </w:rPr>
        <w:t>ontwerp</w:t>
      </w:r>
      <w:proofErr w:type="spellEnd"/>
    </w:p>
    <w:p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6CC7BAC9" wp14:editId="4555938D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:rsidTr="00377535">
        <w:tc>
          <w:tcPr>
            <w:tcW w:w="4508" w:type="dxa"/>
          </w:tcPr>
          <w:p w:rsidR="00377535" w:rsidRDefault="00377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Namen</w:t>
            </w:r>
            <w:proofErr w:type="spellEnd"/>
          </w:p>
        </w:tc>
        <w:tc>
          <w:tcPr>
            <w:tcW w:w="4508" w:type="dxa"/>
          </w:tcPr>
          <w:p w:rsidR="00A05532" w:rsidRDefault="00377535">
            <w:r w:rsidRPr="00377535">
              <w:t xml:space="preserve">Fabian van Lierop, </w:t>
            </w:r>
          </w:p>
          <w:p w:rsidR="00A05532" w:rsidRDefault="00377535">
            <w:proofErr w:type="spellStart"/>
            <w:r w:rsidRPr="00377535">
              <w:t>Sephr</w:t>
            </w:r>
            <w:proofErr w:type="spellEnd"/>
            <w:r w:rsidRPr="00377535">
              <w:t xml:space="preserve"> </w:t>
            </w:r>
            <w:proofErr w:type="spellStart"/>
            <w:r w:rsidRPr="00377535">
              <w:t>Abdoli</w:t>
            </w:r>
            <w:proofErr w:type="spellEnd"/>
            <w:r w:rsidRPr="00377535">
              <w:t xml:space="preserve">, </w:t>
            </w:r>
          </w:p>
          <w:p w:rsidR="00377535" w:rsidRPr="00377535" w:rsidRDefault="00377535">
            <w:r w:rsidRPr="00F70B4B">
              <w:rPr>
                <w:highlight w:val="yellow"/>
              </w:rPr>
              <w:t>Sander Grimmelikhuizen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:rsidR="00377535" w:rsidRPr="00377535" w:rsidRDefault="00377535">
            <w:r>
              <w:t>2020-2021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:rsidR="00377535" w:rsidRPr="00377535" w:rsidRDefault="00377535"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:rsidR="00377535" w:rsidRPr="00377535" w:rsidRDefault="00796CC7">
            <w:r>
              <w:t>2</w:t>
            </w:r>
            <w:r w:rsidR="008F7DDA">
              <w:t>4</w:t>
            </w:r>
            <w:r w:rsidR="00377535">
              <w:t>/</w:t>
            </w:r>
            <w:r w:rsidR="008E7111">
              <w:t>09</w:t>
            </w:r>
            <w:r w:rsidR="00377535">
              <w:t>/</w:t>
            </w:r>
            <w:r w:rsidR="008E7111">
              <w:t>2020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:rsidR="00377535" w:rsidRPr="00377535" w:rsidRDefault="008E7111">
            <w:r>
              <w:t>1.0</w:t>
            </w:r>
          </w:p>
        </w:tc>
      </w:tr>
    </w:tbl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7160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E70" w:rsidRDefault="002E3E70">
          <w:pPr>
            <w:pStyle w:val="Kopvaninhoudsopgave"/>
          </w:pPr>
          <w:r>
            <w:t>Inhoud</w:t>
          </w:r>
        </w:p>
        <w:p w:rsidR="00D72ACF" w:rsidRDefault="002E3E7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58512" w:history="1">
            <w:r w:rsidR="00D72ACF" w:rsidRPr="005B3BDC">
              <w:rPr>
                <w:rStyle w:val="Hyperlink"/>
                <w:noProof/>
              </w:rPr>
              <w:t>1.</w:t>
            </w:r>
            <w:r w:rsidR="00D72ACF">
              <w:rPr>
                <w:rFonts w:eastAsiaTheme="minorEastAsia"/>
                <w:noProof/>
                <w:lang w:eastAsia="nl-NL"/>
              </w:rPr>
              <w:tab/>
            </w:r>
            <w:r w:rsidR="00D72ACF" w:rsidRPr="005B3BDC">
              <w:rPr>
                <w:rStyle w:val="Hyperlink"/>
                <w:noProof/>
              </w:rPr>
              <w:t>Klasse diagram</w:t>
            </w:r>
            <w:r w:rsidR="00D72ACF">
              <w:rPr>
                <w:noProof/>
                <w:webHidden/>
              </w:rPr>
              <w:tab/>
            </w:r>
            <w:r w:rsidR="00D72ACF">
              <w:rPr>
                <w:noProof/>
                <w:webHidden/>
              </w:rPr>
              <w:fldChar w:fldCharType="begin"/>
            </w:r>
            <w:r w:rsidR="00D72ACF">
              <w:rPr>
                <w:noProof/>
                <w:webHidden/>
              </w:rPr>
              <w:instrText xml:space="preserve"> PAGEREF _Toc52358512 \h </w:instrText>
            </w:r>
            <w:r w:rsidR="00D72ACF">
              <w:rPr>
                <w:noProof/>
                <w:webHidden/>
              </w:rPr>
            </w:r>
            <w:r w:rsidR="00D72ACF">
              <w:rPr>
                <w:noProof/>
                <w:webHidden/>
              </w:rPr>
              <w:fldChar w:fldCharType="separate"/>
            </w:r>
            <w:r w:rsidR="00D72ACF">
              <w:rPr>
                <w:noProof/>
                <w:webHidden/>
              </w:rPr>
              <w:t>3</w:t>
            </w:r>
            <w:r w:rsidR="00D72ACF">
              <w:rPr>
                <w:noProof/>
                <w:webHidden/>
              </w:rPr>
              <w:fldChar w:fldCharType="end"/>
            </w:r>
          </w:hyperlink>
        </w:p>
        <w:p w:rsidR="00D72ACF" w:rsidRDefault="00D72AC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2358513" w:history="1">
            <w:r w:rsidRPr="005B3BD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5B3BDC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70" w:rsidRDefault="002E3E70">
          <w:r>
            <w:rPr>
              <w:b/>
              <w:bCs/>
            </w:rPr>
            <w:fldChar w:fldCharType="end"/>
          </w:r>
        </w:p>
      </w:sdtContent>
    </w:sdt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  <w:bookmarkStart w:id="0" w:name="_GoBack"/>
      <w:bookmarkEnd w:id="0"/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62556C" w:rsidRDefault="0062556C" w:rsidP="00A05532">
      <w:pPr>
        <w:rPr>
          <w:sz w:val="44"/>
          <w:szCs w:val="44"/>
        </w:rPr>
      </w:pPr>
    </w:p>
    <w:p w:rsidR="00994131" w:rsidRDefault="00994131" w:rsidP="00A05532">
      <w:pPr>
        <w:rPr>
          <w:sz w:val="44"/>
          <w:szCs w:val="44"/>
        </w:rPr>
      </w:pPr>
    </w:p>
    <w:p w:rsidR="00994131" w:rsidRDefault="00994131" w:rsidP="00A05532">
      <w:pPr>
        <w:rPr>
          <w:sz w:val="44"/>
          <w:szCs w:val="44"/>
        </w:rPr>
      </w:pPr>
    </w:p>
    <w:p w:rsidR="00994131" w:rsidRDefault="00994131" w:rsidP="00A05532">
      <w:pPr>
        <w:rPr>
          <w:sz w:val="44"/>
          <w:szCs w:val="44"/>
        </w:rPr>
      </w:pPr>
    </w:p>
    <w:p w:rsidR="00994131" w:rsidRDefault="00994131" w:rsidP="00A05532">
      <w:pPr>
        <w:rPr>
          <w:sz w:val="44"/>
          <w:szCs w:val="44"/>
        </w:rPr>
      </w:pPr>
    </w:p>
    <w:p w:rsidR="00994131" w:rsidRDefault="009E264E" w:rsidP="00994131">
      <w:pPr>
        <w:pStyle w:val="Kop1"/>
        <w:numPr>
          <w:ilvl w:val="0"/>
          <w:numId w:val="16"/>
        </w:numPr>
      </w:pPr>
      <w:bookmarkStart w:id="1" w:name="_Toc52358512"/>
      <w:r>
        <w:t>Klasse diagram</w:t>
      </w:r>
      <w:bookmarkEnd w:id="1"/>
    </w:p>
    <w:p w:rsidR="00994131" w:rsidRDefault="00994131" w:rsidP="00994131">
      <w:pPr>
        <w:pStyle w:val="Lijstalinea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A3CDA2">
            <wp:simplePos x="0" y="0"/>
            <wp:positionH relativeFrom="margin">
              <wp:align>left</wp:align>
            </wp:positionH>
            <wp:positionV relativeFrom="paragraph">
              <wp:posOffset>622300</wp:posOffset>
            </wp:positionV>
            <wp:extent cx="5731510" cy="3435985"/>
            <wp:effectExtent l="0" t="0" r="2540" b="0"/>
            <wp:wrapThrough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B2A" w:rsidRPr="00A03B2A" w:rsidRDefault="00A03B2A" w:rsidP="00A03B2A"/>
    <w:p w:rsidR="00A03B2A" w:rsidRPr="00A03B2A" w:rsidRDefault="00A03B2A" w:rsidP="00A03B2A"/>
    <w:p w:rsidR="00A03B2A" w:rsidRDefault="00A03B2A" w:rsidP="00A03B2A">
      <w:pPr>
        <w:tabs>
          <w:tab w:val="left" w:pos="1056"/>
        </w:tabs>
      </w:pPr>
      <w:r>
        <w:tab/>
      </w: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Default="00A03B2A" w:rsidP="00A03B2A">
      <w:pPr>
        <w:tabs>
          <w:tab w:val="left" w:pos="1056"/>
        </w:tabs>
      </w:pPr>
    </w:p>
    <w:p w:rsidR="00A03B2A" w:rsidRPr="00A03B2A" w:rsidRDefault="00A03B2A" w:rsidP="004402D5">
      <w:pPr>
        <w:pStyle w:val="Kop1"/>
        <w:numPr>
          <w:ilvl w:val="0"/>
          <w:numId w:val="16"/>
        </w:numPr>
      </w:pPr>
      <w:bookmarkStart w:id="2" w:name="_Toc52358513"/>
      <w:r>
        <w:lastRenderedPageBreak/>
        <w:t>ERD</w:t>
      </w:r>
      <w:bookmarkEnd w:id="2"/>
    </w:p>
    <w:p w:rsidR="00A03B2A" w:rsidRDefault="00A03B2A" w:rsidP="00A03B2A"/>
    <w:p w:rsidR="004402D5" w:rsidRDefault="004402D5" w:rsidP="00A03B2A"/>
    <w:p w:rsidR="004402D5" w:rsidRPr="00A03B2A" w:rsidRDefault="00E64C71" w:rsidP="00A03B2A">
      <w:r>
        <w:rPr>
          <w:noProof/>
        </w:rPr>
        <w:drawing>
          <wp:inline distT="0" distB="0" distL="0" distR="0" wp14:anchorId="1D1531A9" wp14:editId="7D6D8464">
            <wp:extent cx="5731510" cy="3802380"/>
            <wp:effectExtent l="0" t="0" r="254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p w:rsidR="00A03B2A" w:rsidRPr="00A03B2A" w:rsidRDefault="00A03B2A" w:rsidP="00A03B2A"/>
    <w:sectPr w:rsidR="00A03B2A" w:rsidRPr="00A03B2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2A0" w:rsidRDefault="002872A0" w:rsidP="00377535">
      <w:pPr>
        <w:spacing w:after="0" w:line="240" w:lineRule="auto"/>
      </w:pPr>
      <w:r>
        <w:separator/>
      </w:r>
    </w:p>
  </w:endnote>
  <w:endnote w:type="continuationSeparator" w:id="0">
    <w:p w:rsidR="002872A0" w:rsidRDefault="002872A0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532" w:rsidRDefault="00A05532">
    <w:pPr>
      <w:pStyle w:val="Voettekst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2A0" w:rsidRDefault="002872A0" w:rsidP="00377535">
      <w:pPr>
        <w:spacing w:after="0" w:line="240" w:lineRule="auto"/>
      </w:pPr>
      <w:r>
        <w:separator/>
      </w:r>
    </w:p>
  </w:footnote>
  <w:footnote w:type="continuationSeparator" w:id="0">
    <w:p w:rsidR="002872A0" w:rsidRDefault="002872A0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5D58"/>
    <w:multiLevelType w:val="hybridMultilevel"/>
    <w:tmpl w:val="A60EDE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1BD4"/>
    <w:multiLevelType w:val="hybridMultilevel"/>
    <w:tmpl w:val="AAFE49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36498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14C25"/>
    <w:multiLevelType w:val="hybridMultilevel"/>
    <w:tmpl w:val="CE30BBBA"/>
    <w:lvl w:ilvl="0" w:tplc="0413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DF572D9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E1279"/>
    <w:multiLevelType w:val="hybridMultilevel"/>
    <w:tmpl w:val="A8A4223E"/>
    <w:lvl w:ilvl="0" w:tplc="0413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266E789A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D193A"/>
    <w:multiLevelType w:val="hybridMultilevel"/>
    <w:tmpl w:val="127EE67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86770C"/>
    <w:multiLevelType w:val="hybridMultilevel"/>
    <w:tmpl w:val="F544BD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95750"/>
    <w:multiLevelType w:val="hybridMultilevel"/>
    <w:tmpl w:val="CFCE9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015E4"/>
    <w:multiLevelType w:val="hybridMultilevel"/>
    <w:tmpl w:val="254407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33D98"/>
    <w:multiLevelType w:val="hybridMultilevel"/>
    <w:tmpl w:val="4268FCCC"/>
    <w:lvl w:ilvl="0" w:tplc="0413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7A1F3C40"/>
    <w:multiLevelType w:val="hybridMultilevel"/>
    <w:tmpl w:val="F5487C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248BB"/>
    <w:multiLevelType w:val="hybridMultilevel"/>
    <w:tmpl w:val="F1F8451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5"/>
  </w:num>
  <w:num w:numId="5">
    <w:abstractNumId w:val="6"/>
  </w:num>
  <w:num w:numId="6">
    <w:abstractNumId w:val="9"/>
  </w:num>
  <w:num w:numId="7">
    <w:abstractNumId w:val="11"/>
  </w:num>
  <w:num w:numId="8">
    <w:abstractNumId w:val="13"/>
  </w:num>
  <w:num w:numId="9">
    <w:abstractNumId w:val="4"/>
  </w:num>
  <w:num w:numId="10">
    <w:abstractNumId w:val="0"/>
  </w:num>
  <w:num w:numId="11">
    <w:abstractNumId w:val="1"/>
  </w:num>
  <w:num w:numId="12">
    <w:abstractNumId w:val="7"/>
  </w:num>
  <w:num w:numId="13">
    <w:abstractNumId w:val="5"/>
  </w:num>
  <w:num w:numId="14">
    <w:abstractNumId w:val="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D3"/>
    <w:rsid w:val="000A6671"/>
    <w:rsid w:val="001A0854"/>
    <w:rsid w:val="001B67D3"/>
    <w:rsid w:val="001D669D"/>
    <w:rsid w:val="002872A0"/>
    <w:rsid w:val="002958F8"/>
    <w:rsid w:val="00296AC0"/>
    <w:rsid w:val="002B038A"/>
    <w:rsid w:val="002C4D02"/>
    <w:rsid w:val="002E3E70"/>
    <w:rsid w:val="002F4EC5"/>
    <w:rsid w:val="00310927"/>
    <w:rsid w:val="003648CB"/>
    <w:rsid w:val="00377535"/>
    <w:rsid w:val="003A1BA4"/>
    <w:rsid w:val="003A7EF5"/>
    <w:rsid w:val="003C4A86"/>
    <w:rsid w:val="003F5D17"/>
    <w:rsid w:val="00411D30"/>
    <w:rsid w:val="004402D5"/>
    <w:rsid w:val="0049350C"/>
    <w:rsid w:val="005A01D7"/>
    <w:rsid w:val="005C4E5F"/>
    <w:rsid w:val="00611C54"/>
    <w:rsid w:val="00616660"/>
    <w:rsid w:val="0062556C"/>
    <w:rsid w:val="006A5F76"/>
    <w:rsid w:val="006C022D"/>
    <w:rsid w:val="006D01C6"/>
    <w:rsid w:val="0072713C"/>
    <w:rsid w:val="00741852"/>
    <w:rsid w:val="00796CC7"/>
    <w:rsid w:val="007A72F1"/>
    <w:rsid w:val="007E765F"/>
    <w:rsid w:val="007F4EE1"/>
    <w:rsid w:val="008B4AE7"/>
    <w:rsid w:val="008E7111"/>
    <w:rsid w:val="008F7DDA"/>
    <w:rsid w:val="00915D96"/>
    <w:rsid w:val="009324AC"/>
    <w:rsid w:val="00994131"/>
    <w:rsid w:val="009B7956"/>
    <w:rsid w:val="009E264E"/>
    <w:rsid w:val="00A03B2A"/>
    <w:rsid w:val="00A05532"/>
    <w:rsid w:val="00A65315"/>
    <w:rsid w:val="00A72927"/>
    <w:rsid w:val="00AA45FD"/>
    <w:rsid w:val="00AA4D7A"/>
    <w:rsid w:val="00AB09AC"/>
    <w:rsid w:val="00AE1E9F"/>
    <w:rsid w:val="00B3783C"/>
    <w:rsid w:val="00B81068"/>
    <w:rsid w:val="00BB5D4C"/>
    <w:rsid w:val="00BD6E47"/>
    <w:rsid w:val="00C5611C"/>
    <w:rsid w:val="00CD665A"/>
    <w:rsid w:val="00CE5B31"/>
    <w:rsid w:val="00CF6D67"/>
    <w:rsid w:val="00D0138E"/>
    <w:rsid w:val="00D51CB4"/>
    <w:rsid w:val="00D72ACF"/>
    <w:rsid w:val="00D805CE"/>
    <w:rsid w:val="00DA2484"/>
    <w:rsid w:val="00E07D00"/>
    <w:rsid w:val="00E107D1"/>
    <w:rsid w:val="00E26FF7"/>
    <w:rsid w:val="00E43F32"/>
    <w:rsid w:val="00E64C71"/>
    <w:rsid w:val="00EB5027"/>
    <w:rsid w:val="00F179CB"/>
    <w:rsid w:val="00F30A3D"/>
    <w:rsid w:val="00F41319"/>
    <w:rsid w:val="00F70B4B"/>
    <w:rsid w:val="00FD67EB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4B31B-2641-4597-89B0-8E036DFB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3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5"/>
    <w:rPr>
      <w:lang w:val="nl-NL"/>
    </w:rPr>
  </w:style>
  <w:style w:type="table" w:styleId="Tabelraster">
    <w:name w:val="Table Grid"/>
    <w:basedOn w:val="Standaardtabe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7753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E3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3E7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E3E7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E3E70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D0138E"/>
    <w:pPr>
      <w:spacing w:after="0" w:line="240" w:lineRule="auto"/>
    </w:pPr>
  </w:style>
  <w:style w:type="table" w:customStyle="1" w:styleId="TableGrid">
    <w:name w:val="TableGrid"/>
    <w:rsid w:val="007E765F"/>
    <w:pPr>
      <w:spacing w:after="0" w:line="240" w:lineRule="auto"/>
    </w:pPr>
    <w:rPr>
      <w:rFonts w:eastAsiaTheme="minorEastAsia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Bestanden%20School\Leerjaar%203\ICT\Projecten\Standaard_Sjabloon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Een nieuw document maken." ma:contentTypeScope="" ma:versionID="8f4996c5d12f0148b885e34f324b9419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2cb621f555c90b11fdf060dde3d15c1c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C4C7-BB42-4C9E-A827-8FAF45551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7ADFB-9E7B-4838-9F04-5D7F84190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2888D-DD93-4212-B922-E1CF7CF4A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72CD0F-9EA7-4B09-A2A8-684A9B9CD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</Template>
  <TotalTime>153</TotalTime>
  <Pages>4</Pages>
  <Words>72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 Grimmelikhuizen</cp:lastModifiedBy>
  <cp:revision>52</cp:revision>
  <dcterms:created xsi:type="dcterms:W3CDTF">2020-09-01T06:55:00Z</dcterms:created>
  <dcterms:modified xsi:type="dcterms:W3CDTF">2020-09-30T09:41:00Z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