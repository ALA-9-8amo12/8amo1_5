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7BDC0" w14:textId="668872D9" w:rsidR="00377535" w:rsidRDefault="00EC5F5A" w:rsidP="00A05532">
      <w:pPr>
        <w:pBdr>
          <w:bottom w:val="single" w:sz="6" w:space="1" w:color="auto"/>
        </w:pBdr>
        <w:rPr>
          <w:sz w:val="48"/>
          <w:szCs w:val="48"/>
          <w:lang w:val="en-GB"/>
        </w:rPr>
      </w:pPr>
      <w:r>
        <w:rPr>
          <w:sz w:val="48"/>
          <w:szCs w:val="48"/>
          <w:lang w:val="en-GB"/>
        </w:rPr>
        <w:t>Monkeybusiness</w:t>
      </w:r>
    </w:p>
    <w:p w14:paraId="64177AB7" w14:textId="67ED1EB0" w:rsidR="00A05532" w:rsidRPr="00A05532" w:rsidRDefault="00EC5F5A" w:rsidP="00A05532">
      <w:pPr>
        <w:rPr>
          <w:sz w:val="32"/>
          <w:szCs w:val="32"/>
          <w:lang w:val="en-GB"/>
        </w:rPr>
      </w:pPr>
      <w:r>
        <w:rPr>
          <w:sz w:val="32"/>
          <w:szCs w:val="32"/>
          <w:lang w:val="en-GB"/>
        </w:rPr>
        <w:t>Behoefte Analyse</w:t>
      </w:r>
      <w:r w:rsidR="00A05532">
        <w:rPr>
          <w:sz w:val="32"/>
          <w:szCs w:val="32"/>
          <w:lang w:val="en-GB"/>
        </w:rPr>
        <w:t xml:space="preserve"> </w:t>
      </w:r>
    </w:p>
    <w:p w14:paraId="73CBA401" w14:textId="77777777" w:rsidR="00377535" w:rsidRPr="00377535" w:rsidRDefault="00377535" w:rsidP="00377535">
      <w:pPr>
        <w:rPr>
          <w:sz w:val="48"/>
          <w:szCs w:val="48"/>
          <w:lang w:val="en-GB"/>
        </w:rPr>
      </w:pPr>
      <w:r>
        <w:rPr>
          <w:noProof/>
        </w:rPr>
        <w:drawing>
          <wp:inline distT="0" distB="0" distL="0" distR="0" wp14:anchorId="25A233C4" wp14:editId="5AA89C60">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377535" w:rsidRPr="00377535" w14:paraId="1359ADBC" w14:textId="77777777" w:rsidTr="00377535">
        <w:tc>
          <w:tcPr>
            <w:tcW w:w="4508" w:type="dxa"/>
          </w:tcPr>
          <w:p w14:paraId="665FBF49" w14:textId="77777777" w:rsidR="00377535" w:rsidRDefault="00377535">
            <w:pPr>
              <w:rPr>
                <w:lang w:val="en-GB"/>
              </w:rPr>
            </w:pPr>
            <w:r>
              <w:rPr>
                <w:lang w:val="en-GB"/>
              </w:rPr>
              <w:t>Namen</w:t>
            </w:r>
          </w:p>
        </w:tc>
        <w:tc>
          <w:tcPr>
            <w:tcW w:w="4508" w:type="dxa"/>
          </w:tcPr>
          <w:p w14:paraId="023A365B" w14:textId="77777777" w:rsidR="00A05532" w:rsidRDefault="00377535">
            <w:r w:rsidRPr="00377535">
              <w:t xml:space="preserve">Fabian van Lierop, </w:t>
            </w:r>
          </w:p>
          <w:p w14:paraId="0E43E494" w14:textId="77777777" w:rsidR="00A05532" w:rsidRDefault="00377535">
            <w:r w:rsidRPr="00377535">
              <w:t xml:space="preserve">Sephr Abdoli, </w:t>
            </w:r>
          </w:p>
          <w:p w14:paraId="5DA4B8FD" w14:textId="77777777" w:rsidR="00377535" w:rsidRPr="00377535" w:rsidRDefault="00377535">
            <w:r w:rsidRPr="00377535">
              <w:t>Sander Gr</w:t>
            </w:r>
            <w:r>
              <w:t>immelikhuizen</w:t>
            </w:r>
          </w:p>
        </w:tc>
      </w:tr>
      <w:tr w:rsidR="00377535" w:rsidRPr="00377535" w14:paraId="2F667717" w14:textId="77777777" w:rsidTr="00377535">
        <w:tc>
          <w:tcPr>
            <w:tcW w:w="4508" w:type="dxa"/>
          </w:tcPr>
          <w:p w14:paraId="726AC762" w14:textId="77777777" w:rsidR="00377535" w:rsidRPr="00377535" w:rsidRDefault="00377535">
            <w:r>
              <w:t>Studiejaar</w:t>
            </w:r>
          </w:p>
        </w:tc>
        <w:tc>
          <w:tcPr>
            <w:tcW w:w="4508" w:type="dxa"/>
          </w:tcPr>
          <w:p w14:paraId="056FDC63" w14:textId="77777777" w:rsidR="00377535" w:rsidRPr="00377535" w:rsidRDefault="00377535">
            <w:r>
              <w:t>2020-2021</w:t>
            </w:r>
          </w:p>
        </w:tc>
      </w:tr>
      <w:tr w:rsidR="00377535" w:rsidRPr="00377535" w14:paraId="2F9FB345" w14:textId="77777777" w:rsidTr="00377535">
        <w:tc>
          <w:tcPr>
            <w:tcW w:w="4508" w:type="dxa"/>
          </w:tcPr>
          <w:p w14:paraId="08F37EE2" w14:textId="77777777" w:rsidR="00377535" w:rsidRPr="00377535" w:rsidRDefault="00377535">
            <w:r>
              <w:t>Groep</w:t>
            </w:r>
          </w:p>
        </w:tc>
        <w:tc>
          <w:tcPr>
            <w:tcW w:w="4508" w:type="dxa"/>
          </w:tcPr>
          <w:p w14:paraId="00574932" w14:textId="77777777" w:rsidR="00377535" w:rsidRPr="00377535" w:rsidRDefault="00E26FF7">
            <w:r>
              <w:t>8</w:t>
            </w:r>
            <w:r w:rsidR="00377535">
              <w:t>AMO1</w:t>
            </w:r>
            <w:r>
              <w:t>_5</w:t>
            </w:r>
          </w:p>
        </w:tc>
      </w:tr>
      <w:tr w:rsidR="00377535" w:rsidRPr="00377535" w14:paraId="31E5BAD9" w14:textId="77777777" w:rsidTr="00377535">
        <w:tc>
          <w:tcPr>
            <w:tcW w:w="4508" w:type="dxa"/>
          </w:tcPr>
          <w:p w14:paraId="1CAD2913" w14:textId="77777777" w:rsidR="00377535" w:rsidRPr="00377535" w:rsidRDefault="00377535">
            <w:r>
              <w:t xml:space="preserve">Projectleider </w:t>
            </w:r>
          </w:p>
        </w:tc>
        <w:tc>
          <w:tcPr>
            <w:tcW w:w="4508" w:type="dxa"/>
          </w:tcPr>
          <w:p w14:paraId="3A0D78F2" w14:textId="77777777" w:rsidR="00377535" w:rsidRPr="00377535" w:rsidRDefault="00377535">
            <w:r>
              <w:t xml:space="preserve">M. Boukiour </w:t>
            </w:r>
          </w:p>
        </w:tc>
      </w:tr>
      <w:tr w:rsidR="00377535" w:rsidRPr="00377535" w14:paraId="0000DE29" w14:textId="77777777" w:rsidTr="00377535">
        <w:tc>
          <w:tcPr>
            <w:tcW w:w="4508" w:type="dxa"/>
          </w:tcPr>
          <w:p w14:paraId="553DF5FD" w14:textId="77777777" w:rsidR="00377535" w:rsidRPr="00377535" w:rsidRDefault="00377535">
            <w:r>
              <w:t>Inleverdatum</w:t>
            </w:r>
          </w:p>
        </w:tc>
        <w:tc>
          <w:tcPr>
            <w:tcW w:w="4508" w:type="dxa"/>
          </w:tcPr>
          <w:p w14:paraId="4512DEF9" w14:textId="77777777" w:rsidR="00377535" w:rsidRPr="00377535" w:rsidRDefault="00377535">
            <w:r>
              <w:t>DD/MM/YYYY</w:t>
            </w:r>
          </w:p>
        </w:tc>
      </w:tr>
      <w:tr w:rsidR="00377535" w:rsidRPr="00377535" w14:paraId="19B6B063" w14:textId="77777777" w:rsidTr="00377535">
        <w:tc>
          <w:tcPr>
            <w:tcW w:w="4508" w:type="dxa"/>
          </w:tcPr>
          <w:p w14:paraId="3C578D5B" w14:textId="77777777" w:rsidR="00377535" w:rsidRPr="00377535" w:rsidRDefault="00377535">
            <w:r>
              <w:t>Versie</w:t>
            </w:r>
          </w:p>
        </w:tc>
        <w:tc>
          <w:tcPr>
            <w:tcW w:w="4508" w:type="dxa"/>
          </w:tcPr>
          <w:p w14:paraId="05D6BA53" w14:textId="77777777" w:rsidR="00377535" w:rsidRPr="00377535" w:rsidRDefault="00377535">
            <w:r>
              <w:t>x</w:t>
            </w:r>
          </w:p>
        </w:tc>
      </w:tr>
    </w:tbl>
    <w:p w14:paraId="10997C37" w14:textId="77777777" w:rsidR="00377535" w:rsidRDefault="00377535"/>
    <w:p w14:paraId="6B3F10EF" w14:textId="77777777" w:rsidR="00377535" w:rsidRDefault="00377535"/>
    <w:p w14:paraId="6D79A18C" w14:textId="77777777" w:rsidR="00377535" w:rsidRDefault="00377535"/>
    <w:p w14:paraId="6E377A75" w14:textId="77777777" w:rsidR="00377535" w:rsidRDefault="00377535"/>
    <w:p w14:paraId="6161CB6B" w14:textId="77777777" w:rsidR="00377535" w:rsidRDefault="00377535"/>
    <w:p w14:paraId="7FC5BDE1" w14:textId="77777777" w:rsidR="00377535" w:rsidRDefault="00377535"/>
    <w:p w14:paraId="60126429" w14:textId="77777777" w:rsidR="00377535" w:rsidRDefault="00377535"/>
    <w:p w14:paraId="3C9969D0" w14:textId="77777777" w:rsidR="00377535" w:rsidRDefault="00377535"/>
    <w:p w14:paraId="647D2022" w14:textId="77777777" w:rsidR="00377535" w:rsidRDefault="00377535"/>
    <w:p w14:paraId="2F46B4CF" w14:textId="77777777" w:rsidR="00377535" w:rsidRPr="00377535" w:rsidRDefault="00377535">
      <w:pPr>
        <w:rPr>
          <w:sz w:val="48"/>
          <w:szCs w:val="48"/>
        </w:rPr>
      </w:pPr>
      <w:r w:rsidRPr="00377535">
        <w:rPr>
          <w:sz w:val="48"/>
          <w:szCs w:val="48"/>
        </w:rPr>
        <w:lastRenderedPageBreak/>
        <w:t>Inhoud</w:t>
      </w:r>
    </w:p>
    <w:p w14:paraId="469337B9" w14:textId="2190D4C9" w:rsidR="00377535" w:rsidRPr="00377535" w:rsidRDefault="00EC5F5A" w:rsidP="00377535">
      <w:pPr>
        <w:pStyle w:val="ListParagraph"/>
        <w:numPr>
          <w:ilvl w:val="0"/>
          <w:numId w:val="2"/>
        </w:numPr>
        <w:rPr>
          <w:sz w:val="28"/>
          <w:szCs w:val="28"/>
        </w:rPr>
      </w:pPr>
      <w:r>
        <w:rPr>
          <w:sz w:val="28"/>
          <w:szCs w:val="28"/>
        </w:rPr>
        <w:t>De kern van het project</w:t>
      </w:r>
    </w:p>
    <w:p w14:paraId="18CD9BD6" w14:textId="0CCEFCE2" w:rsidR="00377535" w:rsidRDefault="00EC5F5A" w:rsidP="00377535">
      <w:pPr>
        <w:pStyle w:val="ListParagraph"/>
        <w:numPr>
          <w:ilvl w:val="0"/>
          <w:numId w:val="2"/>
        </w:numPr>
        <w:rPr>
          <w:sz w:val="28"/>
          <w:szCs w:val="28"/>
        </w:rPr>
      </w:pPr>
      <w:r>
        <w:rPr>
          <w:sz w:val="28"/>
          <w:szCs w:val="28"/>
        </w:rPr>
        <w:t>Aanleiding</w:t>
      </w:r>
    </w:p>
    <w:p w14:paraId="7BC82092" w14:textId="533C753D" w:rsidR="00EC5F5A" w:rsidRDefault="00EC5F5A" w:rsidP="00377535">
      <w:pPr>
        <w:pStyle w:val="ListParagraph"/>
        <w:numPr>
          <w:ilvl w:val="0"/>
          <w:numId w:val="2"/>
        </w:numPr>
        <w:rPr>
          <w:sz w:val="28"/>
          <w:szCs w:val="28"/>
        </w:rPr>
      </w:pPr>
      <w:r>
        <w:rPr>
          <w:sz w:val="28"/>
          <w:szCs w:val="28"/>
        </w:rPr>
        <w:t>Algemene beschrijving van de applicatie</w:t>
      </w:r>
    </w:p>
    <w:p w14:paraId="516A77F5" w14:textId="6A25E171" w:rsidR="00EC5F5A" w:rsidRDefault="00EC5F5A" w:rsidP="00377535">
      <w:pPr>
        <w:pStyle w:val="ListParagraph"/>
        <w:numPr>
          <w:ilvl w:val="0"/>
          <w:numId w:val="2"/>
        </w:numPr>
        <w:rPr>
          <w:sz w:val="28"/>
          <w:szCs w:val="28"/>
        </w:rPr>
      </w:pPr>
      <w:r>
        <w:rPr>
          <w:sz w:val="28"/>
          <w:szCs w:val="28"/>
        </w:rPr>
        <w:t>Doelen van de applicatie</w:t>
      </w:r>
    </w:p>
    <w:p w14:paraId="4A46A5F5" w14:textId="225E3732" w:rsidR="00EC5F5A" w:rsidRDefault="00EC5F5A" w:rsidP="00377535">
      <w:pPr>
        <w:pStyle w:val="ListParagraph"/>
        <w:numPr>
          <w:ilvl w:val="0"/>
          <w:numId w:val="2"/>
        </w:numPr>
        <w:rPr>
          <w:sz w:val="28"/>
          <w:szCs w:val="28"/>
        </w:rPr>
      </w:pPr>
      <w:r>
        <w:rPr>
          <w:sz w:val="28"/>
          <w:szCs w:val="28"/>
        </w:rPr>
        <w:t>Doelgroepen van de applicatie</w:t>
      </w:r>
    </w:p>
    <w:p w14:paraId="137842D2" w14:textId="7A9738F6" w:rsidR="00EC5F5A" w:rsidRDefault="00EC5F5A" w:rsidP="00377535">
      <w:pPr>
        <w:pStyle w:val="ListParagraph"/>
        <w:numPr>
          <w:ilvl w:val="0"/>
          <w:numId w:val="2"/>
        </w:numPr>
        <w:rPr>
          <w:sz w:val="28"/>
          <w:szCs w:val="28"/>
        </w:rPr>
      </w:pPr>
      <w:r>
        <w:rPr>
          <w:sz w:val="28"/>
          <w:szCs w:val="28"/>
        </w:rPr>
        <w:t>Vormgeving</w:t>
      </w:r>
    </w:p>
    <w:p w14:paraId="16713978" w14:textId="0E1014E3" w:rsidR="00EC5F5A" w:rsidRDefault="00EC5F5A" w:rsidP="00377535">
      <w:pPr>
        <w:pStyle w:val="ListParagraph"/>
        <w:numPr>
          <w:ilvl w:val="0"/>
          <w:numId w:val="2"/>
        </w:numPr>
        <w:rPr>
          <w:sz w:val="28"/>
          <w:szCs w:val="28"/>
        </w:rPr>
      </w:pPr>
      <w:r>
        <w:rPr>
          <w:sz w:val="28"/>
          <w:szCs w:val="28"/>
        </w:rPr>
        <w:t>Informatie in de applicatie</w:t>
      </w:r>
    </w:p>
    <w:p w14:paraId="1ED29808" w14:textId="721DB4EE" w:rsidR="00EC5F5A" w:rsidRDefault="00EC5F5A" w:rsidP="00377535">
      <w:pPr>
        <w:pStyle w:val="ListParagraph"/>
        <w:numPr>
          <w:ilvl w:val="0"/>
          <w:numId w:val="2"/>
        </w:numPr>
        <w:rPr>
          <w:sz w:val="28"/>
          <w:szCs w:val="28"/>
        </w:rPr>
      </w:pPr>
      <w:r>
        <w:rPr>
          <w:sz w:val="28"/>
          <w:szCs w:val="28"/>
        </w:rPr>
        <w:t>Interactie van de applicatie</w:t>
      </w:r>
    </w:p>
    <w:p w14:paraId="67A577D0" w14:textId="1D358181" w:rsidR="00EC5F5A" w:rsidRDefault="00EC5F5A" w:rsidP="00377535">
      <w:pPr>
        <w:pStyle w:val="ListParagraph"/>
        <w:numPr>
          <w:ilvl w:val="0"/>
          <w:numId w:val="2"/>
        </w:numPr>
        <w:rPr>
          <w:sz w:val="28"/>
          <w:szCs w:val="28"/>
        </w:rPr>
      </w:pPr>
      <w:r>
        <w:rPr>
          <w:sz w:val="28"/>
          <w:szCs w:val="28"/>
        </w:rPr>
        <w:t>Tot slot</w:t>
      </w:r>
    </w:p>
    <w:p w14:paraId="22E01C3D" w14:textId="77777777" w:rsidR="00A05532" w:rsidRDefault="00A05532" w:rsidP="00A05532">
      <w:pPr>
        <w:rPr>
          <w:sz w:val="28"/>
          <w:szCs w:val="28"/>
        </w:rPr>
      </w:pPr>
    </w:p>
    <w:p w14:paraId="0AA80C2E" w14:textId="77777777" w:rsidR="00A05532" w:rsidRDefault="00A05532" w:rsidP="00A05532">
      <w:pPr>
        <w:rPr>
          <w:sz w:val="28"/>
          <w:szCs w:val="28"/>
        </w:rPr>
      </w:pPr>
    </w:p>
    <w:p w14:paraId="6BE80724" w14:textId="77777777" w:rsidR="00A05532" w:rsidRDefault="00A05532" w:rsidP="00A05532">
      <w:pPr>
        <w:rPr>
          <w:sz w:val="28"/>
          <w:szCs w:val="28"/>
        </w:rPr>
      </w:pPr>
    </w:p>
    <w:p w14:paraId="3F66E664" w14:textId="77777777" w:rsidR="00A05532" w:rsidRDefault="00A05532" w:rsidP="00A05532">
      <w:pPr>
        <w:rPr>
          <w:sz w:val="28"/>
          <w:szCs w:val="28"/>
        </w:rPr>
      </w:pPr>
    </w:p>
    <w:p w14:paraId="69A15CF9" w14:textId="77777777" w:rsidR="00A05532" w:rsidRDefault="00A05532" w:rsidP="00A05532">
      <w:pPr>
        <w:rPr>
          <w:sz w:val="28"/>
          <w:szCs w:val="28"/>
        </w:rPr>
      </w:pPr>
    </w:p>
    <w:p w14:paraId="6E78A3B5" w14:textId="77777777" w:rsidR="00A05532" w:rsidRDefault="00A05532" w:rsidP="00A05532">
      <w:pPr>
        <w:rPr>
          <w:sz w:val="28"/>
          <w:szCs w:val="28"/>
        </w:rPr>
      </w:pPr>
    </w:p>
    <w:p w14:paraId="252D3C22" w14:textId="77777777" w:rsidR="00A05532" w:rsidRDefault="00A05532" w:rsidP="00A05532">
      <w:pPr>
        <w:rPr>
          <w:sz w:val="28"/>
          <w:szCs w:val="28"/>
        </w:rPr>
      </w:pPr>
    </w:p>
    <w:p w14:paraId="5368B50C" w14:textId="77777777" w:rsidR="00A05532" w:rsidRDefault="00A05532" w:rsidP="00A05532">
      <w:pPr>
        <w:rPr>
          <w:sz w:val="28"/>
          <w:szCs w:val="28"/>
        </w:rPr>
      </w:pPr>
    </w:p>
    <w:p w14:paraId="72F67F3F" w14:textId="77777777" w:rsidR="00A05532" w:rsidRDefault="00A05532" w:rsidP="00A05532">
      <w:pPr>
        <w:rPr>
          <w:sz w:val="28"/>
          <w:szCs w:val="28"/>
        </w:rPr>
      </w:pPr>
    </w:p>
    <w:p w14:paraId="757C97AF" w14:textId="77777777" w:rsidR="00A05532" w:rsidRDefault="00A05532" w:rsidP="00A05532">
      <w:pPr>
        <w:rPr>
          <w:sz w:val="28"/>
          <w:szCs w:val="28"/>
        </w:rPr>
      </w:pPr>
    </w:p>
    <w:p w14:paraId="47D401E5" w14:textId="77777777" w:rsidR="00A05532" w:rsidRDefault="00A05532" w:rsidP="00A05532">
      <w:pPr>
        <w:rPr>
          <w:sz w:val="28"/>
          <w:szCs w:val="28"/>
        </w:rPr>
      </w:pPr>
    </w:p>
    <w:p w14:paraId="2B5988A2" w14:textId="77777777" w:rsidR="00A05532" w:rsidRDefault="00A05532" w:rsidP="00A05532">
      <w:pPr>
        <w:rPr>
          <w:sz w:val="28"/>
          <w:szCs w:val="28"/>
        </w:rPr>
      </w:pPr>
    </w:p>
    <w:p w14:paraId="24DB6B8C" w14:textId="77777777" w:rsidR="00A05532" w:rsidRDefault="00A05532" w:rsidP="00A05532">
      <w:pPr>
        <w:rPr>
          <w:sz w:val="28"/>
          <w:szCs w:val="28"/>
        </w:rPr>
      </w:pPr>
    </w:p>
    <w:p w14:paraId="10B99249" w14:textId="77777777" w:rsidR="00A05532" w:rsidRDefault="00A05532" w:rsidP="00A05532">
      <w:pPr>
        <w:rPr>
          <w:sz w:val="28"/>
          <w:szCs w:val="28"/>
        </w:rPr>
      </w:pPr>
    </w:p>
    <w:p w14:paraId="3A2DA561" w14:textId="77777777" w:rsidR="00A05532" w:rsidRDefault="00A05532" w:rsidP="00A05532">
      <w:pPr>
        <w:rPr>
          <w:sz w:val="28"/>
          <w:szCs w:val="28"/>
        </w:rPr>
      </w:pPr>
    </w:p>
    <w:p w14:paraId="042E502F" w14:textId="77777777" w:rsidR="00A05532" w:rsidRDefault="00A05532" w:rsidP="00A05532">
      <w:pPr>
        <w:rPr>
          <w:sz w:val="28"/>
          <w:szCs w:val="28"/>
        </w:rPr>
      </w:pPr>
    </w:p>
    <w:p w14:paraId="7FC6DBA9" w14:textId="77777777" w:rsidR="00A05532" w:rsidRDefault="00A05532" w:rsidP="00A05532">
      <w:pPr>
        <w:rPr>
          <w:sz w:val="28"/>
          <w:szCs w:val="28"/>
        </w:rPr>
      </w:pPr>
    </w:p>
    <w:p w14:paraId="0320F66B" w14:textId="77777777" w:rsidR="00A05532" w:rsidRDefault="00A05532" w:rsidP="00A05532">
      <w:pPr>
        <w:rPr>
          <w:sz w:val="28"/>
          <w:szCs w:val="28"/>
        </w:rPr>
      </w:pPr>
    </w:p>
    <w:p w14:paraId="229A1A6D" w14:textId="78B2F316" w:rsidR="00A05532" w:rsidRDefault="00EC5F5A" w:rsidP="00A05532">
      <w:pPr>
        <w:rPr>
          <w:sz w:val="44"/>
          <w:szCs w:val="44"/>
        </w:rPr>
      </w:pPr>
      <w:r>
        <w:rPr>
          <w:sz w:val="44"/>
          <w:szCs w:val="44"/>
        </w:rPr>
        <w:lastRenderedPageBreak/>
        <w:t>1. De kern van het Project</w:t>
      </w:r>
    </w:p>
    <w:p w14:paraId="0424911A" w14:textId="6F41359B" w:rsidR="00EC5F5A" w:rsidRPr="00EC5F5A" w:rsidRDefault="00A35271" w:rsidP="00A05532">
      <w:r>
        <w:t>Het proj</w:t>
      </w:r>
      <w:r w:rsidR="00C433ED">
        <w:t xml:space="preserve">ect gaat erover dat </w:t>
      </w:r>
      <w:r w:rsidR="00264EFA">
        <w:t>Azumigh een zware minderheidstaal is. Mensen kunnen de taal niet leren omdat er ook amper middelen voor zijn. Dus moet er een app komen</w:t>
      </w:r>
      <w:r w:rsidR="0034728A">
        <w:t xml:space="preserve"> die zich richt op kinderen</w:t>
      </w:r>
      <w:r w:rsidR="00264EFA">
        <w:t>. De deadline voor het ontwerp is 28okt en voor de app is het 13 januari. Het budget voor alles ligt rond de 5000 euro.</w:t>
      </w:r>
    </w:p>
    <w:p w14:paraId="7A284F30" w14:textId="16771EA1" w:rsidR="00EC5F5A" w:rsidRDefault="00EC5F5A" w:rsidP="00A05532">
      <w:pPr>
        <w:rPr>
          <w:sz w:val="44"/>
          <w:szCs w:val="44"/>
        </w:rPr>
      </w:pPr>
      <w:r>
        <w:rPr>
          <w:sz w:val="44"/>
          <w:szCs w:val="44"/>
        </w:rPr>
        <w:t xml:space="preserve">2. Aanleiding </w:t>
      </w:r>
    </w:p>
    <w:p w14:paraId="72DED563" w14:textId="52A5B72F" w:rsidR="004E388F" w:rsidRPr="004E388F" w:rsidRDefault="004E388F" w:rsidP="00A05532">
      <w:r>
        <w:t>De aanleiding voor dit project is dat men wilt dat kinderen de taal van Amazigh kan leren, maar er zijn geen middelen om dit te kunnen doen. Dus met een app kunnen we het makkelijk en leuk maken om de taal aan iedereen te leren.</w:t>
      </w:r>
    </w:p>
    <w:p w14:paraId="65A06B65" w14:textId="23AF842A" w:rsidR="00EC5F5A" w:rsidRDefault="00EC5F5A" w:rsidP="00A05532">
      <w:pPr>
        <w:rPr>
          <w:sz w:val="44"/>
          <w:szCs w:val="44"/>
        </w:rPr>
      </w:pPr>
      <w:r>
        <w:rPr>
          <w:sz w:val="44"/>
          <w:szCs w:val="44"/>
        </w:rPr>
        <w:t>3. Algemene beschrijving van de applicatie</w:t>
      </w:r>
    </w:p>
    <w:p w14:paraId="7AA0E366" w14:textId="77777777" w:rsidR="00C6369B" w:rsidRDefault="00C6369B" w:rsidP="00A05532">
      <w:r>
        <w:t xml:space="preserve">Het eerste scherm van de applicatie is een Splash screen, dit is een scherm voor het opstarten met de naam van de app en het logo. </w:t>
      </w:r>
    </w:p>
    <w:p w14:paraId="0832D6E0" w14:textId="77777777" w:rsidR="00C6369B" w:rsidRDefault="00C6369B" w:rsidP="00A05532">
      <w:r>
        <w:t xml:space="preserve">Het tweede scherm is een menu scherm, in het menu scherm kan je 4 dingen selecteren: Oefen, Speel, Score en Over. </w:t>
      </w:r>
    </w:p>
    <w:p w14:paraId="23870265" w14:textId="16817818" w:rsidR="007317D7" w:rsidRDefault="00C6369B" w:rsidP="00A05532">
      <w:r>
        <w:t xml:space="preserve">Het </w:t>
      </w:r>
      <w:r w:rsidR="007317D7">
        <w:t>“Score”</w:t>
      </w:r>
      <w:r>
        <w:t xml:space="preserve"> scherm is een scherm met de behaalde scores</w:t>
      </w:r>
      <w:r w:rsidR="007317D7">
        <w:t xml:space="preserve"> van de gebruiker. </w:t>
      </w:r>
    </w:p>
    <w:p w14:paraId="105D7BD5" w14:textId="5FABBC10" w:rsidR="00C6369B" w:rsidRDefault="007317D7" w:rsidP="00A05532">
      <w:r>
        <w:t>Het “Over” scherm is een scherm met extra informatie over de app.</w:t>
      </w:r>
      <w:r w:rsidR="00C6369B">
        <w:t xml:space="preserve"> </w:t>
      </w:r>
    </w:p>
    <w:p w14:paraId="73E1EE8E" w14:textId="7E2671EF" w:rsidR="007317D7" w:rsidRDefault="007317D7" w:rsidP="00A05532">
      <w:r>
        <w:t>Druk je op “Speel” of “Oefen” dan kom je in een scherm voor de Categorieën. Als je een categorie aanklikt ga je dus naar het “Oefen” of “Speel” scherm.</w:t>
      </w:r>
    </w:p>
    <w:p w14:paraId="23EDDB7B" w14:textId="275234FB" w:rsidR="007317D7" w:rsidRDefault="007317D7" w:rsidP="00A05532">
      <w:r>
        <w:t>Het “Oefen” scherm is een scherm waar je een plaatje ziet met een uitspraak en dan kies je het juiste woord dat erbij hoort. Je kan verder swipen voor meer plaatjes totdat je het einde berijkt.</w:t>
      </w:r>
    </w:p>
    <w:p w14:paraId="17C73809" w14:textId="0ADBB2BC" w:rsidR="007317D7" w:rsidRPr="00C6369B" w:rsidRDefault="007317D7" w:rsidP="00A05532">
      <w:r>
        <w:t>Het “Speel” scherm is een scherm waar je 6 plaatjes te zien krijgt met een uitspraak, je moet dan van de 6 plaatjes het juiste plaatje kiezen. Na 3 keer een fout plaatje aan te klikken wordt het antwoord gegeven. Uitspraak kan je opnieuw afspelen d.m.v. een knopje.</w:t>
      </w:r>
    </w:p>
    <w:p w14:paraId="1382DBF8" w14:textId="2B08F4B7" w:rsidR="00EC5F5A" w:rsidRDefault="00EC5F5A" w:rsidP="00A05532">
      <w:pPr>
        <w:rPr>
          <w:sz w:val="44"/>
          <w:szCs w:val="44"/>
        </w:rPr>
      </w:pPr>
      <w:r>
        <w:rPr>
          <w:sz w:val="44"/>
          <w:szCs w:val="44"/>
        </w:rPr>
        <w:t>4. Doelen van de applicatie</w:t>
      </w:r>
    </w:p>
    <w:p w14:paraId="687B4C8C" w14:textId="3CC3D846" w:rsidR="001D7EA0" w:rsidRDefault="001D7EA0" w:rsidP="001D7EA0">
      <w:pPr>
        <w:rPr>
          <w:lang w:eastAsia="nl-NL"/>
        </w:rPr>
      </w:pPr>
      <w:r>
        <w:rPr>
          <w:lang w:eastAsia="nl-NL"/>
        </w:rPr>
        <w:t>De applicatie is bedoeld om de Amazigh taal te beter kunnen beheersen onder kinderen, de doelen zijn de app aantrekkelijk en userfriendly genoeg maken voor kinderen onder basisleeftijd</w:t>
      </w:r>
    </w:p>
    <w:p w14:paraId="1030CEF4" w14:textId="257AC9E7" w:rsidR="00EC5F5A" w:rsidRDefault="00EC5F5A" w:rsidP="00A05532">
      <w:pPr>
        <w:rPr>
          <w:sz w:val="44"/>
          <w:szCs w:val="44"/>
        </w:rPr>
      </w:pPr>
      <w:r>
        <w:rPr>
          <w:sz w:val="44"/>
          <w:szCs w:val="44"/>
        </w:rPr>
        <w:t>5. Doelgroepen van de applicatie</w:t>
      </w:r>
    </w:p>
    <w:p w14:paraId="150EBEF7" w14:textId="77777777" w:rsidR="001D7EA0" w:rsidRDefault="001D7EA0" w:rsidP="001D7EA0">
      <w:r>
        <w:t>Arabische mensen die de taal Amazigh spreken en kunnen lezen.</w:t>
      </w:r>
    </w:p>
    <w:p w14:paraId="09137858" w14:textId="77777777" w:rsidR="001D7EA0" w:rsidRDefault="001D7EA0" w:rsidP="001D7EA0">
      <w:r>
        <w:t>Nederlandse mensen die de taal Amazigh willen spreken/leren.</w:t>
      </w:r>
    </w:p>
    <w:p w14:paraId="54D901E9" w14:textId="77777777" w:rsidR="001D7EA0" w:rsidRDefault="001D7EA0" w:rsidP="001D7EA0">
      <w:r>
        <w:t>Kinderen die op de basisschool zitten.</w:t>
      </w:r>
    </w:p>
    <w:p w14:paraId="5635E5FD" w14:textId="77777777" w:rsidR="001D7EA0" w:rsidRDefault="001D7EA0" w:rsidP="00A05532">
      <w:pPr>
        <w:rPr>
          <w:sz w:val="44"/>
          <w:szCs w:val="44"/>
        </w:rPr>
      </w:pPr>
    </w:p>
    <w:p w14:paraId="3B80B98B" w14:textId="00263E6F" w:rsidR="00EC5F5A" w:rsidRDefault="00EC5F5A" w:rsidP="00A05532">
      <w:pPr>
        <w:rPr>
          <w:sz w:val="44"/>
          <w:szCs w:val="44"/>
        </w:rPr>
      </w:pPr>
      <w:r>
        <w:rPr>
          <w:sz w:val="44"/>
          <w:szCs w:val="44"/>
        </w:rPr>
        <w:lastRenderedPageBreak/>
        <w:t>6. Vormgeving</w:t>
      </w:r>
    </w:p>
    <w:p w14:paraId="21DB2BCF" w14:textId="30C373EE" w:rsidR="00C6369B" w:rsidRPr="00C6369B" w:rsidRDefault="00C6369B" w:rsidP="00A05532">
      <w:r>
        <w:t>Voor de vormgeving is er al een logo aanwezig, deze ontvangen we op een later moment. De kleuren zijn blauw groen en geel net als de vlag en deze kleuren moeten we gebruiken op een beetje een speelse manier.</w:t>
      </w:r>
    </w:p>
    <w:p w14:paraId="10AC27ED" w14:textId="77777777" w:rsidR="00A35271" w:rsidRDefault="00A35271" w:rsidP="00A05532">
      <w:pPr>
        <w:rPr>
          <w:sz w:val="44"/>
          <w:szCs w:val="44"/>
        </w:rPr>
      </w:pPr>
    </w:p>
    <w:p w14:paraId="06A67D33" w14:textId="0456CABB" w:rsidR="00EC5F5A" w:rsidRDefault="00EC5F5A" w:rsidP="00A05532">
      <w:pPr>
        <w:rPr>
          <w:sz w:val="44"/>
          <w:szCs w:val="44"/>
        </w:rPr>
      </w:pPr>
      <w:r>
        <w:rPr>
          <w:sz w:val="44"/>
          <w:szCs w:val="44"/>
        </w:rPr>
        <w:t>7. Informatie in de applicatie</w:t>
      </w:r>
    </w:p>
    <w:p w14:paraId="3BDE666A" w14:textId="77777777" w:rsidR="001D7EA0" w:rsidRDefault="001D7EA0" w:rsidP="001D7EA0">
      <w:pPr>
        <w:pStyle w:val="ListParagraph"/>
        <w:numPr>
          <w:ilvl w:val="0"/>
          <w:numId w:val="3"/>
        </w:numPr>
        <w:spacing w:line="256" w:lineRule="auto"/>
      </w:pPr>
      <w:r>
        <w:t>Opstarten app: Splash screen, met een Amazigh flag en symbool.</w:t>
      </w:r>
    </w:p>
    <w:p w14:paraId="5E0BB391" w14:textId="77777777" w:rsidR="001D7EA0" w:rsidRDefault="001D7EA0" w:rsidP="001D7EA0">
      <w:pPr>
        <w:pStyle w:val="ListParagraph"/>
        <w:numPr>
          <w:ilvl w:val="0"/>
          <w:numId w:val="3"/>
        </w:numPr>
        <w:spacing w:line="256" w:lineRule="auto"/>
      </w:pPr>
      <w:r>
        <w:t>Menu scherm: Opties in het scherm: Oefen, Speel.</w:t>
      </w:r>
    </w:p>
    <w:p w14:paraId="01F4B153" w14:textId="77777777" w:rsidR="001D7EA0" w:rsidRDefault="001D7EA0" w:rsidP="001D7EA0">
      <w:pPr>
        <w:pStyle w:val="ListParagraph"/>
        <w:numPr>
          <w:ilvl w:val="0"/>
          <w:numId w:val="3"/>
        </w:numPr>
        <w:spacing w:line="256" w:lineRule="auto"/>
      </w:pPr>
      <w:r>
        <w:t>Als je oefen kiest dan kom je bij verschillende Categorieën.</w:t>
      </w:r>
    </w:p>
    <w:p w14:paraId="234362FE" w14:textId="77777777" w:rsidR="001D7EA0" w:rsidRDefault="001D7EA0" w:rsidP="001D7EA0">
      <w:pPr>
        <w:pStyle w:val="ListParagraph"/>
        <w:numPr>
          <w:ilvl w:val="0"/>
          <w:numId w:val="3"/>
        </w:numPr>
        <w:spacing w:line="256" w:lineRule="auto"/>
      </w:pPr>
      <w:r>
        <w:t xml:space="preserve">Als je categorie kiest: Staat er een plaatje, bijvoorbeeld van een ezel. Met de tekst in het Nederlands En het Amazigh, ook kan je swipen om het volgende woord te beluisteren uitgesproken in het Amazigh. </w:t>
      </w:r>
    </w:p>
    <w:p w14:paraId="6B3979B3" w14:textId="77777777" w:rsidR="001D7EA0" w:rsidRDefault="001D7EA0" w:rsidP="001D7EA0">
      <w:pPr>
        <w:pStyle w:val="ListParagraph"/>
        <w:numPr>
          <w:ilvl w:val="0"/>
          <w:numId w:val="3"/>
        </w:numPr>
        <w:spacing w:line="256" w:lineRule="auto"/>
      </w:pPr>
      <w:r>
        <w:t>Swipen kan je alle worden zien en beluisteren.</w:t>
      </w:r>
    </w:p>
    <w:p w14:paraId="16FEA730" w14:textId="77777777" w:rsidR="001D7EA0" w:rsidRDefault="001D7EA0" w:rsidP="001D7EA0">
      <w:pPr>
        <w:pStyle w:val="ListParagraph"/>
        <w:numPr>
          <w:ilvl w:val="0"/>
          <w:numId w:val="3"/>
        </w:numPr>
        <w:spacing w:line="256" w:lineRule="auto"/>
      </w:pPr>
      <w:r>
        <w:t>Als je voor speel kiest kom je ook in de categorie menu terecht.</w:t>
      </w:r>
    </w:p>
    <w:p w14:paraId="4260AA4A" w14:textId="77777777" w:rsidR="001D7EA0" w:rsidRDefault="001D7EA0" w:rsidP="001D7EA0">
      <w:pPr>
        <w:pStyle w:val="ListParagraph"/>
        <w:numPr>
          <w:ilvl w:val="0"/>
          <w:numId w:val="3"/>
        </w:numPr>
        <w:spacing w:line="256" w:lineRule="auto"/>
      </w:pPr>
      <w:r>
        <w:t>Voor speel: worden er 6 willekeurige plaatjes getoond. Dan hoor je een Amazigh woord, dan heb je 3x de kans om het goede plaatje te kiezen.</w:t>
      </w:r>
    </w:p>
    <w:p w14:paraId="1171A829" w14:textId="77777777" w:rsidR="001D7EA0" w:rsidRDefault="001D7EA0" w:rsidP="001D7EA0">
      <w:pPr>
        <w:pStyle w:val="ListParagraph"/>
        <w:numPr>
          <w:ilvl w:val="0"/>
          <w:numId w:val="3"/>
        </w:numPr>
        <w:spacing w:line="256" w:lineRule="auto"/>
      </w:pPr>
      <w:r>
        <w:t>Na 3x raden komt er nieuwe 6 willekeurige plaatjes, en dan hoor je een ander Amazigh woord. Zodra je alles hebt gehad kwa plaatjes en woorden kan je een andere categorie kiezen.</w:t>
      </w:r>
    </w:p>
    <w:p w14:paraId="4F82F22A" w14:textId="1B958162" w:rsidR="00EC5F5A" w:rsidRDefault="00EC5F5A" w:rsidP="00A05532">
      <w:pPr>
        <w:rPr>
          <w:sz w:val="44"/>
          <w:szCs w:val="44"/>
        </w:rPr>
      </w:pPr>
      <w:r>
        <w:rPr>
          <w:sz w:val="44"/>
          <w:szCs w:val="44"/>
        </w:rPr>
        <w:t>8. Interactie van de applicatie</w:t>
      </w:r>
    </w:p>
    <w:p w14:paraId="7FD954B3" w14:textId="77777777" w:rsidR="001D7EA0" w:rsidRDefault="001D7EA0" w:rsidP="001D7EA0">
      <w:pPr>
        <w:pStyle w:val="NoSpacing"/>
        <w:ind w:left="720"/>
        <w:rPr>
          <w:rFonts w:cstheme="minorHAnsi"/>
          <w:bCs/>
          <w:lang w:eastAsia="nl-NL"/>
        </w:rPr>
      </w:pPr>
      <w:r>
        <w:rPr>
          <w:rFonts w:cstheme="minorHAnsi"/>
          <w:bCs/>
          <w:lang w:eastAsia="nl-NL"/>
        </w:rPr>
        <w:t>Gebruikers:</w:t>
      </w:r>
    </w:p>
    <w:p w14:paraId="4F9358E1" w14:textId="77777777" w:rsidR="001D7EA0" w:rsidRDefault="001D7EA0" w:rsidP="001D7EA0">
      <w:pPr>
        <w:pStyle w:val="NoSpacing"/>
        <w:numPr>
          <w:ilvl w:val="0"/>
          <w:numId w:val="4"/>
        </w:numPr>
        <w:rPr>
          <w:rFonts w:cstheme="minorHAnsi"/>
          <w:bCs/>
          <w:lang w:eastAsia="nl-NL"/>
        </w:rPr>
      </w:pPr>
      <w:r>
        <w:rPr>
          <w:rFonts w:cstheme="minorHAnsi"/>
          <w:bCs/>
          <w:lang w:eastAsia="nl-NL"/>
        </w:rPr>
        <w:t>Kunnen woorden beluisteren.</w:t>
      </w:r>
    </w:p>
    <w:p w14:paraId="62C58155" w14:textId="77777777" w:rsidR="001D7EA0" w:rsidRDefault="001D7EA0" w:rsidP="001D7EA0">
      <w:pPr>
        <w:pStyle w:val="NoSpacing"/>
        <w:numPr>
          <w:ilvl w:val="0"/>
          <w:numId w:val="4"/>
        </w:numPr>
        <w:rPr>
          <w:rFonts w:cstheme="minorHAnsi"/>
          <w:bCs/>
          <w:lang w:eastAsia="nl-NL"/>
        </w:rPr>
      </w:pPr>
      <w:r>
        <w:rPr>
          <w:rFonts w:cstheme="minorHAnsi"/>
          <w:bCs/>
          <w:lang w:eastAsia="nl-NL"/>
        </w:rPr>
        <w:t>Kunnen plaatjes zien.</w:t>
      </w:r>
    </w:p>
    <w:p w14:paraId="4DFF92AA" w14:textId="77777777" w:rsidR="001D7EA0" w:rsidRDefault="001D7EA0" w:rsidP="001D7EA0">
      <w:pPr>
        <w:pStyle w:val="NoSpacing"/>
        <w:numPr>
          <w:ilvl w:val="0"/>
          <w:numId w:val="4"/>
        </w:numPr>
        <w:rPr>
          <w:rFonts w:cstheme="minorHAnsi"/>
          <w:bCs/>
          <w:lang w:eastAsia="nl-NL"/>
        </w:rPr>
      </w:pPr>
      <w:r>
        <w:rPr>
          <w:rFonts w:cstheme="minorHAnsi"/>
          <w:bCs/>
          <w:lang w:eastAsia="nl-NL"/>
        </w:rPr>
        <w:t>Kunnen de vertaling zien in het Nederlands.</w:t>
      </w:r>
    </w:p>
    <w:p w14:paraId="60AA561A" w14:textId="77777777" w:rsidR="001D7EA0" w:rsidRDefault="001D7EA0" w:rsidP="001D7EA0">
      <w:pPr>
        <w:pStyle w:val="NoSpacing"/>
        <w:numPr>
          <w:ilvl w:val="0"/>
          <w:numId w:val="4"/>
        </w:numPr>
        <w:rPr>
          <w:rFonts w:cstheme="minorHAnsi"/>
          <w:bCs/>
          <w:lang w:eastAsia="nl-NL"/>
        </w:rPr>
      </w:pPr>
      <w:r>
        <w:rPr>
          <w:rFonts w:cstheme="minorHAnsi"/>
          <w:bCs/>
          <w:lang w:eastAsia="nl-NL"/>
        </w:rPr>
        <w:t>Kunnen swipen voor meer woorden te beluisteren of de vertaling ervan te zien.</w:t>
      </w:r>
    </w:p>
    <w:p w14:paraId="01B61531" w14:textId="77777777" w:rsidR="001D7EA0" w:rsidRDefault="001D7EA0" w:rsidP="001D7EA0">
      <w:pPr>
        <w:pStyle w:val="NoSpacing"/>
        <w:numPr>
          <w:ilvl w:val="0"/>
          <w:numId w:val="4"/>
        </w:numPr>
        <w:rPr>
          <w:rFonts w:cstheme="minorHAnsi"/>
          <w:bCs/>
          <w:lang w:eastAsia="nl-NL"/>
        </w:rPr>
      </w:pPr>
      <w:r>
        <w:rPr>
          <w:rFonts w:cstheme="minorHAnsi"/>
          <w:bCs/>
          <w:lang w:eastAsia="nl-NL"/>
        </w:rPr>
        <w:t>Kunnen opties kiezen.</w:t>
      </w:r>
    </w:p>
    <w:p w14:paraId="4157A1F0" w14:textId="77777777" w:rsidR="001D7EA0" w:rsidRDefault="001D7EA0" w:rsidP="001D7EA0">
      <w:pPr>
        <w:pStyle w:val="NoSpacing"/>
        <w:rPr>
          <w:rFonts w:cstheme="minorHAnsi"/>
          <w:bCs/>
          <w:lang w:eastAsia="nl-NL"/>
        </w:rPr>
      </w:pPr>
    </w:p>
    <w:p w14:paraId="59EC4350" w14:textId="77777777" w:rsidR="001D7EA0" w:rsidRDefault="001D7EA0" w:rsidP="001D7EA0">
      <w:pPr>
        <w:pStyle w:val="NoSpacing"/>
        <w:ind w:left="708"/>
        <w:rPr>
          <w:rFonts w:cstheme="minorHAnsi"/>
          <w:bCs/>
          <w:lang w:eastAsia="nl-NL"/>
        </w:rPr>
      </w:pPr>
      <w:r>
        <w:rPr>
          <w:rFonts w:cstheme="minorHAnsi"/>
          <w:bCs/>
          <w:lang w:eastAsia="nl-NL"/>
        </w:rPr>
        <w:t>Admin:</w:t>
      </w:r>
    </w:p>
    <w:p w14:paraId="57DF3DB6" w14:textId="77777777" w:rsidR="001D7EA0" w:rsidRDefault="001D7EA0" w:rsidP="001D7EA0">
      <w:pPr>
        <w:pStyle w:val="NoSpacing"/>
        <w:ind w:left="708"/>
        <w:rPr>
          <w:rFonts w:cstheme="minorHAnsi"/>
          <w:bCs/>
          <w:lang w:eastAsia="nl-NL"/>
        </w:rPr>
      </w:pPr>
    </w:p>
    <w:p w14:paraId="2A4F4D4E" w14:textId="77777777" w:rsidR="001D7EA0" w:rsidRDefault="001D7EA0" w:rsidP="001D7EA0">
      <w:pPr>
        <w:pStyle w:val="NoSpacing"/>
        <w:numPr>
          <w:ilvl w:val="0"/>
          <w:numId w:val="5"/>
        </w:numPr>
        <w:rPr>
          <w:rFonts w:cstheme="minorHAnsi"/>
          <w:bCs/>
          <w:lang w:eastAsia="nl-NL"/>
        </w:rPr>
      </w:pPr>
      <w:r>
        <w:rPr>
          <w:rFonts w:cstheme="minorHAnsi"/>
          <w:bCs/>
          <w:lang w:eastAsia="nl-NL"/>
        </w:rPr>
        <w:t>Is niet aanwezig voor de app.</w:t>
      </w:r>
    </w:p>
    <w:p w14:paraId="06BD4239" w14:textId="676888CF" w:rsidR="00A05532" w:rsidRDefault="00EC5F5A" w:rsidP="00A05532">
      <w:pPr>
        <w:rPr>
          <w:sz w:val="44"/>
          <w:szCs w:val="44"/>
        </w:rPr>
      </w:pPr>
      <w:r>
        <w:rPr>
          <w:sz w:val="44"/>
          <w:szCs w:val="44"/>
        </w:rPr>
        <w:t>9. Tot slot</w:t>
      </w:r>
    </w:p>
    <w:p w14:paraId="30555653" w14:textId="358C721F" w:rsidR="00A35271" w:rsidRPr="00A35271" w:rsidRDefault="00A35271" w:rsidP="00A05532">
      <w:r>
        <w:t>Er is geen overige informatie.</w:t>
      </w:r>
    </w:p>
    <w:sectPr w:rsidR="00A35271" w:rsidRPr="00A3527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DFDE1" w14:textId="77777777" w:rsidR="001A0C2B" w:rsidRDefault="001A0C2B" w:rsidP="00377535">
      <w:pPr>
        <w:spacing w:after="0" w:line="240" w:lineRule="auto"/>
      </w:pPr>
      <w:r>
        <w:separator/>
      </w:r>
    </w:p>
  </w:endnote>
  <w:endnote w:type="continuationSeparator" w:id="0">
    <w:p w14:paraId="7B5B56D0" w14:textId="77777777" w:rsidR="001A0C2B" w:rsidRDefault="001A0C2B"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9D9A5" w14:textId="77777777" w:rsidR="00A05532" w:rsidRDefault="00A05532">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AF08" w14:textId="77777777" w:rsidR="001A0C2B" w:rsidRDefault="001A0C2B" w:rsidP="00377535">
      <w:pPr>
        <w:spacing w:after="0" w:line="240" w:lineRule="auto"/>
      </w:pPr>
      <w:r>
        <w:separator/>
      </w:r>
    </w:p>
  </w:footnote>
  <w:footnote w:type="continuationSeparator" w:id="0">
    <w:p w14:paraId="4AE35EAA" w14:textId="77777777" w:rsidR="001A0C2B" w:rsidRDefault="001A0C2B"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814C25"/>
    <w:multiLevelType w:val="hybridMultilevel"/>
    <w:tmpl w:val="CE30BBBA"/>
    <w:lvl w:ilvl="0" w:tplc="04130001">
      <w:start w:val="1"/>
      <w:numFmt w:val="bullet"/>
      <w:lvlText w:val=""/>
      <w:lvlJc w:val="left"/>
      <w:pPr>
        <w:ind w:left="2844" w:hanging="360"/>
      </w:pPr>
      <w:rPr>
        <w:rFonts w:ascii="Symbol" w:hAnsi="Symbol" w:hint="default"/>
      </w:rPr>
    </w:lvl>
    <w:lvl w:ilvl="1" w:tplc="04130003">
      <w:start w:val="1"/>
      <w:numFmt w:val="bullet"/>
      <w:lvlText w:val="o"/>
      <w:lvlJc w:val="left"/>
      <w:pPr>
        <w:ind w:left="3564" w:hanging="360"/>
      </w:pPr>
      <w:rPr>
        <w:rFonts w:ascii="Courier New" w:hAnsi="Courier New" w:cs="Courier New" w:hint="default"/>
      </w:rPr>
    </w:lvl>
    <w:lvl w:ilvl="2" w:tplc="04130005">
      <w:start w:val="1"/>
      <w:numFmt w:val="bullet"/>
      <w:lvlText w:val=""/>
      <w:lvlJc w:val="left"/>
      <w:pPr>
        <w:ind w:left="4284" w:hanging="360"/>
      </w:pPr>
      <w:rPr>
        <w:rFonts w:ascii="Wingdings" w:hAnsi="Wingdings" w:hint="default"/>
      </w:rPr>
    </w:lvl>
    <w:lvl w:ilvl="3" w:tplc="04130001">
      <w:start w:val="1"/>
      <w:numFmt w:val="bullet"/>
      <w:lvlText w:val=""/>
      <w:lvlJc w:val="left"/>
      <w:pPr>
        <w:ind w:left="5004" w:hanging="360"/>
      </w:pPr>
      <w:rPr>
        <w:rFonts w:ascii="Symbol" w:hAnsi="Symbol" w:hint="default"/>
      </w:rPr>
    </w:lvl>
    <w:lvl w:ilvl="4" w:tplc="04130003">
      <w:start w:val="1"/>
      <w:numFmt w:val="bullet"/>
      <w:lvlText w:val="o"/>
      <w:lvlJc w:val="left"/>
      <w:pPr>
        <w:ind w:left="5724" w:hanging="360"/>
      </w:pPr>
      <w:rPr>
        <w:rFonts w:ascii="Courier New" w:hAnsi="Courier New" w:cs="Courier New" w:hint="default"/>
      </w:rPr>
    </w:lvl>
    <w:lvl w:ilvl="5" w:tplc="04130005">
      <w:start w:val="1"/>
      <w:numFmt w:val="bullet"/>
      <w:lvlText w:val=""/>
      <w:lvlJc w:val="left"/>
      <w:pPr>
        <w:ind w:left="6444" w:hanging="360"/>
      </w:pPr>
      <w:rPr>
        <w:rFonts w:ascii="Wingdings" w:hAnsi="Wingdings" w:hint="default"/>
      </w:rPr>
    </w:lvl>
    <w:lvl w:ilvl="6" w:tplc="04130001">
      <w:start w:val="1"/>
      <w:numFmt w:val="bullet"/>
      <w:lvlText w:val=""/>
      <w:lvlJc w:val="left"/>
      <w:pPr>
        <w:ind w:left="7164" w:hanging="360"/>
      </w:pPr>
      <w:rPr>
        <w:rFonts w:ascii="Symbol" w:hAnsi="Symbol" w:hint="default"/>
      </w:rPr>
    </w:lvl>
    <w:lvl w:ilvl="7" w:tplc="04130003">
      <w:start w:val="1"/>
      <w:numFmt w:val="bullet"/>
      <w:lvlText w:val="o"/>
      <w:lvlJc w:val="left"/>
      <w:pPr>
        <w:ind w:left="7884" w:hanging="360"/>
      </w:pPr>
      <w:rPr>
        <w:rFonts w:ascii="Courier New" w:hAnsi="Courier New" w:cs="Courier New" w:hint="default"/>
      </w:rPr>
    </w:lvl>
    <w:lvl w:ilvl="8" w:tplc="04130005">
      <w:start w:val="1"/>
      <w:numFmt w:val="bullet"/>
      <w:lvlText w:val=""/>
      <w:lvlJc w:val="left"/>
      <w:pPr>
        <w:ind w:left="8604" w:hanging="360"/>
      </w:pPr>
      <w:rPr>
        <w:rFonts w:ascii="Wingdings" w:hAnsi="Wingdings" w:hint="default"/>
      </w:rPr>
    </w:lvl>
  </w:abstractNum>
  <w:abstractNum w:abstractNumId="2"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333D98"/>
    <w:multiLevelType w:val="hybridMultilevel"/>
    <w:tmpl w:val="4268FCCC"/>
    <w:lvl w:ilvl="0" w:tplc="04130001">
      <w:start w:val="1"/>
      <w:numFmt w:val="bullet"/>
      <w:lvlText w:val=""/>
      <w:lvlJc w:val="left"/>
      <w:pPr>
        <w:ind w:left="2844" w:hanging="360"/>
      </w:pPr>
      <w:rPr>
        <w:rFonts w:ascii="Symbol" w:hAnsi="Symbol" w:hint="default"/>
      </w:rPr>
    </w:lvl>
    <w:lvl w:ilvl="1" w:tplc="04130003">
      <w:start w:val="1"/>
      <w:numFmt w:val="bullet"/>
      <w:lvlText w:val="o"/>
      <w:lvlJc w:val="left"/>
      <w:pPr>
        <w:ind w:left="3564" w:hanging="360"/>
      </w:pPr>
      <w:rPr>
        <w:rFonts w:ascii="Courier New" w:hAnsi="Courier New" w:cs="Courier New" w:hint="default"/>
      </w:rPr>
    </w:lvl>
    <w:lvl w:ilvl="2" w:tplc="04130005">
      <w:start w:val="1"/>
      <w:numFmt w:val="bullet"/>
      <w:lvlText w:val=""/>
      <w:lvlJc w:val="left"/>
      <w:pPr>
        <w:ind w:left="4284" w:hanging="360"/>
      </w:pPr>
      <w:rPr>
        <w:rFonts w:ascii="Wingdings" w:hAnsi="Wingdings" w:hint="default"/>
      </w:rPr>
    </w:lvl>
    <w:lvl w:ilvl="3" w:tplc="04130001">
      <w:start w:val="1"/>
      <w:numFmt w:val="bullet"/>
      <w:lvlText w:val=""/>
      <w:lvlJc w:val="left"/>
      <w:pPr>
        <w:ind w:left="5004" w:hanging="360"/>
      </w:pPr>
      <w:rPr>
        <w:rFonts w:ascii="Symbol" w:hAnsi="Symbol" w:hint="default"/>
      </w:rPr>
    </w:lvl>
    <w:lvl w:ilvl="4" w:tplc="04130003">
      <w:start w:val="1"/>
      <w:numFmt w:val="bullet"/>
      <w:lvlText w:val="o"/>
      <w:lvlJc w:val="left"/>
      <w:pPr>
        <w:ind w:left="5724" w:hanging="360"/>
      </w:pPr>
      <w:rPr>
        <w:rFonts w:ascii="Courier New" w:hAnsi="Courier New" w:cs="Courier New" w:hint="default"/>
      </w:rPr>
    </w:lvl>
    <w:lvl w:ilvl="5" w:tplc="04130005">
      <w:start w:val="1"/>
      <w:numFmt w:val="bullet"/>
      <w:lvlText w:val=""/>
      <w:lvlJc w:val="left"/>
      <w:pPr>
        <w:ind w:left="6444" w:hanging="360"/>
      </w:pPr>
      <w:rPr>
        <w:rFonts w:ascii="Wingdings" w:hAnsi="Wingdings" w:hint="default"/>
      </w:rPr>
    </w:lvl>
    <w:lvl w:ilvl="6" w:tplc="04130001">
      <w:start w:val="1"/>
      <w:numFmt w:val="bullet"/>
      <w:lvlText w:val=""/>
      <w:lvlJc w:val="left"/>
      <w:pPr>
        <w:ind w:left="7164" w:hanging="360"/>
      </w:pPr>
      <w:rPr>
        <w:rFonts w:ascii="Symbol" w:hAnsi="Symbol" w:hint="default"/>
      </w:rPr>
    </w:lvl>
    <w:lvl w:ilvl="7" w:tplc="04130003">
      <w:start w:val="1"/>
      <w:numFmt w:val="bullet"/>
      <w:lvlText w:val="o"/>
      <w:lvlJc w:val="left"/>
      <w:pPr>
        <w:ind w:left="7884" w:hanging="360"/>
      </w:pPr>
      <w:rPr>
        <w:rFonts w:ascii="Courier New" w:hAnsi="Courier New" w:cs="Courier New" w:hint="default"/>
      </w:rPr>
    </w:lvl>
    <w:lvl w:ilvl="8" w:tplc="04130005">
      <w:start w:val="1"/>
      <w:numFmt w:val="bullet"/>
      <w:lvlText w:val=""/>
      <w:lvlJc w:val="left"/>
      <w:pPr>
        <w:ind w:left="8604" w:hanging="360"/>
      </w:pPr>
      <w:rPr>
        <w:rFonts w:ascii="Wingdings" w:hAnsi="Wingdings" w:hint="default"/>
      </w:rPr>
    </w:lvl>
  </w:abstractNum>
  <w:abstractNum w:abstractNumId="4" w15:restartNumberingAfterBreak="0">
    <w:nsid w:val="7FA248BB"/>
    <w:multiLevelType w:val="hybridMultilevel"/>
    <w:tmpl w:val="F1F84514"/>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start w:val="1"/>
      <w:numFmt w:val="bullet"/>
      <w:lvlText w:val=""/>
      <w:lvlJc w:val="left"/>
      <w:pPr>
        <w:ind w:left="2868" w:hanging="360"/>
      </w:pPr>
      <w:rPr>
        <w:rFonts w:ascii="Wingdings" w:hAnsi="Wingdings" w:hint="default"/>
      </w:rPr>
    </w:lvl>
    <w:lvl w:ilvl="3" w:tplc="04130001">
      <w:start w:val="1"/>
      <w:numFmt w:val="bullet"/>
      <w:lvlText w:val=""/>
      <w:lvlJc w:val="left"/>
      <w:pPr>
        <w:ind w:left="3588" w:hanging="360"/>
      </w:pPr>
      <w:rPr>
        <w:rFonts w:ascii="Symbol" w:hAnsi="Symbol" w:hint="default"/>
      </w:rPr>
    </w:lvl>
    <w:lvl w:ilvl="4" w:tplc="04130003">
      <w:start w:val="1"/>
      <w:numFmt w:val="bullet"/>
      <w:lvlText w:val="o"/>
      <w:lvlJc w:val="left"/>
      <w:pPr>
        <w:ind w:left="4308" w:hanging="360"/>
      </w:pPr>
      <w:rPr>
        <w:rFonts w:ascii="Courier New" w:hAnsi="Courier New" w:cs="Courier New" w:hint="default"/>
      </w:rPr>
    </w:lvl>
    <w:lvl w:ilvl="5" w:tplc="04130005">
      <w:start w:val="1"/>
      <w:numFmt w:val="bullet"/>
      <w:lvlText w:val=""/>
      <w:lvlJc w:val="left"/>
      <w:pPr>
        <w:ind w:left="5028" w:hanging="360"/>
      </w:pPr>
      <w:rPr>
        <w:rFonts w:ascii="Wingdings" w:hAnsi="Wingdings" w:hint="default"/>
      </w:rPr>
    </w:lvl>
    <w:lvl w:ilvl="6" w:tplc="04130001">
      <w:start w:val="1"/>
      <w:numFmt w:val="bullet"/>
      <w:lvlText w:val=""/>
      <w:lvlJc w:val="left"/>
      <w:pPr>
        <w:ind w:left="5748" w:hanging="360"/>
      </w:pPr>
      <w:rPr>
        <w:rFonts w:ascii="Symbol" w:hAnsi="Symbol" w:hint="default"/>
      </w:rPr>
    </w:lvl>
    <w:lvl w:ilvl="7" w:tplc="04130003">
      <w:start w:val="1"/>
      <w:numFmt w:val="bullet"/>
      <w:lvlText w:val="o"/>
      <w:lvlJc w:val="left"/>
      <w:pPr>
        <w:ind w:left="6468" w:hanging="360"/>
      </w:pPr>
      <w:rPr>
        <w:rFonts w:ascii="Courier New" w:hAnsi="Courier New" w:cs="Courier New" w:hint="default"/>
      </w:rPr>
    </w:lvl>
    <w:lvl w:ilvl="8" w:tplc="04130005">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5A"/>
    <w:rsid w:val="000D5F6A"/>
    <w:rsid w:val="001A0C2B"/>
    <w:rsid w:val="001D669D"/>
    <w:rsid w:val="001D7EA0"/>
    <w:rsid w:val="00264EFA"/>
    <w:rsid w:val="00310927"/>
    <w:rsid w:val="0034728A"/>
    <w:rsid w:val="00377535"/>
    <w:rsid w:val="004E388F"/>
    <w:rsid w:val="004E6118"/>
    <w:rsid w:val="005324CF"/>
    <w:rsid w:val="005C3D16"/>
    <w:rsid w:val="007317D7"/>
    <w:rsid w:val="00741852"/>
    <w:rsid w:val="009324AC"/>
    <w:rsid w:val="00A05532"/>
    <w:rsid w:val="00A35271"/>
    <w:rsid w:val="00A72927"/>
    <w:rsid w:val="00C433ED"/>
    <w:rsid w:val="00C6369B"/>
    <w:rsid w:val="00CD665A"/>
    <w:rsid w:val="00D51CB4"/>
    <w:rsid w:val="00E26FF7"/>
    <w:rsid w:val="00E745B7"/>
    <w:rsid w:val="00EB5027"/>
    <w:rsid w:val="00EC5F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8DA"/>
  <w15:chartTrackingRefBased/>
  <w15:docId w15:val="{B58B47B0-0095-4C45-8B4C-DCB19C3A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535"/>
    <w:pPr>
      <w:ind w:left="720"/>
      <w:contextualSpacing/>
    </w:pPr>
  </w:style>
  <w:style w:type="paragraph" w:styleId="NoSpacing">
    <w:name w:val="No Spacing"/>
    <w:uiPriority w:val="1"/>
    <w:qFormat/>
    <w:rsid w:val="001D7EA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23083">
      <w:bodyDiv w:val="1"/>
      <w:marLeft w:val="0"/>
      <w:marRight w:val="0"/>
      <w:marTop w:val="0"/>
      <w:marBottom w:val="0"/>
      <w:divBdr>
        <w:top w:val="none" w:sz="0" w:space="0" w:color="auto"/>
        <w:left w:val="none" w:sz="0" w:space="0" w:color="auto"/>
        <w:bottom w:val="none" w:sz="0" w:space="0" w:color="auto"/>
        <w:right w:val="none" w:sz="0" w:space="0" w:color="auto"/>
      </w:divBdr>
    </w:div>
    <w:div w:id="383019502">
      <w:bodyDiv w:val="1"/>
      <w:marLeft w:val="0"/>
      <w:marRight w:val="0"/>
      <w:marTop w:val="0"/>
      <w:marBottom w:val="0"/>
      <w:divBdr>
        <w:top w:val="none" w:sz="0" w:space="0" w:color="auto"/>
        <w:left w:val="none" w:sz="0" w:space="0" w:color="auto"/>
        <w:bottom w:val="none" w:sz="0" w:space="0" w:color="auto"/>
        <w:right w:val="none" w:sz="0" w:space="0" w:color="auto"/>
      </w:divBdr>
    </w:div>
    <w:div w:id="606959776">
      <w:bodyDiv w:val="1"/>
      <w:marLeft w:val="0"/>
      <w:marRight w:val="0"/>
      <w:marTop w:val="0"/>
      <w:marBottom w:val="0"/>
      <w:divBdr>
        <w:top w:val="none" w:sz="0" w:space="0" w:color="auto"/>
        <w:left w:val="none" w:sz="0" w:space="0" w:color="auto"/>
        <w:bottom w:val="none" w:sz="0" w:space="0" w:color="auto"/>
        <w:right w:val="none" w:sz="0" w:space="0" w:color="auto"/>
      </w:divBdr>
    </w:div>
    <w:div w:id="20725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0657-7A3F-42C7-941F-26F7FD08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Monkeybusiness.dotx</Template>
  <TotalTime>0</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v. Lierop</cp:lastModifiedBy>
  <cp:revision>2</cp:revision>
  <dcterms:created xsi:type="dcterms:W3CDTF">2020-09-15T07:04:00Z</dcterms:created>
  <dcterms:modified xsi:type="dcterms:W3CDTF">2020-09-15T07:04:00Z</dcterms:modified>
</cp:coreProperties>
</file>